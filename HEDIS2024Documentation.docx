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38DFAC" w14:textId="6778F57D" w:rsidR="001B5FEC" w:rsidRPr="00DD7B93" w:rsidRDefault="001B5FEC" w:rsidP="001B5FEC">
      <w:pPr>
        <w:pStyle w:val="Heading1"/>
        <w:rPr>
          <w:rFonts w:ascii="Arial" w:hAnsi="Arial" w:cs="Arial"/>
          <w:color w:val="auto"/>
          <w:sz w:val="32"/>
          <w:szCs w:val="32"/>
        </w:rPr>
      </w:pPr>
      <w:r w:rsidRPr="00DD7B93">
        <w:rPr>
          <w:rFonts w:ascii="Arial" w:hAnsi="Arial" w:cs="Arial"/>
          <w:color w:val="auto"/>
          <w:sz w:val="32"/>
          <w:szCs w:val="32"/>
        </w:rPr>
        <w:t>HEDIS</w:t>
      </w:r>
      <w:r w:rsidRPr="00DD7B93">
        <w:rPr>
          <w:rFonts w:ascii="Arial" w:hAnsi="Arial" w:cs="Arial"/>
          <w:color w:val="auto"/>
          <w:sz w:val="32"/>
          <w:szCs w:val="32"/>
          <w:vertAlign w:val="superscript"/>
        </w:rPr>
        <w:t>®</w:t>
      </w:r>
      <w:r w:rsidRPr="00DD7B93">
        <w:rPr>
          <w:rFonts w:ascii="Arial" w:hAnsi="Arial" w:cs="Arial"/>
          <w:color w:val="auto"/>
          <w:sz w:val="32"/>
          <w:szCs w:val="32"/>
        </w:rPr>
        <w:t xml:space="preserve"> </w:t>
      </w:r>
      <w:r w:rsidR="007C0DCF">
        <w:rPr>
          <w:rFonts w:ascii="Arial" w:hAnsi="Arial" w:cs="Arial"/>
          <w:color w:val="auto"/>
          <w:sz w:val="32"/>
          <w:szCs w:val="32"/>
        </w:rPr>
        <w:t>2024</w:t>
      </w:r>
      <w:r w:rsidRPr="00DD7B93">
        <w:rPr>
          <w:rFonts w:ascii="Arial" w:hAnsi="Arial" w:cs="Arial"/>
          <w:color w:val="auto"/>
          <w:sz w:val="32"/>
          <w:szCs w:val="32"/>
        </w:rPr>
        <w:t xml:space="preserve"> (Summary) Documentation for Reporting Year </w:t>
      </w:r>
      <w:r w:rsidR="005C6EA6">
        <w:rPr>
          <w:rFonts w:ascii="Arial" w:hAnsi="Arial" w:cs="Arial"/>
          <w:color w:val="auto"/>
          <w:sz w:val="32"/>
          <w:szCs w:val="32"/>
        </w:rPr>
        <w:t>2023</w:t>
      </w:r>
    </w:p>
    <w:p w14:paraId="6BE991F0" w14:textId="77777777" w:rsidR="001B5FEC" w:rsidRPr="00DD7B93" w:rsidRDefault="001B5FEC" w:rsidP="001B5FEC">
      <w:pPr>
        <w:pStyle w:val="Heading2"/>
      </w:pPr>
      <w:r w:rsidRPr="00DD7B93">
        <w:t>General Information</w:t>
      </w:r>
    </w:p>
    <w:p w14:paraId="7A9096D3" w14:textId="24E5D435" w:rsidR="001B5FEC" w:rsidRPr="00892A7A" w:rsidRDefault="001B5FEC" w:rsidP="001B5FEC">
      <w:r w:rsidRPr="00DD7B93">
        <w:t xml:space="preserve">This documentation presents a </w:t>
      </w:r>
      <w:r w:rsidRPr="00892A7A">
        <w:t>description of each HEDIS</w:t>
      </w:r>
      <w:r w:rsidRPr="00892A7A">
        <w:rPr>
          <w:vertAlign w:val="superscript"/>
        </w:rPr>
        <w:t>®</w:t>
      </w:r>
      <w:r w:rsidRPr="00892A7A">
        <w:t xml:space="preserve"> measure that CMS collected for </w:t>
      </w:r>
      <w:r w:rsidR="00433DD7">
        <w:t>6</w:t>
      </w:r>
      <w:r w:rsidR="00441B98">
        <w:t>33</w:t>
      </w:r>
      <w:r w:rsidRPr="00892A7A">
        <w:t xml:space="preserve"> Medicare managed care organizations for health care provided in calendar year </w:t>
      </w:r>
      <w:fldSimple w:instr=" DOCPROPERTY  HEDISYear  \* MERGEFORMAT ">
        <w:r w:rsidR="005C6EA6">
          <w:t>2023</w:t>
        </w:r>
      </w:fldSimple>
      <w:r w:rsidRPr="00892A7A">
        <w:t xml:space="preserve"> to Medicare beneficiaries</w:t>
      </w:r>
      <w:r w:rsidR="00DD7B93" w:rsidRPr="00892A7A">
        <w:t>.</w:t>
      </w:r>
      <w:r w:rsidRPr="00892A7A">
        <w:t xml:space="preserve"> CMS took the description and additional information for each measure from HEDIS</w:t>
      </w:r>
      <w:r w:rsidR="00D35EAA" w:rsidRPr="00892A7A">
        <w:t xml:space="preserve"> Measurement Year</w:t>
      </w:r>
      <w:r w:rsidRPr="00892A7A">
        <w:t xml:space="preserve"> </w:t>
      </w:r>
      <w:r w:rsidR="005C6EA6">
        <w:t>2023</w:t>
      </w:r>
      <w:r w:rsidRPr="00892A7A">
        <w:t xml:space="preserve"> Volume 2: Technical Specifications. This release contains only those rates, percentages, or averages for each measure and not the numerator or denominator used to create those measures. CMS has made minor modifications to the original data. CMS confirmed that all reported rates are commensurate with the HEDIS general guidelines. For example, the HEDIS guidelines advise plans to report "not applicable" for measures that rely on a small number of observations, and CMS appropriately suppressed these rates. CMS also added two variables to the database. A brief discussion of each issue identified here appears below. </w:t>
      </w:r>
    </w:p>
    <w:p w14:paraId="17F71990" w14:textId="77777777" w:rsidR="001B5FEC" w:rsidRPr="00892A7A" w:rsidRDefault="001B5FEC" w:rsidP="001B5FEC">
      <w:r w:rsidRPr="00892A7A">
        <w:t>CMS requires that all managed care organizations undergo an audit on all HEDIS measures. The summary data file includes all submitted data following the audit.</w:t>
      </w:r>
    </w:p>
    <w:p w14:paraId="7D9C54FE" w14:textId="1F007E42" w:rsidR="001B5FEC" w:rsidRPr="00892A7A" w:rsidRDefault="001B5FEC" w:rsidP="001B5FEC">
      <w:pPr>
        <w:rPr>
          <w:b/>
        </w:rPr>
      </w:pPr>
      <w:r w:rsidRPr="00892A7A">
        <w:t xml:space="preserve">The HEDIS measure descriptions reprinted here are done with the permission of the National Committee for Quality Assurance (NCQA). HEDIS is a registered trademark of NCQA, and a copyright for HEDIS </w:t>
      </w:r>
      <w:r w:rsidR="007C0DCF">
        <w:t>2024</w:t>
      </w:r>
      <w:r w:rsidRPr="00892A7A">
        <w:t xml:space="preserve"> is held by the National Committee for Quality Assurance, 1100 13th Street, NW, Suite 1000, Washington, DC 20005. All rights reserved.</w:t>
      </w:r>
    </w:p>
    <w:p w14:paraId="71759080" w14:textId="77777777" w:rsidR="001B5FEC" w:rsidRPr="00892A7A" w:rsidRDefault="001B5FEC" w:rsidP="001B5FEC">
      <w:pPr>
        <w:pStyle w:val="Heading2"/>
      </w:pPr>
      <w:r w:rsidRPr="00892A7A">
        <w:t xml:space="preserve">Medicare HEDIS Reporting </w:t>
      </w:r>
    </w:p>
    <w:p w14:paraId="463584FF" w14:textId="2FF87E19" w:rsidR="001B5FEC" w:rsidRPr="00DD7B93" w:rsidRDefault="001B5FEC" w:rsidP="001B5FEC">
      <w:r w:rsidRPr="00892A7A">
        <w:t xml:space="preserve">In </w:t>
      </w:r>
      <w:fldSimple w:instr=" DOCPROPERTY  HEDISYear  \* MERGEFORMAT ">
        <w:r w:rsidR="007C0DCF">
          <w:t>2024</w:t>
        </w:r>
      </w:fldSimple>
      <w:r w:rsidRPr="00892A7A">
        <w:t xml:space="preserve">, CMS collected data from </w:t>
      </w:r>
      <w:r w:rsidR="00433DD7">
        <w:t>6</w:t>
      </w:r>
      <w:r w:rsidR="00441B98">
        <w:t>33</w:t>
      </w:r>
      <w:r w:rsidRPr="00892A7A">
        <w:t xml:space="preserve"> Medicar</w:t>
      </w:r>
      <w:r w:rsidRPr="00DD7B93">
        <w:t xml:space="preserve">e managed care contracts for health care delivered in </w:t>
      </w:r>
      <w:fldSimple w:instr=" DOCPROPERTY  ReportYear  \* MERGEFORMAT ">
        <w:r w:rsidR="003338FC" w:rsidRPr="00DD7B93">
          <w:t>20</w:t>
        </w:r>
      </w:fldSimple>
      <w:r w:rsidR="002F44DF">
        <w:t>2</w:t>
      </w:r>
      <w:r w:rsidR="00441B98">
        <w:t>3</w:t>
      </w:r>
      <w:r w:rsidRPr="00DD7B93">
        <w:t>. CMS considers the reporting unit for a health plan as the equivalent to a contract. CMS signs a contract with health plans to provide health care for a given geographic service area.</w:t>
      </w:r>
    </w:p>
    <w:p w14:paraId="0E3C0647" w14:textId="77777777" w:rsidR="001B5FEC" w:rsidRPr="00DD7B93" w:rsidRDefault="001B5FEC" w:rsidP="001B5FEC">
      <w:pPr>
        <w:pStyle w:val="Heading2"/>
      </w:pPr>
      <w:r w:rsidRPr="00DD7B93">
        <w:t>CMS copied the description of each measure from the HEDIS Technical Specifications</w:t>
      </w:r>
    </w:p>
    <w:p w14:paraId="2FC98AE4" w14:textId="1183F943" w:rsidR="001B5FEC" w:rsidRPr="00DD7B93" w:rsidRDefault="001B5FEC" w:rsidP="001B5FEC">
      <w:r w:rsidRPr="00DD7B93">
        <w:t xml:space="preserve">The description and related information provided for each measure in this documentation are taken from the HEDIS </w:t>
      </w:r>
      <w:r w:rsidR="00441B98">
        <w:t>Measurement Year 2023</w:t>
      </w:r>
      <w:r w:rsidR="00D744BE" w:rsidRPr="00DD7B93">
        <w:t xml:space="preserve"> </w:t>
      </w:r>
      <w:r w:rsidRPr="00DD7B93">
        <w:t>Technical Specifications, which are the specific instructions for calculating HEDIS measures that NCQA provides to Medicare managed care plans. For each measure, the Technical Specifications detail the precise method for sampling (when appropriate), identification of the numerator and denominator, measure calculation, and any other important considerations specific to that measure. The technical specifications also contain general guidelines that apply to all measures, such as the use of medical records and when a plan should not report a measure because its eligible membership is too small. Some measures require more detailed specifications tha</w:t>
      </w:r>
      <w:r w:rsidRPr="009D4EC5">
        <w:t xml:space="preserve">n others. </w:t>
      </w:r>
      <w:r w:rsidR="00570669" w:rsidRPr="009D4EC5">
        <w:t>Compared</w:t>
      </w:r>
      <w:r w:rsidRPr="009D4EC5">
        <w:t xml:space="preserve"> to the </w:t>
      </w:r>
      <w:r w:rsidRPr="00DD7B93">
        <w:t xml:space="preserve">Beta Blocker measure described below, the calculation of the measure for the number of years a plan has had a commercial product is </w:t>
      </w:r>
      <w:proofErr w:type="gramStart"/>
      <w:r w:rsidRPr="00DD7B93">
        <w:t>fairly straightforward</w:t>
      </w:r>
      <w:proofErr w:type="gramEnd"/>
      <w:r w:rsidRPr="00DD7B93">
        <w:t xml:space="preserve">. The technical specifications necessary to produce HEDIS measures are available from NCQA in </w:t>
      </w:r>
      <w:r w:rsidR="00D35EAA">
        <w:t xml:space="preserve">HEDIS Measurement Year </w:t>
      </w:r>
      <w:r w:rsidR="007C0DCF">
        <w:t>2023</w:t>
      </w:r>
      <w:r w:rsidRPr="00DD7B93">
        <w:t>, Volume 2: Technical Specifications.</w:t>
      </w:r>
    </w:p>
    <w:p w14:paraId="61E21009" w14:textId="77777777" w:rsidR="001B5FEC" w:rsidRPr="00DD7B93" w:rsidRDefault="001B5FEC" w:rsidP="001B5FEC">
      <w:r w:rsidRPr="00DD7B93">
        <w:t>The specifications for Beta Blocker Treatment After Heart Attack demonstrate the extent of detailed instructions provided for many measures. For this measure, the specifications describe the unit of measurement (members vs. procedures or discharges); data sources used to identify the numerator and denominator (membership, claims/encounter, hospital discharge, and pharmacy data); the period of time under consideration (the reporting year); age ranges for member inclusion in the measure (35 and older); diagnosis codes to identify acute myocardial infarction (AMI); diagnosis codes to identify exclusions for beta blocker; a list of beta blocker prescriptions; appropriate sample size if the plan chooses to use a sample; and other instructions, such as the appropriate interpretation of two AMI episodes for an individual member.</w:t>
      </w:r>
    </w:p>
    <w:p w14:paraId="388E26DA" w14:textId="54FC8AE1" w:rsidR="001B5FEC" w:rsidRPr="00DD7B93" w:rsidRDefault="001B5FEC" w:rsidP="001B5FEC">
      <w:pPr>
        <w:pStyle w:val="Heading2"/>
      </w:pPr>
      <w:r w:rsidRPr="00DD7B93">
        <w:t xml:space="preserve">HEDIS Guidelines identify </w:t>
      </w:r>
      <w:r w:rsidR="007D6546">
        <w:t>four</w:t>
      </w:r>
      <w:r w:rsidRPr="00DD7B93">
        <w:t xml:space="preserve"> types of missing values: NA, NB</w:t>
      </w:r>
      <w:r w:rsidR="007D6546">
        <w:t>,</w:t>
      </w:r>
      <w:r w:rsidRPr="00DD7B93">
        <w:t xml:space="preserve"> NR</w:t>
      </w:r>
      <w:r w:rsidR="007D6546">
        <w:t>, and BR</w:t>
      </w:r>
    </w:p>
    <w:p w14:paraId="40753D28" w14:textId="31EBE942" w:rsidR="001B5FEC" w:rsidRPr="00DD7B93" w:rsidRDefault="001B5FEC" w:rsidP="001B5FEC">
      <w:r w:rsidRPr="00DD7B93">
        <w:t>The HEDIS guideline</w:t>
      </w:r>
      <w:r w:rsidRPr="009D4EC5">
        <w:t xml:space="preserve">s </w:t>
      </w:r>
      <w:r w:rsidR="00570669" w:rsidRPr="009D4EC5">
        <w:t>specify</w:t>
      </w:r>
      <w:r w:rsidRPr="009D4EC5">
        <w:t xml:space="preserve"> three different types of missing values in the rate field: Not Applicable (NA), No Benefit (NB)</w:t>
      </w:r>
      <w:r w:rsidR="007D6546">
        <w:t>,</w:t>
      </w:r>
      <w:r w:rsidRPr="009D4EC5">
        <w:t xml:space="preserve"> Not Report</w:t>
      </w:r>
      <w:r w:rsidR="002210A0" w:rsidRPr="009D4EC5">
        <w:t>ed</w:t>
      </w:r>
      <w:r w:rsidRPr="009D4EC5">
        <w:t xml:space="preserve"> (N</w:t>
      </w:r>
      <w:r w:rsidRPr="00DD7B93">
        <w:t>R)</w:t>
      </w:r>
      <w:r w:rsidR="007D6546">
        <w:t>, and Biased Rate (BR)</w:t>
      </w:r>
      <w:r w:rsidRPr="00DD7B93">
        <w:t>. Health plans report NA when they: do not have a large enough population to calculate a representative rate (e.g., many measures require that rates be based on at least 30 members) or are not eligible for a measure (e.g., a health plan cannot calculate outpatient drug utilization if it does not offer an outpatient drug benefit; a health plan cannot calculate a measure requiring a year of continuous enrollment if its first enrollment began mid-way through the reporting year.)</w:t>
      </w:r>
    </w:p>
    <w:p w14:paraId="6CB7F7B4" w14:textId="6ED4F425" w:rsidR="001B5FEC" w:rsidRPr="00DD7B93" w:rsidRDefault="001B5FEC" w:rsidP="001B5FEC">
      <w:r w:rsidRPr="00DD7B93">
        <w:lastRenderedPageBreak/>
        <w:t>A value of NB is recorded when the health plan did not offer the health benefit required by the measure (e.g., Mental Health/Chemical Dependenc</w:t>
      </w:r>
      <w:r w:rsidR="00B50308">
        <w:t xml:space="preserve">y). </w:t>
      </w:r>
      <w:r w:rsidR="007D6546">
        <w:t>Health plans report NR when they choose not to calculate and report a rate. If the health plan’s HEDIS Compliance Auditor determines that a rate is materially biased (applicable only to audited measures), health plans report BR.</w:t>
      </w:r>
    </w:p>
    <w:p w14:paraId="68A69BDD" w14:textId="77777777" w:rsidR="001B5FEC" w:rsidRPr="00DD7B93" w:rsidRDefault="001B5FEC" w:rsidP="001B5FEC">
      <w:r w:rsidRPr="00DD7B93">
        <w:t>For measures reported as a percentage, material bias is defined as a deviation of more than five percentage points from the true rate. For other measures (e.g., procedures per 1,000 member years), material bias exists if the number of counted procedures deviates by more than ten percent from the true number of procedures.</w:t>
      </w:r>
    </w:p>
    <w:p w14:paraId="5AB667A4" w14:textId="0F2B7AC4" w:rsidR="001B5FEC" w:rsidRPr="00DD7B93" w:rsidRDefault="001B5FEC" w:rsidP="001B5FEC">
      <w:pPr>
        <w:pStyle w:val="Heading2"/>
      </w:pPr>
      <w:r w:rsidRPr="00DD7B93">
        <w:t>CMS</w:t>
      </w:r>
      <w:r w:rsidR="0055340C">
        <w:t xml:space="preserve"> excluded small contracts and</w:t>
      </w:r>
      <w:r w:rsidRPr="00DD7B93">
        <w:t xml:space="preserve"> suppressed a small number of rates to meet privacy requirements.</w:t>
      </w:r>
    </w:p>
    <w:p w14:paraId="22B2F02C" w14:textId="39221A3C" w:rsidR="001B5FEC" w:rsidRPr="00DD7B93" w:rsidRDefault="0055340C" w:rsidP="001B5FEC">
      <w:r>
        <w:t xml:space="preserve">CMS excluded contracts with fewer than 500 enrollees as of July of the measurement year. </w:t>
      </w:r>
      <w:r w:rsidR="0013376E">
        <w:t>Additionally,</w:t>
      </w:r>
      <w:r>
        <w:t xml:space="preserve"> u</w:t>
      </w:r>
      <w:r w:rsidR="001B5FEC" w:rsidRPr="00DD7B93">
        <w:t xml:space="preserve">nder the Privacy Act, CMS cannot publish or otherwise disclose the data in a form raising unacceptable possibilities that an individual could be identified (i.e., the data must not be beneficiary-specific and must be aggregated to a level where no data cells have 10 or fewer beneficiaries). To ensure that no beneficiary can be identified, CMS has chosen not to report certain measures, specifically reported enrollment by age category, and has suppressed </w:t>
      </w:r>
      <w:r w:rsidR="00B50308">
        <w:t xml:space="preserve">a </w:t>
      </w:r>
      <w:r w:rsidR="001B5FEC" w:rsidRPr="00DD7B93">
        <w:t xml:space="preserve">small number of rates. CMS has </w:t>
      </w:r>
      <w:r w:rsidR="00ED3E12">
        <w:t xml:space="preserve">replaced suppressed rates with </w:t>
      </w:r>
      <w:r w:rsidR="001B5FEC" w:rsidRPr="00DD7B93">
        <w:t>‘NA.' Please see the section on missing values above for an explanation of missing value designations.</w:t>
      </w:r>
    </w:p>
    <w:p w14:paraId="45B4898C" w14:textId="77777777" w:rsidR="001B5FEC" w:rsidRPr="00DD7B93" w:rsidRDefault="001B5FEC" w:rsidP="001B5FEC">
      <w:pPr>
        <w:pStyle w:val="Heading2"/>
      </w:pPr>
      <w:r w:rsidRPr="00DD7B93">
        <w:t>CMS has added variables to the HEDIS data.</w:t>
      </w:r>
    </w:p>
    <w:p w14:paraId="3A0D973A" w14:textId="77777777" w:rsidR="001B5FEC" w:rsidRPr="00DD7B93" w:rsidRDefault="001B5FEC" w:rsidP="001B5FEC">
      <w:r w:rsidRPr="00DD7B93">
        <w:t xml:space="preserve">CMS includes our record of enrollment as of December </w:t>
      </w:r>
      <w:r w:rsidR="00ED3E12">
        <w:t>for</w:t>
      </w:r>
      <w:r w:rsidRPr="00DD7B93">
        <w:t xml:space="preserve"> the measurement year in the "GENERAL" sheet in the HEDIS workbook. The HEDIS reported value is adjusted for individuals with partial-year enrollment and reflects the entire contract's enrollment. CMS's enrollment is now broken down by the number enrolled in the CMS approved contract market area.</w:t>
      </w:r>
    </w:p>
    <w:p w14:paraId="366F5DF8" w14:textId="317B916B" w:rsidR="001B5FEC" w:rsidRPr="00DD7B93" w:rsidRDefault="001B5FEC" w:rsidP="001B5FEC">
      <w:r w:rsidRPr="00DD7B93">
        <w:t xml:space="preserve">We have included the Medicare Modernization Act plan type designations as well as indicators if the contract offers a Special Needs benefit packages or </w:t>
      </w:r>
      <w:r w:rsidR="00ED3E12">
        <w:t xml:space="preserve">offered </w:t>
      </w:r>
      <w:r w:rsidRPr="00DD7B93">
        <w:t xml:space="preserve">a Part D Drug benefit in </w:t>
      </w:r>
      <w:fldSimple w:instr=" DOCPROPERTY  ReportYear  \* MERGEFORMAT ">
        <w:r w:rsidR="007C0DCF">
          <w:t>2023</w:t>
        </w:r>
      </w:fldSimple>
      <w:r w:rsidRPr="00DD7B93">
        <w:t>. These values can be found on the sheet named "GENERAL".</w:t>
      </w:r>
    </w:p>
    <w:p w14:paraId="6974BB06" w14:textId="04DD583C" w:rsidR="001B5FEC" w:rsidRPr="00DD7B93" w:rsidRDefault="001B5FEC" w:rsidP="001B5FEC">
      <w:r w:rsidRPr="00DD7B93">
        <w:t>We have also changed the way we are reporting the area served by each contract. The states served by each contract used to be reported within every measure. Since this data is constant for the measurement year and the size of the</w:t>
      </w:r>
      <w:r w:rsidR="009D4EC5">
        <w:t xml:space="preserve"> areas covered by each contr</w:t>
      </w:r>
      <w:r w:rsidR="009D4EC5" w:rsidRPr="009D4EC5">
        <w:t>act</w:t>
      </w:r>
      <w:r w:rsidRPr="009D4EC5">
        <w:t xml:space="preserve"> </w:t>
      </w:r>
      <w:r w:rsidR="00AE4EBF" w:rsidRPr="009D4EC5">
        <w:t xml:space="preserve">has </w:t>
      </w:r>
      <w:r w:rsidRPr="009D4EC5">
        <w:t>increase</w:t>
      </w:r>
      <w:r w:rsidRPr="00DD7B93">
        <w:t xml:space="preserve">d dramatically, we have moved the area served into its own separate reports. You will find a separate sheet called "Service Area" in the HEDIS workbook which contains the contract, state(s) and counties served by the contracts reporting HEDIS. There is </w:t>
      </w:r>
      <w:r w:rsidR="00AE4EBF">
        <w:t xml:space="preserve">an </w:t>
      </w:r>
      <w:r w:rsidRPr="00DD7B93">
        <w:t>additional field "EGHP" which indicates if the county is available only to beneficiaries in Employer Groups. The old "Service State" field in each measure now just lists the Market Area served by the contract for the contracts still reporting by market area.</w:t>
      </w:r>
    </w:p>
    <w:p w14:paraId="3E37BD68" w14:textId="77777777" w:rsidR="001B5FEC" w:rsidRPr="00DD7B93" w:rsidRDefault="001B5FEC" w:rsidP="001B5FEC">
      <w:pPr>
        <w:pStyle w:val="Heading2"/>
      </w:pPr>
      <w:r w:rsidRPr="00DD7B93">
        <w:t>National Enrollment Weighted Average Score</w:t>
      </w:r>
    </w:p>
    <w:p w14:paraId="7B6A0BA8" w14:textId="77777777" w:rsidR="001B5FEC" w:rsidRPr="00DD7B93" w:rsidRDefault="001B5FEC" w:rsidP="001B5FEC">
      <w:r w:rsidRPr="00DD7B93">
        <w:t xml:space="preserve">CMS has calculated and included a weighted national average for </w:t>
      </w:r>
      <w:proofErr w:type="gramStart"/>
      <w:r w:rsidRPr="00DD7B93">
        <w:t>all of</w:t>
      </w:r>
      <w:proofErr w:type="gramEnd"/>
      <w:r w:rsidRPr="00DD7B93">
        <w:t xml:space="preserve"> the Effectiveness of Care (EOC) measures. These rates are reported on a separate sheet called "National Rates" in the SNP HEDIS workbook. The rate for each of the EOC measures was calculated using the following formula:</w:t>
      </w:r>
    </w:p>
    <w:p w14:paraId="2E4E13CF" w14:textId="77777777" w:rsidR="001B5FEC" w:rsidRPr="00DD7B93" w:rsidRDefault="001B5FEC" w:rsidP="001B5FEC">
      <w:r w:rsidRPr="00DD7B93">
        <w:t>((En</w:t>
      </w:r>
      <w:r w:rsidRPr="00DD7B93">
        <w:rPr>
          <w:vertAlign w:val="subscript"/>
        </w:rPr>
        <w:t>1</w:t>
      </w:r>
      <w:r w:rsidRPr="00DD7B93">
        <w:t>/</w:t>
      </w:r>
      <w:proofErr w:type="spellStart"/>
      <w:proofErr w:type="gramStart"/>
      <w:r w:rsidRPr="00DD7B93">
        <w:t>TotE</w:t>
      </w:r>
      <w:proofErr w:type="spellEnd"/>
      <w:r w:rsidRPr="00DD7B93">
        <w:t>)*</w:t>
      </w:r>
      <w:proofErr w:type="gramEnd"/>
      <w:r w:rsidRPr="00DD7B93">
        <w:t>Sn</w:t>
      </w:r>
      <w:r w:rsidRPr="00DD7B93">
        <w:rPr>
          <w:vertAlign w:val="subscript"/>
        </w:rPr>
        <w:t>1</w:t>
      </w:r>
      <w:r w:rsidRPr="00DD7B93">
        <w:t>)+((En</w:t>
      </w:r>
      <w:r w:rsidRPr="00DD7B93">
        <w:rPr>
          <w:vertAlign w:val="subscript"/>
        </w:rPr>
        <w:t>2</w:t>
      </w:r>
      <w:r w:rsidRPr="00DD7B93">
        <w:t>/</w:t>
      </w:r>
      <w:proofErr w:type="spellStart"/>
      <w:r w:rsidRPr="00DD7B93">
        <w:t>TotE</w:t>
      </w:r>
      <w:proofErr w:type="spellEnd"/>
      <w:r w:rsidRPr="00DD7B93">
        <w:t>)*Sn</w:t>
      </w:r>
      <w:r w:rsidRPr="00DD7B93">
        <w:rPr>
          <w:vertAlign w:val="subscript"/>
        </w:rPr>
        <w:t>2</w:t>
      </w:r>
      <w:r w:rsidRPr="00DD7B93">
        <w:t>)+…+((</w:t>
      </w:r>
      <w:proofErr w:type="spellStart"/>
      <w:r w:rsidRPr="00DD7B93">
        <w:t>En</w:t>
      </w:r>
      <w:r w:rsidRPr="00DD7B93">
        <w:rPr>
          <w:vertAlign w:val="subscript"/>
        </w:rPr>
        <w:t>x</w:t>
      </w:r>
      <w:proofErr w:type="spellEnd"/>
      <w:r w:rsidRPr="00DD7B93">
        <w:t>/</w:t>
      </w:r>
      <w:proofErr w:type="spellStart"/>
      <w:r w:rsidRPr="00DD7B93">
        <w:t>TotE</w:t>
      </w:r>
      <w:proofErr w:type="spellEnd"/>
      <w:r w:rsidRPr="00DD7B93">
        <w:t>)*</w:t>
      </w:r>
      <w:proofErr w:type="spellStart"/>
      <w:r w:rsidRPr="00DD7B93">
        <w:t>Sn</w:t>
      </w:r>
      <w:r w:rsidRPr="00DD7B93">
        <w:rPr>
          <w:vertAlign w:val="subscript"/>
        </w:rPr>
        <w:t>x</w:t>
      </w:r>
      <w:proofErr w:type="spellEnd"/>
      <w:r w:rsidRPr="00DD7B93">
        <w:t>)=National Enrollment Weighted Average Score</w:t>
      </w:r>
    </w:p>
    <w:p w14:paraId="045AB5B5" w14:textId="77777777" w:rsidR="001B5FEC" w:rsidRPr="00DD7B93" w:rsidRDefault="001B5FEC" w:rsidP="001B5FEC">
      <w:pPr>
        <w:tabs>
          <w:tab w:val="left" w:pos="900"/>
        </w:tabs>
        <w:ind w:left="900" w:hanging="900"/>
        <w:sectPr w:rsidR="001B5FEC" w:rsidRPr="00DD7B93" w:rsidSect="003E7660">
          <w:footerReference w:type="default" r:id="rId8"/>
          <w:pgSz w:w="12240" w:h="15840" w:code="1"/>
          <w:pgMar w:top="360" w:right="720" w:bottom="720" w:left="720" w:header="360" w:footer="360" w:gutter="0"/>
          <w:cols w:space="720"/>
          <w:docGrid w:linePitch="360"/>
        </w:sectPr>
      </w:pPr>
      <w:r w:rsidRPr="00DD7B93">
        <w:t>Where:</w:t>
      </w:r>
      <w:r w:rsidRPr="00DD7B93">
        <w:tab/>
      </w:r>
      <w:proofErr w:type="spellStart"/>
      <w:r w:rsidRPr="00DD7B93">
        <w:t>TotE</w:t>
      </w:r>
      <w:proofErr w:type="spellEnd"/>
      <w:r w:rsidRPr="00DD7B93">
        <w:t xml:space="preserve"> = Total enrollment for all PBPs with a valid numeric rate in the measure</w:t>
      </w:r>
      <w:r w:rsidRPr="00DD7B93">
        <w:br/>
        <w:t>En</w:t>
      </w:r>
      <w:r w:rsidRPr="00DD7B93">
        <w:rPr>
          <w:vertAlign w:val="subscript"/>
        </w:rPr>
        <w:t>1</w:t>
      </w:r>
      <w:r w:rsidRPr="00DD7B93">
        <w:t xml:space="preserve"> = Enrollment in the first PBP with a valid numeric rate</w:t>
      </w:r>
      <w:r w:rsidRPr="00DD7B93">
        <w:br/>
        <w:t>Sn</w:t>
      </w:r>
      <w:r w:rsidRPr="00DD7B93">
        <w:rPr>
          <w:vertAlign w:val="subscript"/>
        </w:rPr>
        <w:t>1</w:t>
      </w:r>
      <w:r w:rsidRPr="00DD7B93">
        <w:t xml:space="preserve"> = Reported rate for the first PBP with a valid numeric rate</w:t>
      </w:r>
      <w:r w:rsidRPr="00DD7B93">
        <w:br/>
      </w:r>
      <w:proofErr w:type="spellStart"/>
      <w:r w:rsidRPr="00DD7B93">
        <w:t>En</w:t>
      </w:r>
      <w:r w:rsidRPr="00DD7B93">
        <w:rPr>
          <w:vertAlign w:val="subscript"/>
        </w:rPr>
        <w:t>x</w:t>
      </w:r>
      <w:proofErr w:type="spellEnd"/>
      <w:r w:rsidRPr="00DD7B93">
        <w:t xml:space="preserve"> = Enrollment in the last PBP with a valid numeric rate</w:t>
      </w:r>
      <w:r w:rsidRPr="00DD7B93">
        <w:br/>
      </w:r>
      <w:proofErr w:type="spellStart"/>
      <w:r w:rsidRPr="00DD7B93">
        <w:t>Sn</w:t>
      </w:r>
      <w:r w:rsidRPr="00DD7B93">
        <w:rPr>
          <w:vertAlign w:val="subscript"/>
        </w:rPr>
        <w:t>x</w:t>
      </w:r>
      <w:proofErr w:type="spellEnd"/>
      <w:r w:rsidRPr="00DD7B93">
        <w:t xml:space="preserve"> = Reported rate for the last PBP with a valid numeric rate</w:t>
      </w:r>
    </w:p>
    <w:p w14:paraId="26F99B80" w14:textId="77777777" w:rsidR="003338FC" w:rsidRPr="00DD7B93" w:rsidRDefault="003338FC" w:rsidP="003338FC">
      <w:pPr>
        <w:pStyle w:val="Heading4"/>
        <w:rPr>
          <w:color w:val="auto"/>
        </w:rPr>
      </w:pPr>
      <w:bookmarkStart w:id="0" w:name="Measures"/>
      <w:bookmarkEnd w:id="0"/>
      <w:r w:rsidRPr="00DD7B93">
        <w:rPr>
          <w:color w:val="auto"/>
        </w:rPr>
        <w:lastRenderedPageBreak/>
        <w:t>General - General Information</w:t>
      </w:r>
    </w:p>
    <w:p w14:paraId="50CF408F" w14:textId="77777777" w:rsidR="003338FC" w:rsidRPr="00DD7B93" w:rsidRDefault="003338FC" w:rsidP="003338FC">
      <w:pPr>
        <w:pStyle w:val="Description"/>
      </w:pPr>
      <w:r w:rsidRPr="00DD7B93">
        <w:tab/>
        <w:t>DESCRIPTION - General organization Information. These fields are not explicitly identified in the HEDIS Technical Specifications.</w:t>
      </w:r>
    </w:p>
    <w:p w14:paraId="39EC9D98" w14:textId="77777777" w:rsidR="003338FC" w:rsidRPr="00DD7B93" w:rsidRDefault="003338FC" w:rsidP="003338FC">
      <w:pPr>
        <w:pStyle w:val="Heading5"/>
      </w:pPr>
      <w:r w:rsidRPr="00DD7B93">
        <w:tab/>
        <w:t>REPORTING LEVEL - N/A</w:t>
      </w:r>
    </w:p>
    <w:p w14:paraId="45669C6C" w14:textId="77777777" w:rsidR="003338FC" w:rsidRPr="00DD7B93" w:rsidRDefault="003338FC" w:rsidP="003338FC">
      <w:pPr>
        <w:pStyle w:val="MeasureList"/>
      </w:pPr>
      <w:r w:rsidRPr="00DD7B93">
        <w:tab/>
        <w:t>General-0010</w:t>
      </w:r>
      <w:r w:rsidRPr="00DD7B93">
        <w:tab/>
        <w:t>Type of Organization (Local CCP, 1876 Cost, etc.)</w:t>
      </w:r>
    </w:p>
    <w:p w14:paraId="0C8BAAA9" w14:textId="77777777" w:rsidR="003338FC" w:rsidRPr="00DD7B93" w:rsidRDefault="003338FC" w:rsidP="003338FC">
      <w:pPr>
        <w:pStyle w:val="MeasureList"/>
      </w:pPr>
      <w:r w:rsidRPr="00DD7B93">
        <w:tab/>
        <w:t>General-0011</w:t>
      </w:r>
      <w:r w:rsidRPr="00DD7B93">
        <w:tab/>
        <w:t>Type of Plan (Post Balanced Budget Amendment Naming)</w:t>
      </w:r>
    </w:p>
    <w:p w14:paraId="651EDD8C" w14:textId="77777777" w:rsidR="003338FC" w:rsidRPr="00DD7B93" w:rsidRDefault="003338FC" w:rsidP="003338FC">
      <w:pPr>
        <w:pStyle w:val="MeasureList"/>
      </w:pPr>
      <w:r w:rsidRPr="00DD7B93">
        <w:tab/>
        <w:t>General-0014</w:t>
      </w:r>
      <w:r w:rsidRPr="00DD7B93">
        <w:tab/>
        <w:t>Offers Special Needs Plans to beneficiaries (Yes or No)</w:t>
      </w:r>
    </w:p>
    <w:p w14:paraId="6C2640FD" w14:textId="77777777" w:rsidR="003338FC" w:rsidRPr="00DD7B93" w:rsidRDefault="003338FC" w:rsidP="003338FC">
      <w:pPr>
        <w:pStyle w:val="MeasureList"/>
      </w:pPr>
      <w:r w:rsidRPr="00DD7B93">
        <w:tab/>
        <w:t>General-0015</w:t>
      </w:r>
      <w:r w:rsidRPr="00DD7B93">
        <w:tab/>
        <w:t>Offers Part D benefits (Yes or No)</w:t>
      </w:r>
    </w:p>
    <w:p w14:paraId="129810CA" w14:textId="77777777" w:rsidR="003338FC" w:rsidRPr="00DD7B93" w:rsidRDefault="003338FC" w:rsidP="003338FC">
      <w:pPr>
        <w:pStyle w:val="MeasureList"/>
      </w:pPr>
      <w:r w:rsidRPr="00DD7B93">
        <w:tab/>
        <w:t>General-0020</w:t>
      </w:r>
      <w:r w:rsidRPr="00DD7B93">
        <w:tab/>
        <w:t>Line of Business (HMO, POS, etc.)</w:t>
      </w:r>
    </w:p>
    <w:p w14:paraId="6EC8D7FE" w14:textId="590177E9" w:rsidR="003338FC" w:rsidRPr="00DD7B93" w:rsidRDefault="003338FC" w:rsidP="003338FC">
      <w:pPr>
        <w:pStyle w:val="MeasureList"/>
      </w:pPr>
      <w:r w:rsidRPr="00DD7B93">
        <w:tab/>
        <w:t>General-0050</w:t>
      </w:r>
      <w:r w:rsidRPr="00DD7B93">
        <w:tab/>
        <w:t>12/</w:t>
      </w:r>
      <w:r w:rsidR="005C6EA6">
        <w:t>2023</w:t>
      </w:r>
      <w:r w:rsidRPr="00DD7B93">
        <w:t xml:space="preserve"> Enrollment as reported by the Medicare Advantage Prescription Drug (</w:t>
      </w:r>
      <w:proofErr w:type="spellStart"/>
      <w:r w:rsidRPr="00DD7B93">
        <w:t>MARx</w:t>
      </w:r>
      <w:proofErr w:type="spellEnd"/>
      <w:r w:rsidRPr="00DD7B93">
        <w:t>) system</w:t>
      </w:r>
    </w:p>
    <w:p w14:paraId="2A131779" w14:textId="77777777" w:rsidR="003338FC" w:rsidRPr="00DD7B93" w:rsidRDefault="003338FC" w:rsidP="003338FC">
      <w:pPr>
        <w:pStyle w:val="MeasureList"/>
      </w:pPr>
      <w:r w:rsidRPr="00DD7B93">
        <w:tab/>
        <w:t>General-0060</w:t>
      </w:r>
      <w:r w:rsidRPr="00DD7B93">
        <w:tab/>
        <w:t>CMS Region Number</w:t>
      </w:r>
    </w:p>
    <w:p w14:paraId="39783B86" w14:textId="77777777" w:rsidR="003338FC" w:rsidRPr="00DD7B93" w:rsidRDefault="003338FC" w:rsidP="003338FC">
      <w:pPr>
        <w:pStyle w:val="MeasureList"/>
      </w:pPr>
      <w:r w:rsidRPr="00DD7B93">
        <w:tab/>
        <w:t>General-0070</w:t>
      </w:r>
      <w:r w:rsidRPr="00DD7B93">
        <w:tab/>
        <w:t>CMS Region Name</w:t>
      </w:r>
    </w:p>
    <w:p w14:paraId="549050DB" w14:textId="77777777" w:rsidR="003338FC" w:rsidRPr="00DD7B93" w:rsidRDefault="003338FC" w:rsidP="003338FC">
      <w:pPr>
        <w:pStyle w:val="MeasureList"/>
      </w:pPr>
      <w:r w:rsidRPr="00DD7B93">
        <w:tab/>
        <w:t>General-0080</w:t>
      </w:r>
      <w:r w:rsidRPr="00DD7B93">
        <w:tab/>
        <w:t>Patient Population</w:t>
      </w:r>
    </w:p>
    <w:p w14:paraId="3F7ABED8" w14:textId="190605AA" w:rsidR="003338FC" w:rsidRPr="00DD7B93" w:rsidRDefault="003338FC" w:rsidP="003338FC">
      <w:pPr>
        <w:pStyle w:val="MeasureList"/>
      </w:pPr>
      <w:r w:rsidRPr="00DD7B93">
        <w:tab/>
        <w:t>General-0085</w:t>
      </w:r>
      <w:r w:rsidRPr="00DD7B93">
        <w:tab/>
        <w:t xml:space="preserve">Submitted summary level HEDIS </w:t>
      </w:r>
      <w:r w:rsidR="007C0DCF">
        <w:t>2024</w:t>
      </w:r>
      <w:r w:rsidRPr="00DD7B93">
        <w:t xml:space="preserve"> data to NCQA</w:t>
      </w:r>
    </w:p>
    <w:p w14:paraId="62F843C7" w14:textId="77777777" w:rsidR="003338FC" w:rsidRPr="00DD7B93" w:rsidRDefault="003338FC" w:rsidP="003338FC">
      <w:pPr>
        <w:pStyle w:val="MeasureList"/>
      </w:pPr>
      <w:r w:rsidRPr="00DD7B93">
        <w:tab/>
        <w:t>General-0087</w:t>
      </w:r>
      <w:r w:rsidRPr="00DD7B93">
        <w:tab/>
        <w:t>Included in HOS data from NCQA</w:t>
      </w:r>
    </w:p>
    <w:p w14:paraId="694D04EE" w14:textId="77777777" w:rsidR="003338FC" w:rsidRPr="00DD7B93" w:rsidRDefault="003338FC" w:rsidP="003338FC">
      <w:pPr>
        <w:pStyle w:val="Heading4"/>
        <w:rPr>
          <w:color w:val="auto"/>
        </w:rPr>
      </w:pPr>
      <w:proofErr w:type="spellStart"/>
      <w:r w:rsidRPr="00DD7B93">
        <w:rPr>
          <w:color w:val="auto"/>
        </w:rPr>
        <w:t>Service_Area</w:t>
      </w:r>
      <w:proofErr w:type="spellEnd"/>
      <w:r w:rsidRPr="00DD7B93">
        <w:rPr>
          <w:color w:val="auto"/>
        </w:rPr>
        <w:t xml:space="preserve"> - Contract Service Area</w:t>
      </w:r>
    </w:p>
    <w:p w14:paraId="4AC2FDEB" w14:textId="4D8DFAEB" w:rsidR="003338FC" w:rsidRPr="00DD7B93" w:rsidRDefault="003338FC" w:rsidP="003338FC">
      <w:pPr>
        <w:pStyle w:val="Description"/>
      </w:pPr>
      <w:r w:rsidRPr="00DD7B93">
        <w:tab/>
        <w:t>DESCRIPTION - The area where the contrac</w:t>
      </w:r>
      <w:r w:rsidR="009D4EC5">
        <w:t>t provides services to Medicare</w:t>
      </w:r>
      <w:r w:rsidRPr="00DD7B93">
        <w:t xml:space="preserve"> beneficiaries. This data comes from the Health Plan Management System (HPMS) as reported by the contract.</w:t>
      </w:r>
    </w:p>
    <w:p w14:paraId="359409F2" w14:textId="77777777" w:rsidR="003338FC" w:rsidRPr="00DD7B93" w:rsidRDefault="003338FC" w:rsidP="003338FC">
      <w:pPr>
        <w:pStyle w:val="Heading5"/>
      </w:pPr>
      <w:r w:rsidRPr="00DD7B93">
        <w:tab/>
        <w:t>REPORTING LEVEL - N/A</w:t>
      </w:r>
    </w:p>
    <w:p w14:paraId="0B4E6022" w14:textId="77777777" w:rsidR="003338FC" w:rsidRPr="00DD7B93" w:rsidRDefault="003338FC" w:rsidP="003338FC">
      <w:pPr>
        <w:pStyle w:val="MeasureList"/>
      </w:pPr>
      <w:r w:rsidRPr="00DD7B93">
        <w:tab/>
        <w:t>SA-0030</w:t>
      </w:r>
      <w:r w:rsidRPr="00DD7B93">
        <w:tab/>
        <w:t>Social Security Administration (SSA) State/County Code</w:t>
      </w:r>
    </w:p>
    <w:p w14:paraId="58CABC4F" w14:textId="77777777" w:rsidR="003338FC" w:rsidRPr="00DD7B93" w:rsidRDefault="003338FC" w:rsidP="003338FC">
      <w:pPr>
        <w:pStyle w:val="MeasureList"/>
      </w:pPr>
      <w:r w:rsidRPr="00DD7B93">
        <w:tab/>
        <w:t>SA-0040</w:t>
      </w:r>
      <w:r w:rsidRPr="00DD7B93">
        <w:tab/>
        <w:t>American National Standards Institute (ANSI) State/County Code INCITS 31-2009 (formerly Federal Information Processing Standard [FIPS] State/County codes)</w:t>
      </w:r>
    </w:p>
    <w:p w14:paraId="74A7193C" w14:textId="77777777" w:rsidR="003338FC" w:rsidRPr="00DD7B93" w:rsidRDefault="003338FC" w:rsidP="003338FC">
      <w:pPr>
        <w:pStyle w:val="MeasureList"/>
      </w:pPr>
      <w:r w:rsidRPr="00DD7B93">
        <w:tab/>
        <w:t>SA-0050</w:t>
      </w:r>
      <w:r w:rsidRPr="00DD7B93">
        <w:tab/>
        <w:t>State Abbreviation (United States Postal Service (USPS) State Code)</w:t>
      </w:r>
    </w:p>
    <w:p w14:paraId="497FFA46" w14:textId="77777777" w:rsidR="003338FC" w:rsidRPr="00DD7B93" w:rsidRDefault="003338FC" w:rsidP="003338FC">
      <w:pPr>
        <w:pStyle w:val="MeasureList"/>
      </w:pPr>
      <w:r w:rsidRPr="00DD7B93">
        <w:tab/>
        <w:t>SA-0060</w:t>
      </w:r>
      <w:r w:rsidRPr="00DD7B93">
        <w:tab/>
        <w:t>County Name</w:t>
      </w:r>
    </w:p>
    <w:p w14:paraId="4DB1236C" w14:textId="77777777" w:rsidR="003338FC" w:rsidRPr="00DD7B93" w:rsidRDefault="003338FC" w:rsidP="003338FC">
      <w:pPr>
        <w:pStyle w:val="MeasureList"/>
      </w:pPr>
      <w:r w:rsidRPr="00DD7B93">
        <w:tab/>
        <w:t>SA-0070</w:t>
      </w:r>
      <w:r w:rsidRPr="00DD7B93">
        <w:tab/>
        <w:t>County serves only beneficiaries in an Employer Group Health Plan (Y = Yes, N = No)</w:t>
      </w:r>
    </w:p>
    <w:p w14:paraId="1FA8D7D4" w14:textId="77777777" w:rsidR="003338FC" w:rsidRPr="00DD7B93" w:rsidRDefault="003338FC" w:rsidP="003338FC">
      <w:pPr>
        <w:pStyle w:val="Heading4"/>
        <w:rPr>
          <w:color w:val="auto"/>
        </w:rPr>
      </w:pPr>
      <w:proofErr w:type="spellStart"/>
      <w:r w:rsidRPr="00DD7B93">
        <w:rPr>
          <w:color w:val="auto"/>
        </w:rPr>
        <w:t>National_Rates</w:t>
      </w:r>
      <w:proofErr w:type="spellEnd"/>
      <w:r w:rsidRPr="00DD7B93">
        <w:rPr>
          <w:color w:val="auto"/>
        </w:rPr>
        <w:t xml:space="preserve"> - National Rates</w:t>
      </w:r>
    </w:p>
    <w:p w14:paraId="2B6CA194" w14:textId="77777777" w:rsidR="003338FC" w:rsidRPr="00DD7B93" w:rsidRDefault="003338FC" w:rsidP="003338FC">
      <w:pPr>
        <w:pStyle w:val="Description"/>
      </w:pPr>
      <w:r w:rsidRPr="00DD7B93">
        <w:tab/>
        <w:t xml:space="preserve">CMS has calculated and included a weighted National average for </w:t>
      </w:r>
      <w:proofErr w:type="gramStart"/>
      <w:r w:rsidRPr="00DD7B93">
        <w:t>all of</w:t>
      </w:r>
      <w:proofErr w:type="gramEnd"/>
      <w:r w:rsidRPr="00DD7B93">
        <w:t xml:space="preserve"> the Effectiveness of Care (EOC) measures. These rates are reported on a separate sheet called "National Rates" in the HEDIS Workbook. The rate for each of the EOC measures was calculated using the following formula:</w:t>
      </w:r>
    </w:p>
    <w:p w14:paraId="017F8223" w14:textId="77777777" w:rsidR="003338FC" w:rsidRPr="00DD7B93" w:rsidRDefault="003338FC" w:rsidP="003338FC">
      <w:pPr>
        <w:pStyle w:val="Description"/>
      </w:pPr>
      <w:r w:rsidRPr="00DD7B93">
        <w:tab/>
      </w:r>
    </w:p>
    <w:p w14:paraId="13B02440" w14:textId="77777777" w:rsidR="003338FC" w:rsidRPr="00DD7B93" w:rsidRDefault="003338FC" w:rsidP="003338FC">
      <w:pPr>
        <w:pStyle w:val="Description"/>
      </w:pPr>
      <w:r w:rsidRPr="00DD7B93">
        <w:tab/>
        <w:t>((En1/</w:t>
      </w:r>
      <w:proofErr w:type="spellStart"/>
      <w:proofErr w:type="gramStart"/>
      <w:r w:rsidRPr="00DD7B93">
        <w:t>TotE</w:t>
      </w:r>
      <w:proofErr w:type="spellEnd"/>
      <w:r w:rsidRPr="00DD7B93">
        <w:t>)*</w:t>
      </w:r>
      <w:proofErr w:type="gramEnd"/>
      <w:r w:rsidRPr="00DD7B93">
        <w:t>Sn1)+((En2/</w:t>
      </w:r>
      <w:proofErr w:type="spellStart"/>
      <w:r w:rsidRPr="00DD7B93">
        <w:t>TotE</w:t>
      </w:r>
      <w:proofErr w:type="spellEnd"/>
      <w:r w:rsidRPr="00DD7B93">
        <w:t>)*Sn2)+...+((</w:t>
      </w:r>
      <w:proofErr w:type="spellStart"/>
      <w:r w:rsidRPr="00DD7B93">
        <w:t>Enx</w:t>
      </w:r>
      <w:proofErr w:type="spellEnd"/>
      <w:r w:rsidRPr="00DD7B93">
        <w:t>/</w:t>
      </w:r>
      <w:proofErr w:type="spellStart"/>
      <w:r w:rsidRPr="00DD7B93">
        <w:t>TotE</w:t>
      </w:r>
      <w:proofErr w:type="spellEnd"/>
      <w:r w:rsidRPr="00DD7B93">
        <w:t>)*</w:t>
      </w:r>
      <w:proofErr w:type="spellStart"/>
      <w:r w:rsidRPr="00DD7B93">
        <w:t>Snx</w:t>
      </w:r>
      <w:proofErr w:type="spellEnd"/>
      <w:r w:rsidRPr="00DD7B93">
        <w:t>)=National Weighted Average Score</w:t>
      </w:r>
    </w:p>
    <w:p w14:paraId="676B732E" w14:textId="77777777" w:rsidR="003338FC" w:rsidRPr="00DD7B93" w:rsidRDefault="003338FC" w:rsidP="003338FC">
      <w:pPr>
        <w:pStyle w:val="Description"/>
      </w:pPr>
      <w:r w:rsidRPr="00DD7B93">
        <w:tab/>
      </w:r>
    </w:p>
    <w:p w14:paraId="202E9F71" w14:textId="77777777" w:rsidR="003338FC" w:rsidRPr="00DD7B93" w:rsidRDefault="003338FC" w:rsidP="003338FC">
      <w:pPr>
        <w:pStyle w:val="Description"/>
      </w:pPr>
      <w:r w:rsidRPr="00DD7B93">
        <w:tab/>
        <w:t>Where:</w:t>
      </w:r>
    </w:p>
    <w:p w14:paraId="37A76740" w14:textId="77777777" w:rsidR="003338FC" w:rsidRPr="00DD7B93" w:rsidRDefault="003338FC" w:rsidP="003338FC">
      <w:pPr>
        <w:pStyle w:val="Description"/>
      </w:pPr>
      <w:r w:rsidRPr="00DD7B93">
        <w:tab/>
      </w:r>
      <w:proofErr w:type="spellStart"/>
      <w:r w:rsidRPr="00DD7B93">
        <w:t>TotE</w:t>
      </w:r>
      <w:proofErr w:type="spellEnd"/>
      <w:r w:rsidRPr="00DD7B93">
        <w:t xml:space="preserve"> = Total enrollment for all contracts with a valid numeric rate in the measure</w:t>
      </w:r>
    </w:p>
    <w:p w14:paraId="2C30DABE" w14:textId="77777777" w:rsidR="003338FC" w:rsidRPr="00DD7B93" w:rsidRDefault="003338FC" w:rsidP="003338FC">
      <w:pPr>
        <w:pStyle w:val="Description"/>
      </w:pPr>
      <w:r w:rsidRPr="00DD7B93">
        <w:tab/>
        <w:t>En</w:t>
      </w:r>
      <w:r w:rsidRPr="00E23F15">
        <w:rPr>
          <w:vertAlign w:val="subscript"/>
        </w:rPr>
        <w:t>1</w:t>
      </w:r>
      <w:r w:rsidRPr="00DD7B93">
        <w:t xml:space="preserve"> = Enrollment in the first contract with a valid numeric rate</w:t>
      </w:r>
    </w:p>
    <w:p w14:paraId="6944725A" w14:textId="77777777" w:rsidR="003338FC" w:rsidRPr="00DD7B93" w:rsidRDefault="003338FC" w:rsidP="003338FC">
      <w:pPr>
        <w:pStyle w:val="Description"/>
      </w:pPr>
      <w:r w:rsidRPr="00DD7B93">
        <w:tab/>
        <w:t>Sn</w:t>
      </w:r>
      <w:r w:rsidRPr="00E23F15">
        <w:rPr>
          <w:vertAlign w:val="subscript"/>
        </w:rPr>
        <w:t>1</w:t>
      </w:r>
      <w:r w:rsidRPr="00DD7B93">
        <w:t xml:space="preserve"> = Reported rate for the first contract with a valid numeric rate</w:t>
      </w:r>
    </w:p>
    <w:p w14:paraId="01E3E3E8" w14:textId="77777777" w:rsidR="003338FC" w:rsidRPr="00DD7B93" w:rsidRDefault="003338FC" w:rsidP="003338FC">
      <w:pPr>
        <w:pStyle w:val="Description"/>
      </w:pPr>
      <w:r w:rsidRPr="00DD7B93">
        <w:tab/>
      </w:r>
      <w:proofErr w:type="spellStart"/>
      <w:r w:rsidRPr="00DD7B93">
        <w:t>En</w:t>
      </w:r>
      <w:r w:rsidRPr="00E23F15">
        <w:rPr>
          <w:vertAlign w:val="subscript"/>
        </w:rPr>
        <w:t>x</w:t>
      </w:r>
      <w:proofErr w:type="spellEnd"/>
      <w:r w:rsidRPr="00DD7B93">
        <w:t xml:space="preserve"> = Enrollment in the last contract with a valid numeric rate</w:t>
      </w:r>
    </w:p>
    <w:p w14:paraId="1EAADC67" w14:textId="77777777" w:rsidR="003338FC" w:rsidRPr="00DD7B93" w:rsidRDefault="003338FC" w:rsidP="003338FC">
      <w:pPr>
        <w:pStyle w:val="Description"/>
      </w:pPr>
      <w:r w:rsidRPr="00DD7B93">
        <w:tab/>
      </w:r>
      <w:proofErr w:type="spellStart"/>
      <w:r w:rsidRPr="00DD7B93">
        <w:t>Sn</w:t>
      </w:r>
      <w:r w:rsidRPr="00E23F15">
        <w:rPr>
          <w:vertAlign w:val="subscript"/>
        </w:rPr>
        <w:t>x</w:t>
      </w:r>
      <w:proofErr w:type="spellEnd"/>
      <w:r w:rsidRPr="00DD7B93">
        <w:t xml:space="preserve"> = Reported rate for the last contract with a valid numeric rate</w:t>
      </w:r>
    </w:p>
    <w:p w14:paraId="1BD619D7" w14:textId="77777777" w:rsidR="003338FC" w:rsidRPr="00DD7B93" w:rsidRDefault="003338FC" w:rsidP="003338FC">
      <w:pPr>
        <w:pStyle w:val="Heading5"/>
      </w:pPr>
      <w:r w:rsidRPr="00DD7B93">
        <w:tab/>
        <w:t>REPORTING LEVEL - National</w:t>
      </w:r>
    </w:p>
    <w:p w14:paraId="7FA9FCFB" w14:textId="77777777" w:rsidR="003338FC" w:rsidRPr="00DD7B93" w:rsidRDefault="003338FC" w:rsidP="003338FC">
      <w:pPr>
        <w:pStyle w:val="MeasureList"/>
      </w:pPr>
      <w:r w:rsidRPr="00DD7B93">
        <w:tab/>
        <w:t>NR-0010</w:t>
      </w:r>
      <w:r w:rsidRPr="00DD7B93">
        <w:tab/>
        <w:t>The HEDIS Year of the data (the measurement year is one year prior)</w:t>
      </w:r>
    </w:p>
    <w:p w14:paraId="375B2C02" w14:textId="77777777" w:rsidR="003338FC" w:rsidRPr="00DD7B93" w:rsidRDefault="003338FC" w:rsidP="003338FC">
      <w:pPr>
        <w:pStyle w:val="MeasureList"/>
      </w:pPr>
      <w:r w:rsidRPr="00DD7B93">
        <w:tab/>
        <w:t>NR-0020</w:t>
      </w:r>
      <w:r w:rsidRPr="00DD7B93">
        <w:tab/>
        <w:t>Measure from the HEDIS Public Use File for which the national rate has been calculated</w:t>
      </w:r>
    </w:p>
    <w:p w14:paraId="3FB42843" w14:textId="77777777" w:rsidR="003338FC" w:rsidRPr="00DD7B93" w:rsidRDefault="003338FC" w:rsidP="003338FC">
      <w:pPr>
        <w:pStyle w:val="MeasureList"/>
      </w:pPr>
      <w:r w:rsidRPr="00DD7B93">
        <w:tab/>
        <w:t>NR-0030</w:t>
      </w:r>
      <w:r w:rsidRPr="00DD7B93">
        <w:tab/>
        <w:t>Field from the HEDIS Public Use File for which the national rate has been calculated</w:t>
      </w:r>
    </w:p>
    <w:p w14:paraId="7D795C84" w14:textId="77777777" w:rsidR="00D744BE" w:rsidRPr="00DD7B93" w:rsidRDefault="00D744BE" w:rsidP="003338FC">
      <w:pPr>
        <w:pStyle w:val="MeasureList"/>
      </w:pPr>
      <w:r w:rsidRPr="00DD7B93">
        <w:tab/>
        <w:t>NR-0040</w:t>
      </w:r>
      <w:r w:rsidRPr="00DD7B93">
        <w:tab/>
        <w:t>Indicator key from the HEDIS Public Use File for which the national rate has been calculated</w:t>
      </w:r>
    </w:p>
    <w:p w14:paraId="33DF2D6A" w14:textId="77777777" w:rsidR="003338FC" w:rsidRPr="00DD7B93" w:rsidRDefault="003338FC" w:rsidP="003338FC">
      <w:pPr>
        <w:pStyle w:val="MeasureList"/>
      </w:pPr>
      <w:r w:rsidRPr="00DD7B93">
        <w:tab/>
        <w:t>NR-00</w:t>
      </w:r>
      <w:r w:rsidR="00D744BE" w:rsidRPr="00DD7B93">
        <w:t>5</w:t>
      </w:r>
      <w:r w:rsidRPr="00DD7B93">
        <w:t>0</w:t>
      </w:r>
      <w:r w:rsidRPr="00DD7B93">
        <w:tab/>
        <w:t>The National Rate for this measure and field</w:t>
      </w:r>
    </w:p>
    <w:p w14:paraId="13DDFFEC" w14:textId="77777777" w:rsidR="003338FC" w:rsidRPr="00DD7B93" w:rsidRDefault="003338FC" w:rsidP="003338FC">
      <w:pPr>
        <w:pStyle w:val="MeasureList"/>
      </w:pPr>
      <w:r w:rsidRPr="00DD7B93">
        <w:tab/>
        <w:t>NR-00</w:t>
      </w:r>
      <w:r w:rsidR="00D744BE" w:rsidRPr="00DD7B93">
        <w:t>6</w:t>
      </w:r>
      <w:r w:rsidRPr="00DD7B93">
        <w:t>0</w:t>
      </w:r>
      <w:r w:rsidRPr="00DD7B93">
        <w:tab/>
        <w:t>The number of contracts that submitted a numeric HEDIS rate for this measure and field</w:t>
      </w:r>
    </w:p>
    <w:p w14:paraId="46AFADFE" w14:textId="77777777" w:rsidR="003338FC" w:rsidRPr="00DD7B93" w:rsidRDefault="003338FC" w:rsidP="003338FC">
      <w:pPr>
        <w:pStyle w:val="MeasureList"/>
      </w:pPr>
      <w:r w:rsidRPr="00DD7B93">
        <w:tab/>
        <w:t>NR-00</w:t>
      </w:r>
      <w:r w:rsidR="00D744BE" w:rsidRPr="00DD7B93">
        <w:t>7</w:t>
      </w:r>
      <w:r w:rsidRPr="00DD7B93">
        <w:t>0</w:t>
      </w:r>
      <w:r w:rsidRPr="00DD7B93">
        <w:tab/>
        <w:t>The total number of enrollees in the contracts that submitted a numeric HEDIS rate for this measure and field</w:t>
      </w:r>
    </w:p>
    <w:p w14:paraId="5CB2B806" w14:textId="77777777" w:rsidR="000C360F" w:rsidRPr="00DD7B93" w:rsidRDefault="000C360F">
      <w:pPr>
        <w:spacing w:line="276" w:lineRule="auto"/>
        <w:rPr>
          <w:rFonts w:cs="Times New Roman"/>
          <w:b/>
          <w:i/>
          <w:iCs/>
        </w:rPr>
      </w:pPr>
      <w:r w:rsidRPr="00DD7B93">
        <w:br w:type="page"/>
      </w:r>
    </w:p>
    <w:p w14:paraId="4F4A9459" w14:textId="448FEA95" w:rsidR="00D744BE" w:rsidRPr="00DD7B93" w:rsidRDefault="00D744BE" w:rsidP="003338FC">
      <w:pPr>
        <w:pStyle w:val="Heading4"/>
        <w:rPr>
          <w:color w:val="auto"/>
        </w:rPr>
      </w:pPr>
      <w:proofErr w:type="spellStart"/>
      <w:r w:rsidRPr="00DD7B93">
        <w:rPr>
          <w:color w:val="auto"/>
        </w:rPr>
        <w:lastRenderedPageBreak/>
        <w:t>HEDIS_Measures</w:t>
      </w:r>
      <w:proofErr w:type="spellEnd"/>
      <w:r w:rsidR="00D87DAC">
        <w:rPr>
          <w:color w:val="auto"/>
        </w:rPr>
        <w:t xml:space="preserve"> and </w:t>
      </w:r>
      <w:proofErr w:type="spellStart"/>
      <w:r w:rsidR="00D87DAC">
        <w:rPr>
          <w:color w:val="auto"/>
        </w:rPr>
        <w:t>HEDIS_</w:t>
      </w:r>
      <w:r w:rsidR="00F24FB1">
        <w:rPr>
          <w:color w:val="auto"/>
        </w:rPr>
        <w:t>RAU_Measures</w:t>
      </w:r>
      <w:proofErr w:type="spellEnd"/>
      <w:r w:rsidRPr="00DD7B93">
        <w:rPr>
          <w:color w:val="auto"/>
        </w:rPr>
        <w:t xml:space="preserve"> – HEDIS Public Use Measures</w:t>
      </w:r>
    </w:p>
    <w:p w14:paraId="5DBB2AB0" w14:textId="7C16F449" w:rsidR="00F24FB1" w:rsidRDefault="00D744BE" w:rsidP="003338FC">
      <w:pPr>
        <w:pStyle w:val="Heading4"/>
        <w:rPr>
          <w:rFonts w:cs="Arial"/>
          <w:b w:val="0"/>
          <w:i w:val="0"/>
          <w:iCs w:val="0"/>
          <w:color w:val="auto"/>
          <w:sz w:val="18"/>
          <w:szCs w:val="24"/>
        </w:rPr>
      </w:pPr>
      <w:r w:rsidRPr="00DD7B93">
        <w:rPr>
          <w:rFonts w:cs="Arial"/>
          <w:b w:val="0"/>
          <w:i w:val="0"/>
          <w:iCs w:val="0"/>
          <w:color w:val="auto"/>
          <w:sz w:val="18"/>
          <w:szCs w:val="24"/>
        </w:rPr>
        <w:t>Th</w:t>
      </w:r>
      <w:r w:rsidRPr="009D4EC5">
        <w:rPr>
          <w:rFonts w:cs="Arial"/>
          <w:b w:val="0"/>
          <w:i w:val="0"/>
          <w:iCs w:val="0"/>
          <w:color w:val="auto"/>
          <w:sz w:val="18"/>
          <w:szCs w:val="24"/>
        </w:rPr>
        <w:t xml:space="preserve">e </w:t>
      </w:r>
      <w:r w:rsidRPr="009D4EC5">
        <w:rPr>
          <w:rFonts w:cs="Arial"/>
          <w:b w:val="0"/>
          <w:iCs w:val="0"/>
          <w:color w:val="auto"/>
          <w:sz w:val="18"/>
          <w:szCs w:val="24"/>
        </w:rPr>
        <w:t>MADictionary</w:t>
      </w:r>
      <w:r w:rsidR="007C0DCF">
        <w:rPr>
          <w:rFonts w:cs="Arial"/>
          <w:b w:val="0"/>
          <w:iCs w:val="0"/>
          <w:color w:val="auto"/>
          <w:sz w:val="18"/>
          <w:szCs w:val="24"/>
        </w:rPr>
        <w:t>2024</w:t>
      </w:r>
      <w:r w:rsidRPr="009D4EC5">
        <w:rPr>
          <w:rFonts w:cs="Arial"/>
          <w:b w:val="0"/>
          <w:iCs w:val="0"/>
          <w:color w:val="auto"/>
          <w:sz w:val="18"/>
          <w:szCs w:val="24"/>
        </w:rPr>
        <w:t>.xlsx</w:t>
      </w:r>
      <w:r w:rsidRPr="009D4EC5">
        <w:rPr>
          <w:rFonts w:cs="Arial"/>
          <w:b w:val="0"/>
          <w:i w:val="0"/>
          <w:iCs w:val="0"/>
          <w:color w:val="auto"/>
          <w:sz w:val="18"/>
          <w:szCs w:val="24"/>
        </w:rPr>
        <w:t xml:space="preserve"> fil</w:t>
      </w:r>
      <w:r w:rsidRPr="00DD7B93">
        <w:rPr>
          <w:rFonts w:cs="Arial"/>
          <w:b w:val="0"/>
          <w:i w:val="0"/>
          <w:iCs w:val="0"/>
          <w:color w:val="auto"/>
          <w:sz w:val="18"/>
          <w:szCs w:val="24"/>
        </w:rPr>
        <w:t xml:space="preserve">e is the data dictionary for the data in the </w:t>
      </w:r>
      <w:proofErr w:type="spellStart"/>
      <w:r w:rsidRPr="00DD7B93">
        <w:rPr>
          <w:rFonts w:cs="Arial"/>
          <w:b w:val="0"/>
          <w:i w:val="0"/>
          <w:iCs w:val="0"/>
          <w:color w:val="auto"/>
          <w:sz w:val="18"/>
          <w:szCs w:val="24"/>
        </w:rPr>
        <w:t>HEDIS_Measures</w:t>
      </w:r>
      <w:proofErr w:type="spellEnd"/>
      <w:r w:rsidR="00F24FB1">
        <w:rPr>
          <w:rFonts w:cs="Arial"/>
          <w:b w:val="0"/>
          <w:i w:val="0"/>
          <w:iCs w:val="0"/>
          <w:color w:val="auto"/>
          <w:sz w:val="18"/>
          <w:szCs w:val="24"/>
        </w:rPr>
        <w:t xml:space="preserve"> and </w:t>
      </w:r>
      <w:proofErr w:type="spellStart"/>
      <w:r w:rsidR="00F24FB1">
        <w:rPr>
          <w:rFonts w:cs="Arial"/>
          <w:b w:val="0"/>
          <w:i w:val="0"/>
          <w:iCs w:val="0"/>
          <w:color w:val="auto"/>
          <w:sz w:val="18"/>
          <w:szCs w:val="24"/>
        </w:rPr>
        <w:t>HEDIS_RAU_Measures</w:t>
      </w:r>
      <w:proofErr w:type="spellEnd"/>
      <w:r w:rsidRPr="00DD7B93">
        <w:rPr>
          <w:rFonts w:cs="Arial"/>
          <w:b w:val="0"/>
          <w:i w:val="0"/>
          <w:iCs w:val="0"/>
          <w:color w:val="auto"/>
          <w:sz w:val="18"/>
          <w:szCs w:val="24"/>
        </w:rPr>
        <w:t xml:space="preserve"> tab.  The data dictionary can be linked to the </w:t>
      </w:r>
      <w:proofErr w:type="spellStart"/>
      <w:r w:rsidRPr="00DD7B93">
        <w:rPr>
          <w:rFonts w:cs="Arial"/>
          <w:b w:val="0"/>
          <w:i w:val="0"/>
          <w:iCs w:val="0"/>
          <w:color w:val="auto"/>
          <w:sz w:val="18"/>
          <w:szCs w:val="24"/>
        </w:rPr>
        <w:t>HEDIS_measures</w:t>
      </w:r>
      <w:proofErr w:type="spellEnd"/>
      <w:r w:rsidRPr="00DD7B93">
        <w:rPr>
          <w:rFonts w:cs="Arial"/>
          <w:b w:val="0"/>
          <w:i w:val="0"/>
          <w:iCs w:val="0"/>
          <w:color w:val="auto"/>
          <w:sz w:val="18"/>
          <w:szCs w:val="24"/>
        </w:rPr>
        <w:t xml:space="preserve"> data using the </w:t>
      </w:r>
      <w:proofErr w:type="spellStart"/>
      <w:r w:rsidRPr="00DD7B93">
        <w:rPr>
          <w:rFonts w:cs="Arial"/>
          <w:b w:val="0"/>
          <w:i w:val="0"/>
          <w:iCs w:val="0"/>
          <w:color w:val="auto"/>
          <w:sz w:val="18"/>
          <w:szCs w:val="24"/>
        </w:rPr>
        <w:t>indicatorkey</w:t>
      </w:r>
      <w:proofErr w:type="spellEnd"/>
      <w:r w:rsidRPr="00DD7B93">
        <w:rPr>
          <w:rFonts w:cs="Arial"/>
          <w:b w:val="0"/>
          <w:i w:val="0"/>
          <w:iCs w:val="0"/>
          <w:color w:val="auto"/>
          <w:sz w:val="18"/>
          <w:szCs w:val="24"/>
        </w:rPr>
        <w:t xml:space="preserve"> field.  The data dictionary provides a description of the data contained in each field for a given measure.  For example, </w:t>
      </w:r>
      <w:r w:rsidR="004F572C" w:rsidRPr="00DD7B93">
        <w:rPr>
          <w:rFonts w:cs="Arial"/>
          <w:b w:val="0"/>
          <w:i w:val="0"/>
          <w:iCs w:val="0"/>
          <w:color w:val="auto"/>
          <w:sz w:val="18"/>
          <w:szCs w:val="24"/>
        </w:rPr>
        <w:t xml:space="preserve">the data dictionary indicates the rate field associated with </w:t>
      </w:r>
      <w:proofErr w:type="spellStart"/>
      <w:r w:rsidR="004F572C" w:rsidRPr="00DD7B93">
        <w:rPr>
          <w:rFonts w:cs="Arial"/>
          <w:b w:val="0"/>
          <w:i w:val="0"/>
          <w:iCs w:val="0"/>
          <w:color w:val="auto"/>
          <w:sz w:val="18"/>
          <w:szCs w:val="24"/>
        </w:rPr>
        <w:t>indicatorkey</w:t>
      </w:r>
      <w:proofErr w:type="spellEnd"/>
      <w:r w:rsidR="004F572C" w:rsidRPr="00DD7B93">
        <w:rPr>
          <w:rFonts w:cs="Arial"/>
          <w:b w:val="0"/>
          <w:i w:val="0"/>
          <w:iCs w:val="0"/>
          <w:color w:val="auto"/>
          <w:sz w:val="18"/>
          <w:szCs w:val="24"/>
        </w:rPr>
        <w:t xml:space="preserve"> </w:t>
      </w:r>
      <w:r w:rsidR="00A13FFD" w:rsidRPr="00A13FFD">
        <w:rPr>
          <w:rFonts w:cs="Arial"/>
          <w:b w:val="0"/>
          <w:i w:val="0"/>
          <w:iCs w:val="0"/>
          <w:color w:val="auto"/>
          <w:sz w:val="18"/>
          <w:szCs w:val="24"/>
        </w:rPr>
        <w:t>203602_10</w:t>
      </w:r>
      <w:r w:rsidR="00810EDA">
        <w:rPr>
          <w:rFonts w:cs="Arial"/>
          <w:b w:val="0"/>
          <w:i w:val="0"/>
          <w:iCs w:val="0"/>
          <w:color w:val="auto"/>
          <w:sz w:val="18"/>
          <w:szCs w:val="24"/>
        </w:rPr>
        <w:t>, which</w:t>
      </w:r>
      <w:r w:rsidR="004F572C" w:rsidRPr="00DD7B93">
        <w:rPr>
          <w:rFonts w:cs="Arial"/>
          <w:b w:val="0"/>
          <w:i w:val="0"/>
          <w:iCs w:val="0"/>
          <w:color w:val="auto"/>
          <w:sz w:val="18"/>
          <w:szCs w:val="24"/>
        </w:rPr>
        <w:t xml:space="preserve"> contains the total rate for the Breast Cancer Screening (BCS</w:t>
      </w:r>
      <w:r w:rsidR="00A13FFD">
        <w:rPr>
          <w:rFonts w:cs="Arial"/>
          <w:b w:val="0"/>
          <w:i w:val="0"/>
          <w:iCs w:val="0"/>
          <w:color w:val="auto"/>
          <w:sz w:val="18"/>
          <w:szCs w:val="24"/>
        </w:rPr>
        <w:t>-E</w:t>
      </w:r>
      <w:r w:rsidR="004F572C" w:rsidRPr="00DD7B93">
        <w:rPr>
          <w:rFonts w:cs="Arial"/>
          <w:b w:val="0"/>
          <w:i w:val="0"/>
          <w:iCs w:val="0"/>
          <w:color w:val="auto"/>
          <w:sz w:val="18"/>
          <w:szCs w:val="24"/>
        </w:rPr>
        <w:t>) measure.</w:t>
      </w:r>
      <w:r w:rsidR="004F704D">
        <w:rPr>
          <w:rFonts w:cs="Arial"/>
          <w:b w:val="0"/>
          <w:i w:val="0"/>
          <w:iCs w:val="0"/>
          <w:color w:val="auto"/>
          <w:sz w:val="18"/>
          <w:szCs w:val="24"/>
        </w:rPr>
        <w:t xml:space="preserve">  </w:t>
      </w:r>
    </w:p>
    <w:p w14:paraId="193DEF0B" w14:textId="77777777" w:rsidR="00663EE2" w:rsidRDefault="004F704D" w:rsidP="003338FC">
      <w:pPr>
        <w:pStyle w:val="Heading4"/>
        <w:rPr>
          <w:rFonts w:cs="Arial"/>
          <w:b w:val="0"/>
          <w:i w:val="0"/>
          <w:iCs w:val="0"/>
          <w:color w:val="auto"/>
          <w:sz w:val="18"/>
          <w:szCs w:val="24"/>
        </w:rPr>
      </w:pPr>
      <w:r>
        <w:rPr>
          <w:rFonts w:cs="Arial"/>
          <w:b w:val="0"/>
          <w:i w:val="0"/>
          <w:iCs w:val="0"/>
          <w:color w:val="auto"/>
          <w:sz w:val="18"/>
          <w:szCs w:val="24"/>
        </w:rPr>
        <w:t xml:space="preserve">All measures on the </w:t>
      </w:r>
      <w:proofErr w:type="spellStart"/>
      <w:r>
        <w:rPr>
          <w:rFonts w:cs="Arial"/>
          <w:b w:val="0"/>
          <w:i w:val="0"/>
          <w:iCs w:val="0"/>
          <w:color w:val="auto"/>
          <w:sz w:val="18"/>
          <w:szCs w:val="24"/>
        </w:rPr>
        <w:t>HEDIS_Measures</w:t>
      </w:r>
      <w:proofErr w:type="spellEnd"/>
      <w:r>
        <w:rPr>
          <w:rFonts w:cs="Arial"/>
          <w:b w:val="0"/>
          <w:i w:val="0"/>
          <w:iCs w:val="0"/>
          <w:color w:val="auto"/>
          <w:sz w:val="18"/>
          <w:szCs w:val="24"/>
        </w:rPr>
        <w:t xml:space="preserve"> </w:t>
      </w:r>
      <w:r w:rsidR="00F24FB1">
        <w:rPr>
          <w:rFonts w:cs="Arial"/>
          <w:b w:val="0"/>
          <w:i w:val="0"/>
          <w:iCs w:val="0"/>
          <w:color w:val="auto"/>
          <w:sz w:val="18"/>
          <w:szCs w:val="24"/>
        </w:rPr>
        <w:t>and HEDIS_RAU</w:t>
      </w:r>
    </w:p>
    <w:p w14:paraId="7005E871" w14:textId="77777777" w:rsidR="00663EE2" w:rsidRDefault="00663EE2" w:rsidP="003338FC">
      <w:pPr>
        <w:pStyle w:val="Heading4"/>
        <w:rPr>
          <w:rFonts w:cs="Arial"/>
          <w:b w:val="0"/>
          <w:i w:val="0"/>
          <w:iCs w:val="0"/>
          <w:color w:val="auto"/>
          <w:sz w:val="18"/>
          <w:szCs w:val="24"/>
        </w:rPr>
      </w:pPr>
    </w:p>
    <w:p w14:paraId="7B29EFD2" w14:textId="7808432C" w:rsidR="00D744BE" w:rsidRPr="00DD7B93" w:rsidRDefault="00F24FB1" w:rsidP="003338FC">
      <w:pPr>
        <w:pStyle w:val="Heading4"/>
        <w:rPr>
          <w:rFonts w:cs="Arial"/>
          <w:b w:val="0"/>
          <w:i w:val="0"/>
          <w:iCs w:val="0"/>
          <w:color w:val="auto"/>
          <w:sz w:val="18"/>
          <w:szCs w:val="24"/>
        </w:rPr>
      </w:pPr>
      <w:r>
        <w:rPr>
          <w:rFonts w:cs="Arial"/>
          <w:b w:val="0"/>
          <w:i w:val="0"/>
          <w:iCs w:val="0"/>
          <w:color w:val="auto"/>
          <w:sz w:val="18"/>
          <w:szCs w:val="24"/>
        </w:rPr>
        <w:t xml:space="preserve">_Measures </w:t>
      </w:r>
      <w:r w:rsidR="004F704D">
        <w:rPr>
          <w:rFonts w:cs="Arial"/>
          <w:b w:val="0"/>
          <w:i w:val="0"/>
          <w:iCs w:val="0"/>
          <w:color w:val="auto"/>
          <w:sz w:val="18"/>
          <w:szCs w:val="24"/>
        </w:rPr>
        <w:t>tab</w:t>
      </w:r>
      <w:r>
        <w:rPr>
          <w:rFonts w:cs="Arial"/>
          <w:b w:val="0"/>
          <w:i w:val="0"/>
          <w:iCs w:val="0"/>
          <w:color w:val="auto"/>
          <w:sz w:val="18"/>
          <w:szCs w:val="24"/>
        </w:rPr>
        <w:t>s</w:t>
      </w:r>
      <w:r w:rsidR="004F704D">
        <w:rPr>
          <w:rFonts w:cs="Arial"/>
          <w:b w:val="0"/>
          <w:i w:val="0"/>
          <w:iCs w:val="0"/>
          <w:color w:val="auto"/>
          <w:sz w:val="18"/>
          <w:szCs w:val="24"/>
        </w:rPr>
        <w:t xml:space="preserve"> are reported at the contract level.</w:t>
      </w:r>
      <w:r>
        <w:rPr>
          <w:rFonts w:cs="Arial"/>
          <w:b w:val="0"/>
          <w:i w:val="0"/>
          <w:iCs w:val="0"/>
          <w:color w:val="auto"/>
          <w:sz w:val="18"/>
          <w:szCs w:val="24"/>
        </w:rPr>
        <w:t xml:space="preserve"> The </w:t>
      </w:r>
      <w:proofErr w:type="spellStart"/>
      <w:r>
        <w:rPr>
          <w:rFonts w:cs="Arial"/>
          <w:b w:val="0"/>
          <w:i w:val="0"/>
          <w:iCs w:val="0"/>
          <w:color w:val="auto"/>
          <w:sz w:val="18"/>
          <w:szCs w:val="24"/>
        </w:rPr>
        <w:t>HEDIS_RAU_Measures</w:t>
      </w:r>
      <w:proofErr w:type="spellEnd"/>
      <w:r>
        <w:rPr>
          <w:rFonts w:cs="Arial"/>
          <w:b w:val="0"/>
          <w:i w:val="0"/>
          <w:iCs w:val="0"/>
          <w:color w:val="auto"/>
          <w:sz w:val="18"/>
          <w:szCs w:val="24"/>
        </w:rPr>
        <w:t xml:space="preserve"> tab contains the HEDIS risk adjusted utilization </w:t>
      </w:r>
      <w:proofErr w:type="gramStart"/>
      <w:r>
        <w:rPr>
          <w:rFonts w:cs="Arial"/>
          <w:b w:val="0"/>
          <w:i w:val="0"/>
          <w:iCs w:val="0"/>
          <w:color w:val="auto"/>
          <w:sz w:val="18"/>
          <w:szCs w:val="24"/>
        </w:rPr>
        <w:t>measures</w:t>
      </w:r>
      <w:proofErr w:type="gramEnd"/>
      <w:r>
        <w:rPr>
          <w:rFonts w:cs="Arial"/>
          <w:b w:val="0"/>
          <w:i w:val="0"/>
          <w:iCs w:val="0"/>
          <w:color w:val="auto"/>
          <w:sz w:val="18"/>
          <w:szCs w:val="24"/>
        </w:rPr>
        <w:t xml:space="preserve"> and the </w:t>
      </w:r>
      <w:proofErr w:type="spellStart"/>
      <w:r>
        <w:rPr>
          <w:rFonts w:cs="Arial"/>
          <w:b w:val="0"/>
          <w:i w:val="0"/>
          <w:iCs w:val="0"/>
          <w:color w:val="auto"/>
          <w:sz w:val="18"/>
          <w:szCs w:val="24"/>
        </w:rPr>
        <w:t>HEDIS_Measures</w:t>
      </w:r>
      <w:proofErr w:type="spellEnd"/>
      <w:r>
        <w:rPr>
          <w:rFonts w:cs="Arial"/>
          <w:b w:val="0"/>
          <w:i w:val="0"/>
          <w:iCs w:val="0"/>
          <w:color w:val="auto"/>
          <w:sz w:val="18"/>
          <w:szCs w:val="24"/>
        </w:rPr>
        <w:t xml:space="preserve"> tab contains all other measures.</w:t>
      </w:r>
    </w:p>
    <w:p w14:paraId="12E25529" w14:textId="77777777" w:rsidR="003338FC" w:rsidRPr="00DD7B93" w:rsidRDefault="003338FC" w:rsidP="003338FC">
      <w:pPr>
        <w:pStyle w:val="Heading4"/>
        <w:rPr>
          <w:i w:val="0"/>
          <w:color w:val="auto"/>
          <w:sz w:val="20"/>
          <w:szCs w:val="20"/>
        </w:rPr>
      </w:pPr>
      <w:r w:rsidRPr="00DD7B93">
        <w:rPr>
          <w:i w:val="0"/>
          <w:color w:val="auto"/>
          <w:sz w:val="20"/>
          <w:szCs w:val="20"/>
        </w:rPr>
        <w:t>A</w:t>
      </w:r>
      <w:r w:rsidR="004F572C" w:rsidRPr="00DD7B93">
        <w:rPr>
          <w:i w:val="0"/>
          <w:color w:val="auto"/>
          <w:sz w:val="20"/>
          <w:szCs w:val="20"/>
        </w:rPr>
        <w:t>AP</w:t>
      </w:r>
      <w:r w:rsidRPr="00DD7B93">
        <w:rPr>
          <w:i w:val="0"/>
          <w:color w:val="auto"/>
          <w:sz w:val="20"/>
          <w:szCs w:val="20"/>
        </w:rPr>
        <w:t xml:space="preserve"> - Adults' Access to Preventive</w:t>
      </w:r>
      <w:r w:rsidR="004F572C" w:rsidRPr="00DD7B93">
        <w:rPr>
          <w:i w:val="0"/>
          <w:color w:val="auto"/>
          <w:sz w:val="20"/>
          <w:szCs w:val="20"/>
        </w:rPr>
        <w:t>/Ambulatory Health Services</w:t>
      </w:r>
    </w:p>
    <w:p w14:paraId="0FE9C1C4" w14:textId="77777777" w:rsidR="003338FC" w:rsidRPr="00DD7B93" w:rsidRDefault="003338FC" w:rsidP="003338FC">
      <w:pPr>
        <w:pStyle w:val="Description"/>
      </w:pPr>
      <w:r w:rsidRPr="00DD7B93">
        <w:tab/>
        <w:t>DESCRIPTION - The percentage of members 20 years and older who had an ambulatory or preventive care visit. The organization reports three separate percentages for each product line.</w:t>
      </w:r>
    </w:p>
    <w:p w14:paraId="15BB34B4" w14:textId="77777777" w:rsidR="003338FC" w:rsidRPr="00DD7B93" w:rsidRDefault="003338FC" w:rsidP="003338FC">
      <w:pPr>
        <w:pStyle w:val="Description"/>
      </w:pPr>
      <w:r w:rsidRPr="00DD7B93">
        <w:tab/>
        <w:t>• Medicaid and Medicare members who had an ambulatory or preventive care visit during the measurement year.</w:t>
      </w:r>
    </w:p>
    <w:p w14:paraId="49E18F38" w14:textId="77777777" w:rsidR="003338FC" w:rsidRPr="00DD7B93" w:rsidRDefault="003338FC" w:rsidP="003338FC">
      <w:pPr>
        <w:pStyle w:val="Description"/>
      </w:pPr>
      <w:r w:rsidRPr="00DD7B93">
        <w:tab/>
        <w:t>• Commercial members who had an ambulatory or preventive care visit during the measurement year or the two years prior to the measurement year.</w:t>
      </w:r>
    </w:p>
    <w:p w14:paraId="6D40292A" w14:textId="6BD2A13D" w:rsidR="003338FC" w:rsidRDefault="00681C9E" w:rsidP="003338FC">
      <w:pPr>
        <w:pStyle w:val="Description"/>
      </w:pPr>
      <w:r>
        <w:tab/>
        <w:t>(</w:t>
      </w:r>
      <w:r w:rsidR="00D35EAA">
        <w:t xml:space="preserve">HEDIS Measurement Year </w:t>
      </w:r>
      <w:r w:rsidR="005C6EA6">
        <w:t>2023</w:t>
      </w:r>
      <w:r w:rsidR="003338FC" w:rsidRPr="00DD7B93">
        <w:t xml:space="preserve">, Volume 2: </w:t>
      </w:r>
      <w:r>
        <w:t xml:space="preserve">Technical Specification, Pg. </w:t>
      </w:r>
      <w:r w:rsidR="00532589">
        <w:t>4</w:t>
      </w:r>
      <w:r w:rsidR="0003104D">
        <w:t>33</w:t>
      </w:r>
      <w:r w:rsidR="003338FC" w:rsidRPr="00DD7B93">
        <w:t>)</w:t>
      </w:r>
    </w:p>
    <w:p w14:paraId="36400AAA" w14:textId="77777777" w:rsidR="00E112DF" w:rsidRPr="00DD7B93" w:rsidRDefault="00E112DF" w:rsidP="00E112DF">
      <w:pPr>
        <w:pStyle w:val="Heading4"/>
        <w:rPr>
          <w:i w:val="0"/>
          <w:color w:val="auto"/>
          <w:sz w:val="20"/>
          <w:szCs w:val="20"/>
        </w:rPr>
      </w:pPr>
      <w:r w:rsidRPr="00DD7B93">
        <w:rPr>
          <w:i w:val="0"/>
          <w:color w:val="auto"/>
          <w:sz w:val="20"/>
          <w:szCs w:val="20"/>
        </w:rPr>
        <w:t>AHU - Acute Hospital Utilization (Note: NCQA renamed from Inpatient Hospital Utilization (IHU))</w:t>
      </w:r>
    </w:p>
    <w:p w14:paraId="51E5F97E" w14:textId="77777777" w:rsidR="00E112DF" w:rsidRPr="00DD7B93" w:rsidRDefault="00E112DF" w:rsidP="00E112DF">
      <w:pPr>
        <w:pStyle w:val="Description"/>
      </w:pPr>
      <w:r w:rsidRPr="00DD7B93">
        <w:tab/>
        <w:t>DESCRIPTION - For members 18 years of age and older, the risk-adjusted ratio of observed to expected acute inpatient discharges during the measurement year reported by Surgery, Medicine and Total.</w:t>
      </w:r>
    </w:p>
    <w:p w14:paraId="7EA13987" w14:textId="00E11F63" w:rsidR="00E112DF" w:rsidRDefault="00E112DF" w:rsidP="003338FC">
      <w:pPr>
        <w:pStyle w:val="Description"/>
      </w:pPr>
      <w:r w:rsidRPr="00DD7B93">
        <w:tab/>
        <w:t>(</w:t>
      </w:r>
      <w:r w:rsidR="00D35EAA">
        <w:t xml:space="preserve">HEDIS Measurement Year </w:t>
      </w:r>
      <w:r w:rsidR="005C6EA6">
        <w:t>2023</w:t>
      </w:r>
      <w:r w:rsidRPr="00DD7B93">
        <w:t xml:space="preserve">, Volume 2: Technical Specification, Pg. </w:t>
      </w:r>
      <w:r w:rsidR="0078491D">
        <w:t>52</w:t>
      </w:r>
      <w:r w:rsidR="0003104D">
        <w:t>3</w:t>
      </w:r>
      <w:r w:rsidRPr="00DD7B93">
        <w:t>)</w:t>
      </w:r>
      <w:r w:rsidRPr="00DD7B93">
        <w:tab/>
      </w:r>
      <w:r w:rsidRPr="00DD7B93">
        <w:tab/>
      </w:r>
    </w:p>
    <w:p w14:paraId="74BABB34" w14:textId="08ACE16E" w:rsidR="00172E75" w:rsidRDefault="00172E75" w:rsidP="00DD7B93">
      <w:pPr>
        <w:pStyle w:val="Heading4"/>
        <w:rPr>
          <w:i w:val="0"/>
          <w:color w:val="auto"/>
          <w:sz w:val="20"/>
          <w:szCs w:val="20"/>
        </w:rPr>
      </w:pPr>
      <w:r w:rsidRPr="00DD7B93">
        <w:rPr>
          <w:i w:val="0"/>
          <w:color w:val="auto"/>
          <w:sz w:val="20"/>
          <w:szCs w:val="20"/>
        </w:rPr>
        <w:t>A</w:t>
      </w:r>
      <w:r>
        <w:rPr>
          <w:i w:val="0"/>
          <w:color w:val="auto"/>
          <w:sz w:val="20"/>
          <w:szCs w:val="20"/>
        </w:rPr>
        <w:t>IS-E</w:t>
      </w:r>
      <w:r w:rsidRPr="00DD7B93">
        <w:rPr>
          <w:i w:val="0"/>
          <w:color w:val="auto"/>
          <w:sz w:val="20"/>
          <w:szCs w:val="20"/>
        </w:rPr>
        <w:t xml:space="preserve"> </w:t>
      </w:r>
      <w:r w:rsidR="00C41AD8">
        <w:rPr>
          <w:i w:val="0"/>
          <w:color w:val="auto"/>
          <w:sz w:val="20"/>
          <w:szCs w:val="20"/>
        </w:rPr>
        <w:t>–</w:t>
      </w:r>
      <w:r w:rsidRPr="00DD7B93">
        <w:rPr>
          <w:i w:val="0"/>
          <w:color w:val="auto"/>
          <w:sz w:val="20"/>
          <w:szCs w:val="20"/>
        </w:rPr>
        <w:t xml:space="preserve"> </w:t>
      </w:r>
      <w:r w:rsidR="00C41AD8">
        <w:rPr>
          <w:i w:val="0"/>
          <w:color w:val="auto"/>
          <w:sz w:val="20"/>
          <w:szCs w:val="20"/>
        </w:rPr>
        <w:t>Adult Immunization Status</w:t>
      </w:r>
    </w:p>
    <w:p w14:paraId="234C4BF8" w14:textId="33AAC8B4" w:rsidR="00C41AD8" w:rsidRPr="00DD7B93" w:rsidRDefault="00C41AD8" w:rsidP="00C41AD8">
      <w:pPr>
        <w:pStyle w:val="Description"/>
      </w:pPr>
      <w:r>
        <w:tab/>
      </w:r>
      <w:r w:rsidRPr="00DD7B93">
        <w:t xml:space="preserve">DESCRIPTION - </w:t>
      </w:r>
      <w:r w:rsidRPr="00262444">
        <w:t>The percentage of members 19 years of age and older who are up to date on recommended routine vaccines for influenza, tetanus and diphtheria (Td) or tetanus, diphtheria and acellular pertussis (Tdap), zoster and pneumococcal.</w:t>
      </w:r>
    </w:p>
    <w:p w14:paraId="1CB33D88" w14:textId="7506FB74" w:rsidR="00C41AD8" w:rsidRPr="00C41AD8" w:rsidRDefault="00C41AD8" w:rsidP="00C41AD8">
      <w:pPr>
        <w:pStyle w:val="Description"/>
      </w:pPr>
      <w:r w:rsidRPr="00DD7B93">
        <w:tab/>
        <w:t>(</w:t>
      </w:r>
      <w:r>
        <w:t>HEDIS Measurement Year 2023</w:t>
      </w:r>
      <w:r w:rsidRPr="00DD7B93">
        <w:t xml:space="preserve">, Volume 2: Technical Specification, Pg. </w:t>
      </w:r>
      <w:r>
        <w:t>674</w:t>
      </w:r>
      <w:r w:rsidRPr="00DD7B93">
        <w:t>)</w:t>
      </w:r>
    </w:p>
    <w:p w14:paraId="1BE7817B" w14:textId="132E5D37" w:rsidR="00DD7B93" w:rsidRPr="00DD7B93" w:rsidRDefault="00DD7B93" w:rsidP="00DD7B93">
      <w:pPr>
        <w:pStyle w:val="Heading4"/>
        <w:rPr>
          <w:i w:val="0"/>
          <w:color w:val="auto"/>
          <w:sz w:val="20"/>
          <w:szCs w:val="20"/>
        </w:rPr>
      </w:pPr>
      <w:r w:rsidRPr="00DD7B93">
        <w:rPr>
          <w:i w:val="0"/>
          <w:color w:val="auto"/>
          <w:sz w:val="20"/>
          <w:szCs w:val="20"/>
        </w:rPr>
        <w:t>AMM - Antidepressant Medication Management</w:t>
      </w:r>
    </w:p>
    <w:p w14:paraId="1B5F01C9" w14:textId="77777777" w:rsidR="00DD7B93" w:rsidRPr="00DD7B93" w:rsidRDefault="00DD7B93" w:rsidP="00DD7B93">
      <w:pPr>
        <w:pStyle w:val="Description"/>
      </w:pPr>
      <w:r w:rsidRPr="00DD7B93">
        <w:tab/>
        <w:t>DESCRIPTION - The percentage of members 18 years of age and older who were treated with antidepressant medication, had a diagnosis of major depression and who remained on an antidepressant medication treatment. Two rates are reported.</w:t>
      </w:r>
    </w:p>
    <w:p w14:paraId="26D4350B" w14:textId="77777777" w:rsidR="00DD7B93" w:rsidRPr="00DD7B93" w:rsidRDefault="00DD7B93" w:rsidP="00DD7B93">
      <w:pPr>
        <w:pStyle w:val="Description"/>
      </w:pPr>
      <w:r w:rsidRPr="00DD7B93">
        <w:tab/>
        <w:t xml:space="preserve">• Effective Acute Phase Treatment. The percentage of members who remained on an antidepressant medication for at least 84 days (12 weeks). </w:t>
      </w:r>
    </w:p>
    <w:p w14:paraId="3603A33D" w14:textId="77777777" w:rsidR="00DD7B93" w:rsidRPr="00DD7B93" w:rsidRDefault="00DD7B93" w:rsidP="00DD7B93">
      <w:pPr>
        <w:pStyle w:val="Description"/>
      </w:pPr>
      <w:r w:rsidRPr="00DD7B93">
        <w:tab/>
        <w:t>• Effective Continuation Phase Treatment. The percentage of members who remained on an antidepressant medication for at least 180 days (6 months).</w:t>
      </w:r>
    </w:p>
    <w:p w14:paraId="449A367F" w14:textId="2940BADB" w:rsidR="00DD7B93" w:rsidRDefault="00DD7B93" w:rsidP="00DD7B93">
      <w:pPr>
        <w:pStyle w:val="Description"/>
      </w:pPr>
      <w:r w:rsidRPr="00DD7B93">
        <w:tab/>
        <w:t>(</w:t>
      </w:r>
      <w:r w:rsidR="00D35EAA">
        <w:t xml:space="preserve">HEDIS Measurement Year </w:t>
      </w:r>
      <w:r w:rsidR="005C6EA6">
        <w:t>2023</w:t>
      </w:r>
      <w:r w:rsidRPr="00DD7B93">
        <w:t xml:space="preserve">, Volume 2: Technical Specifications, Pg. </w:t>
      </w:r>
      <w:r w:rsidR="004A3B7C">
        <w:t>2</w:t>
      </w:r>
      <w:r w:rsidR="005000E4">
        <w:t>4</w:t>
      </w:r>
      <w:r w:rsidR="0003104D">
        <w:t>7)</w:t>
      </w:r>
      <w:r w:rsidRPr="00DD7B93">
        <w:tab/>
      </w:r>
    </w:p>
    <w:p w14:paraId="0B7A298D" w14:textId="212782FE" w:rsidR="00172E75" w:rsidRDefault="00172E75" w:rsidP="003338FC">
      <w:pPr>
        <w:pStyle w:val="Heading4"/>
        <w:rPr>
          <w:i w:val="0"/>
          <w:color w:val="auto"/>
          <w:sz w:val="20"/>
          <w:szCs w:val="20"/>
        </w:rPr>
      </w:pPr>
      <w:r w:rsidRPr="00DD7B93">
        <w:rPr>
          <w:i w:val="0"/>
          <w:color w:val="auto"/>
          <w:sz w:val="20"/>
          <w:szCs w:val="20"/>
        </w:rPr>
        <w:t>A</w:t>
      </w:r>
      <w:r>
        <w:rPr>
          <w:i w:val="0"/>
          <w:color w:val="auto"/>
          <w:sz w:val="20"/>
          <w:szCs w:val="20"/>
        </w:rPr>
        <w:t>SF-E</w:t>
      </w:r>
      <w:r w:rsidRPr="00DD7B93">
        <w:rPr>
          <w:i w:val="0"/>
          <w:color w:val="auto"/>
          <w:sz w:val="20"/>
          <w:szCs w:val="20"/>
        </w:rPr>
        <w:t xml:space="preserve"> </w:t>
      </w:r>
      <w:r w:rsidR="00C41AD8">
        <w:rPr>
          <w:i w:val="0"/>
          <w:color w:val="auto"/>
          <w:sz w:val="20"/>
          <w:szCs w:val="20"/>
        </w:rPr>
        <w:t>–</w:t>
      </w:r>
      <w:r w:rsidRPr="00DD7B93">
        <w:rPr>
          <w:i w:val="0"/>
          <w:color w:val="auto"/>
          <w:sz w:val="20"/>
          <w:szCs w:val="20"/>
        </w:rPr>
        <w:t xml:space="preserve"> </w:t>
      </w:r>
      <w:r w:rsidR="00C41AD8">
        <w:rPr>
          <w:i w:val="0"/>
          <w:color w:val="auto"/>
          <w:sz w:val="20"/>
          <w:szCs w:val="20"/>
        </w:rPr>
        <w:t>Unhealthy Alcohol Use Screening and Follow-Up</w:t>
      </w:r>
    </w:p>
    <w:p w14:paraId="4E78F89E" w14:textId="77777777" w:rsidR="00C41AD8" w:rsidRPr="00262444" w:rsidRDefault="00C41AD8" w:rsidP="00C41AD8">
      <w:pPr>
        <w:pStyle w:val="Description"/>
      </w:pPr>
      <w:r>
        <w:tab/>
      </w:r>
      <w:r w:rsidRPr="00DD7B93">
        <w:t xml:space="preserve">DESCRIPTION - </w:t>
      </w:r>
      <w:r w:rsidRPr="00262444">
        <w:t>The percentage of members 18 years of age and older who were screened for unhealthy alcohol use using a standardized instrument and, if screened positive, received appropriate follow-up care.</w:t>
      </w:r>
    </w:p>
    <w:p w14:paraId="11E6A2C3" w14:textId="0FA6D1D7" w:rsidR="00C41AD8" w:rsidRPr="00262444" w:rsidRDefault="00C41AD8" w:rsidP="00C41AD8">
      <w:pPr>
        <w:pStyle w:val="Description"/>
      </w:pPr>
      <w:r>
        <w:tab/>
      </w:r>
      <w:r w:rsidRPr="00DD7B93">
        <w:t xml:space="preserve">• </w:t>
      </w:r>
      <w:r w:rsidRPr="00C41AD8">
        <w:t>Unhealthy Alcohol Use Screening</w:t>
      </w:r>
      <w:r w:rsidRPr="00262444">
        <w:t>. The percentage of members who had a systematic screening for unhealthy alcohol use.</w:t>
      </w:r>
    </w:p>
    <w:p w14:paraId="42313F8F" w14:textId="0DCCE792" w:rsidR="00C41AD8" w:rsidRDefault="00C41AD8" w:rsidP="00C41AD8">
      <w:pPr>
        <w:pStyle w:val="Description"/>
      </w:pPr>
      <w:r>
        <w:tab/>
      </w:r>
      <w:r w:rsidRPr="00DD7B93">
        <w:t xml:space="preserve">• </w:t>
      </w:r>
      <w:r w:rsidRPr="00C41AD8">
        <w:t>Follow-Up Care on Positive Screen</w:t>
      </w:r>
      <w:r w:rsidRPr="00262444">
        <w:t>. The percentage of members receiving brief counseling or other follow-up care within 2 months of screening positive for unhealthy alcohol use.</w:t>
      </w:r>
      <w:r w:rsidRPr="00DD7B93">
        <w:tab/>
      </w:r>
    </w:p>
    <w:p w14:paraId="4698D77D" w14:textId="08DC83F0" w:rsidR="00C41AD8" w:rsidRPr="00C41AD8" w:rsidRDefault="00C41AD8" w:rsidP="00C41AD8">
      <w:pPr>
        <w:pStyle w:val="Description"/>
      </w:pPr>
      <w:r>
        <w:tab/>
      </w:r>
      <w:r w:rsidRPr="00DD7B93">
        <w:t>(</w:t>
      </w:r>
      <w:r>
        <w:t>HEDIS Measurement Year 2023</w:t>
      </w:r>
      <w:r w:rsidRPr="00DD7B93">
        <w:t xml:space="preserve">, Volume 2: Technical Specification, Pg. </w:t>
      </w:r>
      <w:r>
        <w:t>668</w:t>
      </w:r>
      <w:r w:rsidRPr="00DD7B93">
        <w:t>)</w:t>
      </w:r>
    </w:p>
    <w:p w14:paraId="0D23467B" w14:textId="7B190FA5" w:rsidR="003338FC" w:rsidRPr="00DD7B93" w:rsidRDefault="004F572C" w:rsidP="003338FC">
      <w:pPr>
        <w:pStyle w:val="Heading4"/>
        <w:rPr>
          <w:i w:val="0"/>
          <w:color w:val="auto"/>
          <w:sz w:val="20"/>
          <w:szCs w:val="20"/>
        </w:rPr>
      </w:pPr>
      <w:r w:rsidRPr="00DD7B93">
        <w:rPr>
          <w:i w:val="0"/>
          <w:color w:val="auto"/>
          <w:sz w:val="20"/>
          <w:szCs w:val="20"/>
        </w:rPr>
        <w:t>BCS</w:t>
      </w:r>
      <w:r w:rsidR="00970B46">
        <w:rPr>
          <w:i w:val="0"/>
          <w:color w:val="auto"/>
          <w:sz w:val="20"/>
          <w:szCs w:val="20"/>
        </w:rPr>
        <w:t>-E</w:t>
      </w:r>
      <w:r w:rsidR="003338FC" w:rsidRPr="00DD7B93">
        <w:rPr>
          <w:i w:val="0"/>
          <w:color w:val="auto"/>
          <w:sz w:val="20"/>
          <w:szCs w:val="20"/>
        </w:rPr>
        <w:t xml:space="preserve"> - Breast Cancer </w:t>
      </w:r>
      <w:r w:rsidRPr="00DD7B93">
        <w:rPr>
          <w:i w:val="0"/>
          <w:color w:val="auto"/>
          <w:sz w:val="20"/>
          <w:szCs w:val="20"/>
        </w:rPr>
        <w:t>Screening</w:t>
      </w:r>
    </w:p>
    <w:p w14:paraId="1D539D6D" w14:textId="77777777" w:rsidR="00681C9E" w:rsidRDefault="003338FC" w:rsidP="003338FC">
      <w:pPr>
        <w:pStyle w:val="Description"/>
      </w:pPr>
      <w:r w:rsidRPr="00DD7B93">
        <w:tab/>
        <w:t xml:space="preserve">DESCRIPTION - The percentage of women 50–74 years of age who had a mammogram to screen for breast cancer. </w:t>
      </w:r>
    </w:p>
    <w:p w14:paraId="2BCB0FAD" w14:textId="22688F0D" w:rsidR="003338FC" w:rsidRDefault="00681C9E" w:rsidP="003338FC">
      <w:pPr>
        <w:pStyle w:val="Description"/>
      </w:pPr>
      <w:r>
        <w:tab/>
      </w:r>
      <w:r w:rsidR="003338FC" w:rsidRPr="00DD7B93">
        <w:t>(</w:t>
      </w:r>
      <w:r w:rsidR="00D35EAA">
        <w:t xml:space="preserve">HEDIS Measurement Year </w:t>
      </w:r>
      <w:r w:rsidR="005C6EA6">
        <w:t>2023</w:t>
      </w:r>
      <w:r w:rsidR="003338FC" w:rsidRPr="00DD7B93">
        <w:t xml:space="preserve">, Volume 2: Technical Specification, Pg. </w:t>
      </w:r>
      <w:r w:rsidR="0003104D">
        <w:t>606</w:t>
      </w:r>
      <w:r w:rsidR="003338FC" w:rsidRPr="00DD7B93">
        <w:t>)</w:t>
      </w:r>
    </w:p>
    <w:p w14:paraId="675932A4" w14:textId="2D38283C" w:rsidR="00172E75" w:rsidRDefault="00172E75" w:rsidP="00034610">
      <w:pPr>
        <w:pStyle w:val="Heading4"/>
        <w:rPr>
          <w:i w:val="0"/>
          <w:color w:val="auto"/>
          <w:sz w:val="20"/>
          <w:szCs w:val="20"/>
        </w:rPr>
      </w:pPr>
      <w:r>
        <w:rPr>
          <w:i w:val="0"/>
          <w:color w:val="auto"/>
          <w:sz w:val="20"/>
          <w:szCs w:val="20"/>
        </w:rPr>
        <w:t>BPD</w:t>
      </w:r>
      <w:r w:rsidRPr="00DD7B93">
        <w:rPr>
          <w:i w:val="0"/>
          <w:color w:val="auto"/>
          <w:sz w:val="20"/>
          <w:szCs w:val="20"/>
        </w:rPr>
        <w:t xml:space="preserve"> - </w:t>
      </w:r>
      <w:r w:rsidR="00C41AD8" w:rsidRPr="00C41AD8">
        <w:rPr>
          <w:i w:val="0"/>
          <w:color w:val="auto"/>
          <w:sz w:val="20"/>
          <w:szCs w:val="20"/>
        </w:rPr>
        <w:t xml:space="preserve">Blood Pressure Control for Patients </w:t>
      </w:r>
      <w:proofErr w:type="gramStart"/>
      <w:r w:rsidR="00C41AD8" w:rsidRPr="00C41AD8">
        <w:rPr>
          <w:i w:val="0"/>
          <w:color w:val="auto"/>
          <w:sz w:val="20"/>
          <w:szCs w:val="20"/>
        </w:rPr>
        <w:t>With</w:t>
      </w:r>
      <w:proofErr w:type="gramEnd"/>
      <w:r w:rsidR="00C41AD8" w:rsidRPr="00C41AD8">
        <w:rPr>
          <w:i w:val="0"/>
          <w:color w:val="auto"/>
          <w:sz w:val="20"/>
          <w:szCs w:val="20"/>
        </w:rPr>
        <w:t xml:space="preserve"> Diabetes</w:t>
      </w:r>
    </w:p>
    <w:p w14:paraId="2877130B" w14:textId="0EF035AA" w:rsidR="00C41AD8" w:rsidRPr="005D258E" w:rsidRDefault="00C41AD8" w:rsidP="00C41AD8">
      <w:pPr>
        <w:pStyle w:val="Description"/>
      </w:pPr>
      <w:r w:rsidRPr="00DD7B93">
        <w:tab/>
        <w:t>DESCRIPTION - T</w:t>
      </w:r>
      <w:r w:rsidRPr="00C41AD8">
        <w:t xml:space="preserve"> </w:t>
      </w:r>
      <w:r w:rsidRPr="005D258E">
        <w:t>The percentage of members 18–75 years of age with diabetes (type</w:t>
      </w:r>
      <w:r>
        <w:t>s</w:t>
      </w:r>
      <w:r w:rsidRPr="005D258E">
        <w:t xml:space="preserve"> 1 and 2) who</w:t>
      </w:r>
      <w:r>
        <w:t>se</w:t>
      </w:r>
      <w:r w:rsidRPr="005D258E">
        <w:t xml:space="preserve"> </w:t>
      </w:r>
      <w:r>
        <w:t>blood pressure (BP) was adequately controlled (&lt;140/90 mm Hg) during the measurement year.</w:t>
      </w:r>
    </w:p>
    <w:p w14:paraId="2AA976FE" w14:textId="7BE1B701" w:rsidR="00C41AD8" w:rsidRDefault="00C41AD8" w:rsidP="00C41AD8">
      <w:pPr>
        <w:pStyle w:val="Description"/>
      </w:pPr>
      <w:r>
        <w:tab/>
      </w:r>
      <w:r w:rsidRPr="00DD7B93">
        <w:t>(</w:t>
      </w:r>
      <w:r>
        <w:t>HEDIS Measurement Year 2023</w:t>
      </w:r>
      <w:r w:rsidRPr="00DD7B93">
        <w:t xml:space="preserve">, Volume 2: Technical Specification, Pg. </w:t>
      </w:r>
      <w:r>
        <w:t>194</w:t>
      </w:r>
      <w:r w:rsidRPr="00DD7B93">
        <w:t>)</w:t>
      </w:r>
    </w:p>
    <w:p w14:paraId="282538B7" w14:textId="760CE279" w:rsidR="00034610" w:rsidRPr="00DD7B93" w:rsidRDefault="00034610" w:rsidP="00034610">
      <w:pPr>
        <w:pStyle w:val="Heading4"/>
        <w:rPr>
          <w:i w:val="0"/>
          <w:color w:val="auto"/>
          <w:sz w:val="20"/>
          <w:szCs w:val="20"/>
        </w:rPr>
      </w:pPr>
      <w:r w:rsidRPr="00DD7B93">
        <w:rPr>
          <w:i w:val="0"/>
          <w:color w:val="auto"/>
          <w:sz w:val="20"/>
          <w:szCs w:val="20"/>
        </w:rPr>
        <w:t>CBP - Controlling High Blood Pressure</w:t>
      </w:r>
    </w:p>
    <w:p w14:paraId="36FD884B" w14:textId="6ADDC248" w:rsidR="00034610" w:rsidRPr="00DD7B93" w:rsidRDefault="00034610" w:rsidP="00034610">
      <w:pPr>
        <w:pStyle w:val="Description"/>
      </w:pPr>
      <w:r w:rsidRPr="00DD7B93">
        <w:tab/>
        <w:t xml:space="preserve">DESCRIPTION - </w:t>
      </w:r>
      <w:r w:rsidR="00E01376">
        <w:t xml:space="preserve">The percentage of members 18–85 years of age who had a diagnosis of hypertension (HTN) and whose </w:t>
      </w:r>
      <w:r w:rsidR="00F96316">
        <w:t>blood pressure (</w:t>
      </w:r>
      <w:r w:rsidR="00E01376">
        <w:t>BP</w:t>
      </w:r>
      <w:r w:rsidR="00F96316">
        <w:t>)</w:t>
      </w:r>
      <w:r w:rsidR="00E01376">
        <w:t xml:space="preserve"> was adequately controlled (&lt;140/90 mm Hg) during the measurement year.</w:t>
      </w:r>
    </w:p>
    <w:p w14:paraId="3762677C" w14:textId="3EA5119E" w:rsidR="00034610" w:rsidRDefault="00034610" w:rsidP="003338FC">
      <w:pPr>
        <w:pStyle w:val="Description"/>
      </w:pPr>
      <w:r w:rsidRPr="00DD7B93">
        <w:tab/>
        <w:t>(</w:t>
      </w:r>
      <w:r w:rsidR="00D35EAA">
        <w:t xml:space="preserve">HEDIS Measurement Year </w:t>
      </w:r>
      <w:r w:rsidR="005C6EA6">
        <w:t>2023</w:t>
      </w:r>
      <w:r w:rsidRPr="00DD7B93">
        <w:t>, Volume 2: Technical Specification, Pg. 1</w:t>
      </w:r>
      <w:r w:rsidR="0003104D">
        <w:t>52</w:t>
      </w:r>
      <w:r w:rsidRPr="00DD7B93">
        <w:t>)</w:t>
      </w:r>
    </w:p>
    <w:p w14:paraId="058CC7EE" w14:textId="77777777" w:rsidR="00DD7B93" w:rsidRPr="00DD7B93" w:rsidRDefault="00DD7B93" w:rsidP="00DD7B93">
      <w:pPr>
        <w:pStyle w:val="Heading4"/>
        <w:rPr>
          <w:i w:val="0"/>
          <w:color w:val="auto"/>
          <w:sz w:val="20"/>
          <w:szCs w:val="20"/>
        </w:rPr>
      </w:pPr>
      <w:r w:rsidRPr="00DD7B93">
        <w:rPr>
          <w:i w:val="0"/>
          <w:color w:val="auto"/>
          <w:sz w:val="20"/>
          <w:szCs w:val="20"/>
        </w:rPr>
        <w:t>COL - Colorectal Cancer Screening</w:t>
      </w:r>
    </w:p>
    <w:p w14:paraId="04DEA498" w14:textId="51C38CC8" w:rsidR="00E01376" w:rsidRDefault="00DD7B93" w:rsidP="00DD7B93">
      <w:pPr>
        <w:pStyle w:val="Description"/>
      </w:pPr>
      <w:r w:rsidRPr="00DD7B93">
        <w:lastRenderedPageBreak/>
        <w:tab/>
        <w:t xml:space="preserve">DESCRIPTION - The percentage of members </w:t>
      </w:r>
      <w:r w:rsidR="00441B98">
        <w:t>45</w:t>
      </w:r>
      <w:r w:rsidRPr="00DD7B93">
        <w:t xml:space="preserve">–75 years of age who had appropriate screening for colorectal cancer. </w:t>
      </w:r>
    </w:p>
    <w:p w14:paraId="6C5D185C" w14:textId="1CB7FA6D" w:rsidR="00DD7B93" w:rsidRDefault="00E01376" w:rsidP="00DD7B93">
      <w:pPr>
        <w:pStyle w:val="Description"/>
      </w:pPr>
      <w:r>
        <w:tab/>
      </w:r>
      <w:r w:rsidR="00DD7B93" w:rsidRPr="00DD7B93">
        <w:t>(</w:t>
      </w:r>
      <w:r w:rsidR="00D35EAA">
        <w:t xml:space="preserve">HEDIS Measurement Year </w:t>
      </w:r>
      <w:r w:rsidR="005C6EA6">
        <w:t>2023</w:t>
      </w:r>
      <w:r w:rsidR="00DD7B93" w:rsidRPr="00DD7B93">
        <w:t xml:space="preserve">, Volume 2: Technical Specification, Pg. </w:t>
      </w:r>
      <w:r w:rsidR="004A3B7C">
        <w:t>10</w:t>
      </w:r>
      <w:r w:rsidR="0003104D">
        <w:t>2</w:t>
      </w:r>
      <w:r w:rsidR="00DD7B93" w:rsidRPr="00DD7B93">
        <w:t>)</w:t>
      </w:r>
    </w:p>
    <w:p w14:paraId="6B728E21" w14:textId="52F14ED9" w:rsidR="00D03832" w:rsidRPr="00DD7B93" w:rsidRDefault="00D03832" w:rsidP="00D03832">
      <w:pPr>
        <w:pStyle w:val="Heading4"/>
        <w:rPr>
          <w:i w:val="0"/>
          <w:color w:val="auto"/>
          <w:sz w:val="20"/>
          <w:szCs w:val="20"/>
        </w:rPr>
      </w:pPr>
      <w:r w:rsidRPr="00DD7B93">
        <w:rPr>
          <w:i w:val="0"/>
          <w:color w:val="auto"/>
          <w:sz w:val="20"/>
          <w:szCs w:val="20"/>
        </w:rPr>
        <w:t>C</w:t>
      </w:r>
      <w:r>
        <w:rPr>
          <w:i w:val="0"/>
          <w:color w:val="auto"/>
          <w:sz w:val="20"/>
          <w:szCs w:val="20"/>
        </w:rPr>
        <w:t>RE</w:t>
      </w:r>
      <w:r w:rsidRPr="00DD7B93">
        <w:rPr>
          <w:i w:val="0"/>
          <w:color w:val="auto"/>
          <w:sz w:val="20"/>
          <w:szCs w:val="20"/>
        </w:rPr>
        <w:t xml:space="preserve"> </w:t>
      </w:r>
      <w:r>
        <w:rPr>
          <w:i w:val="0"/>
          <w:color w:val="auto"/>
          <w:sz w:val="20"/>
          <w:szCs w:val="20"/>
        </w:rPr>
        <w:t>–</w:t>
      </w:r>
      <w:r w:rsidRPr="00DD7B93">
        <w:rPr>
          <w:i w:val="0"/>
          <w:color w:val="auto"/>
          <w:sz w:val="20"/>
          <w:szCs w:val="20"/>
        </w:rPr>
        <w:t xml:space="preserve"> C</w:t>
      </w:r>
      <w:r>
        <w:rPr>
          <w:i w:val="0"/>
          <w:color w:val="auto"/>
          <w:sz w:val="20"/>
          <w:szCs w:val="20"/>
        </w:rPr>
        <w:t xml:space="preserve">ardiac </w:t>
      </w:r>
      <w:proofErr w:type="spellStart"/>
      <w:r>
        <w:rPr>
          <w:i w:val="0"/>
          <w:color w:val="auto"/>
          <w:sz w:val="20"/>
          <w:szCs w:val="20"/>
        </w:rPr>
        <w:t>Rehabiliation</w:t>
      </w:r>
      <w:proofErr w:type="spellEnd"/>
    </w:p>
    <w:p w14:paraId="24C36F77" w14:textId="65C5A8C3" w:rsidR="00D03832" w:rsidRDefault="00D03832" w:rsidP="00D03832">
      <w:pPr>
        <w:pStyle w:val="Description"/>
      </w:pPr>
      <w:r w:rsidRPr="00DD7B93">
        <w:tab/>
        <w:t xml:space="preserve">DESCRIPTION - </w:t>
      </w:r>
      <w:r w:rsidR="00F76169" w:rsidRPr="008E675A">
        <w:rPr>
          <w:rFonts w:eastAsia="Arial"/>
        </w:rPr>
        <w:t xml:space="preserve">The percentage of members 18 years and older, who attended cardiac rehabilitation following a qualifying </w:t>
      </w:r>
      <w:r w:rsidR="00F76169" w:rsidRPr="008E675A">
        <w:rPr>
          <w:rFonts w:eastAsia="Arial"/>
          <w:bCs/>
          <w:szCs w:val="21"/>
        </w:rPr>
        <w:t>cardiac event, including myocardial infarction, percutaneous coronary intervention, coronary artery bypass grafting, heart and heart/lung transplantation or heart valve repair/replacement.</w:t>
      </w:r>
    </w:p>
    <w:p w14:paraId="7897FC39" w14:textId="0F304F82" w:rsidR="00D03832" w:rsidRPr="00DD7B93" w:rsidRDefault="00D03832" w:rsidP="00D03832">
      <w:pPr>
        <w:pStyle w:val="Description"/>
      </w:pPr>
      <w:r>
        <w:tab/>
      </w:r>
      <w:r w:rsidRPr="00DD7B93">
        <w:t>(</w:t>
      </w:r>
      <w:r>
        <w:t xml:space="preserve">HEDIS Measurement Year </w:t>
      </w:r>
      <w:r w:rsidR="005C6EA6">
        <w:t>2023</w:t>
      </w:r>
      <w:r w:rsidRPr="00DD7B93">
        <w:t>, Volume 2: Technical Specificati</w:t>
      </w:r>
      <w:r w:rsidRPr="00F76169">
        <w:t>on, Pg. 1</w:t>
      </w:r>
      <w:r w:rsidR="00F76169" w:rsidRPr="00F76169">
        <w:t>7</w:t>
      </w:r>
      <w:r w:rsidR="0003104D">
        <w:t>6</w:t>
      </w:r>
      <w:r w:rsidRPr="00F76169">
        <w:t>)</w:t>
      </w:r>
    </w:p>
    <w:p w14:paraId="4A7C63A7" w14:textId="77777777" w:rsidR="00DD7B93" w:rsidRPr="00DD7B93" w:rsidRDefault="00DD7B93" w:rsidP="00DD7B93">
      <w:pPr>
        <w:pStyle w:val="Heading4"/>
        <w:rPr>
          <w:i w:val="0"/>
          <w:color w:val="auto"/>
          <w:sz w:val="20"/>
          <w:szCs w:val="20"/>
        </w:rPr>
      </w:pPr>
      <w:r w:rsidRPr="00DD7B93">
        <w:rPr>
          <w:i w:val="0"/>
          <w:color w:val="auto"/>
          <w:sz w:val="20"/>
          <w:szCs w:val="20"/>
        </w:rPr>
        <w:t>DAE - Use of High-Risk Medications in the Elderly</w:t>
      </w:r>
    </w:p>
    <w:p w14:paraId="2107DC9B" w14:textId="77777777" w:rsidR="00E01376" w:rsidRPr="00E01376" w:rsidRDefault="00DD7B93" w:rsidP="00E01376">
      <w:pPr>
        <w:pStyle w:val="Description"/>
      </w:pPr>
      <w:r w:rsidRPr="00DD7B93">
        <w:tab/>
        <w:t xml:space="preserve">DESCRIPTION - </w:t>
      </w:r>
      <w:r w:rsidR="00E01376">
        <w:t>The percentage of Medicare members 66 years of age and older who had at least one dispensing event for a high-risk medication.</w:t>
      </w:r>
    </w:p>
    <w:p w14:paraId="45A6DF1B" w14:textId="77777777" w:rsidR="00DD7B93" w:rsidRPr="00DD7B93" w:rsidRDefault="00E01376" w:rsidP="00DD7B93">
      <w:pPr>
        <w:pStyle w:val="Description"/>
      </w:pPr>
      <w:r>
        <w:tab/>
        <w:t>The percentage of Medicare members 66 years of age and older who had at least two dispensing events for the same high-risk medication.</w:t>
      </w:r>
    </w:p>
    <w:p w14:paraId="2DC9DC83" w14:textId="48506563" w:rsidR="00DD7B93" w:rsidRDefault="00DD7B93" w:rsidP="00DD7B93">
      <w:pPr>
        <w:pStyle w:val="Description"/>
      </w:pPr>
      <w:r w:rsidRPr="00DD7B93">
        <w:tab/>
        <w:t>(</w:t>
      </w:r>
      <w:r w:rsidR="00D35EAA">
        <w:t xml:space="preserve">HEDIS Measurement Year </w:t>
      </w:r>
      <w:r w:rsidR="005C6EA6">
        <w:t>2023</w:t>
      </w:r>
      <w:r w:rsidRPr="00DD7B93">
        <w:t xml:space="preserve">, Volume 2: Technical Specification, Pg. </w:t>
      </w:r>
      <w:r w:rsidR="004A3B7C">
        <w:t>3</w:t>
      </w:r>
      <w:r w:rsidR="0003104D">
        <w:t>77</w:t>
      </w:r>
      <w:r w:rsidRPr="00DD7B93">
        <w:t>)</w:t>
      </w:r>
    </w:p>
    <w:p w14:paraId="341D4EEE" w14:textId="5A78EFF8" w:rsidR="00DD7B93" w:rsidRPr="00DD7B93" w:rsidRDefault="00DD7B93" w:rsidP="00DD7B93">
      <w:pPr>
        <w:pStyle w:val="Heading4"/>
        <w:rPr>
          <w:i w:val="0"/>
          <w:color w:val="auto"/>
          <w:sz w:val="20"/>
          <w:szCs w:val="20"/>
        </w:rPr>
      </w:pPr>
      <w:r w:rsidRPr="00DD7B93">
        <w:rPr>
          <w:i w:val="0"/>
          <w:color w:val="auto"/>
          <w:sz w:val="20"/>
          <w:szCs w:val="20"/>
        </w:rPr>
        <w:t>DDE - Potentially Harmful Drug-Disease Interactions in the Elderly</w:t>
      </w:r>
    </w:p>
    <w:p w14:paraId="6369C2EC" w14:textId="77777777" w:rsidR="00DD7B93" w:rsidRPr="00DD7B93" w:rsidRDefault="00DD7B93" w:rsidP="00DD7B93">
      <w:pPr>
        <w:pStyle w:val="Description"/>
      </w:pPr>
      <w:r w:rsidRPr="00DD7B93">
        <w:tab/>
        <w:t>DESCRIPTION - The percentage of Medicare members 65 years of age and older who have evidence of an underlying disease, condition or health concern and who were dispensed an ambulatory prescription for a potentially harmful medication, concurrent with or after the diagnosis.</w:t>
      </w:r>
    </w:p>
    <w:p w14:paraId="6B67B5FE" w14:textId="34AB0B47" w:rsidR="00DD7B93" w:rsidRDefault="00DD7B93" w:rsidP="00DD7B93">
      <w:pPr>
        <w:pStyle w:val="Description"/>
      </w:pPr>
      <w:r w:rsidRPr="00DD7B93">
        <w:tab/>
        <w:t>Report each of the three rates separately and as a total rate.</w:t>
      </w:r>
    </w:p>
    <w:p w14:paraId="20DC7C7C" w14:textId="3367F5BA" w:rsidR="00F96316" w:rsidRPr="00DD7B93" w:rsidRDefault="00F96316" w:rsidP="00F96316">
      <w:pPr>
        <w:pStyle w:val="Bullet"/>
        <w:numPr>
          <w:ilvl w:val="0"/>
          <w:numId w:val="0"/>
        </w:numPr>
        <w:ind w:left="360"/>
      </w:pPr>
      <w:r w:rsidRPr="00F96316">
        <w:rPr>
          <w:sz w:val="18"/>
          <w:szCs w:val="18"/>
        </w:rPr>
        <w:t xml:space="preserve">• </w:t>
      </w:r>
      <w:r w:rsidRPr="00E01376">
        <w:rPr>
          <w:sz w:val="18"/>
          <w:szCs w:val="18"/>
        </w:rPr>
        <w:t xml:space="preserve">A history of falls and a prescription for anticonvulsants, SSRIs, antipsychotics, benzodiazepines, nonbenzodiazepine hypnotics or </w:t>
      </w:r>
      <w:r>
        <w:rPr>
          <w:sz w:val="18"/>
          <w:szCs w:val="18"/>
        </w:rPr>
        <w:t xml:space="preserve">      </w:t>
      </w:r>
      <w:r w:rsidRPr="00E01376">
        <w:rPr>
          <w:sz w:val="18"/>
          <w:szCs w:val="18"/>
        </w:rPr>
        <w:t>tricyclic antidepressants.</w:t>
      </w:r>
    </w:p>
    <w:p w14:paraId="7E3FE7EA" w14:textId="02C74635" w:rsidR="00E01376" w:rsidRPr="00E01376" w:rsidRDefault="00F96316" w:rsidP="00F96316">
      <w:pPr>
        <w:pStyle w:val="Bullet"/>
        <w:numPr>
          <w:ilvl w:val="0"/>
          <w:numId w:val="0"/>
        </w:numPr>
        <w:ind w:left="360"/>
        <w:rPr>
          <w:sz w:val="18"/>
          <w:szCs w:val="18"/>
        </w:rPr>
      </w:pPr>
      <w:r w:rsidRPr="00F96316">
        <w:rPr>
          <w:sz w:val="18"/>
          <w:szCs w:val="18"/>
        </w:rPr>
        <w:t>•</w:t>
      </w:r>
      <w:r>
        <w:t xml:space="preserve"> </w:t>
      </w:r>
      <w:r w:rsidR="00E01376" w:rsidRPr="00E01376">
        <w:rPr>
          <w:sz w:val="18"/>
          <w:szCs w:val="18"/>
        </w:rPr>
        <w:t>Dementia and a prescription for antipsychotics, benzodiazepines, nonbenzodiazepine hypnotics, tricyclic antidepressants, H2 receptor antagonists or anticholinergic agents.</w:t>
      </w:r>
    </w:p>
    <w:p w14:paraId="74B0E74D" w14:textId="4DF1A540" w:rsidR="00E01376" w:rsidRPr="00E01376" w:rsidRDefault="00F96316" w:rsidP="00F96316">
      <w:pPr>
        <w:pStyle w:val="Bullet"/>
        <w:numPr>
          <w:ilvl w:val="0"/>
          <w:numId w:val="0"/>
        </w:numPr>
        <w:ind w:left="720" w:hanging="360"/>
        <w:rPr>
          <w:sz w:val="18"/>
          <w:szCs w:val="18"/>
        </w:rPr>
      </w:pPr>
      <w:r w:rsidRPr="00F96316">
        <w:rPr>
          <w:sz w:val="18"/>
          <w:szCs w:val="18"/>
        </w:rPr>
        <w:t>•</w:t>
      </w:r>
      <w:r>
        <w:rPr>
          <w:sz w:val="18"/>
          <w:szCs w:val="18"/>
        </w:rPr>
        <w:t xml:space="preserve"> </w:t>
      </w:r>
      <w:r w:rsidR="00E01376" w:rsidRPr="00E01376">
        <w:rPr>
          <w:sz w:val="18"/>
          <w:szCs w:val="18"/>
        </w:rPr>
        <w:t xml:space="preserve">Chronic kidney disease and prescription for Cox-2 selective NSAIDs or </w:t>
      </w:r>
      <w:proofErr w:type="spellStart"/>
      <w:r w:rsidR="00E01376" w:rsidRPr="00E01376">
        <w:rPr>
          <w:sz w:val="18"/>
          <w:szCs w:val="18"/>
        </w:rPr>
        <w:t>nonaspirin</w:t>
      </w:r>
      <w:proofErr w:type="spellEnd"/>
      <w:r w:rsidR="00E01376" w:rsidRPr="00E01376">
        <w:rPr>
          <w:sz w:val="18"/>
          <w:szCs w:val="18"/>
        </w:rPr>
        <w:t xml:space="preserve"> NSAIDs.</w:t>
      </w:r>
    </w:p>
    <w:p w14:paraId="41A6795F" w14:textId="53BA9B08" w:rsidR="00E01376" w:rsidRPr="00E01376" w:rsidRDefault="00F96316" w:rsidP="00F96316">
      <w:pPr>
        <w:pStyle w:val="Bullet"/>
        <w:numPr>
          <w:ilvl w:val="0"/>
          <w:numId w:val="0"/>
        </w:numPr>
        <w:ind w:left="720" w:hanging="360"/>
        <w:rPr>
          <w:sz w:val="18"/>
          <w:szCs w:val="18"/>
        </w:rPr>
      </w:pPr>
      <w:r w:rsidRPr="00F96316">
        <w:rPr>
          <w:sz w:val="18"/>
          <w:szCs w:val="18"/>
        </w:rPr>
        <w:t>•</w:t>
      </w:r>
      <w:r>
        <w:rPr>
          <w:sz w:val="18"/>
          <w:szCs w:val="18"/>
        </w:rPr>
        <w:t xml:space="preserve"> </w:t>
      </w:r>
      <w:r w:rsidR="00E01376" w:rsidRPr="00E01376">
        <w:rPr>
          <w:sz w:val="18"/>
          <w:szCs w:val="18"/>
        </w:rPr>
        <w:t>Total rate (the sum of the three numerators divided by the sum of the three denominators).</w:t>
      </w:r>
    </w:p>
    <w:p w14:paraId="2A8B09DB" w14:textId="77777777" w:rsidR="00DD7B93" w:rsidRPr="007300CB" w:rsidRDefault="00DD7B93" w:rsidP="00E01376">
      <w:pPr>
        <w:pStyle w:val="Description"/>
        <w:rPr>
          <w:strike/>
        </w:rPr>
      </w:pPr>
      <w:r w:rsidRPr="00DD7B93">
        <w:tab/>
        <w:t xml:space="preserve">Members with more than one disease or condition may appear in the measure multiple times (i.e., in each indicator for which they qualify). </w:t>
      </w:r>
      <w:r w:rsidRPr="007300CB">
        <w:t>A lower rate represents better performance for all rates.</w:t>
      </w:r>
    </w:p>
    <w:p w14:paraId="3305CFF4" w14:textId="0EC49AEA" w:rsidR="00DD7B93" w:rsidRDefault="00DD7B93" w:rsidP="00DD7B93">
      <w:pPr>
        <w:pStyle w:val="Description"/>
      </w:pPr>
      <w:r w:rsidRPr="00DD7B93">
        <w:tab/>
        <w:t>(</w:t>
      </w:r>
      <w:r w:rsidR="00D35EAA">
        <w:t xml:space="preserve">HEDIS Measurement Year </w:t>
      </w:r>
      <w:r w:rsidR="005C6EA6">
        <w:t>2023</w:t>
      </w:r>
      <w:r w:rsidRPr="00DD7B93">
        <w:t xml:space="preserve">, Volume 2: Technical Specification, Pg. </w:t>
      </w:r>
      <w:r w:rsidR="004A3B7C">
        <w:t>3</w:t>
      </w:r>
      <w:r w:rsidR="00C62106">
        <w:t>6</w:t>
      </w:r>
      <w:r w:rsidR="0003104D">
        <w:t>9</w:t>
      </w:r>
      <w:r w:rsidRPr="00DD7B93">
        <w:t>)</w:t>
      </w:r>
      <w:r w:rsidRPr="00DD7B93">
        <w:tab/>
      </w:r>
    </w:p>
    <w:p w14:paraId="2C375A46" w14:textId="75BEAB3E" w:rsidR="00172E75" w:rsidRDefault="00172E75" w:rsidP="00E112DF">
      <w:pPr>
        <w:pStyle w:val="Heading4"/>
        <w:rPr>
          <w:i w:val="0"/>
          <w:color w:val="auto"/>
          <w:sz w:val="20"/>
          <w:szCs w:val="20"/>
        </w:rPr>
      </w:pPr>
      <w:r>
        <w:rPr>
          <w:i w:val="0"/>
          <w:color w:val="auto"/>
          <w:sz w:val="20"/>
          <w:szCs w:val="20"/>
        </w:rPr>
        <w:t>DMS-E</w:t>
      </w:r>
      <w:r w:rsidRPr="00DD7B93">
        <w:rPr>
          <w:i w:val="0"/>
          <w:color w:val="auto"/>
          <w:sz w:val="20"/>
          <w:szCs w:val="20"/>
        </w:rPr>
        <w:t xml:space="preserve"> - </w:t>
      </w:r>
      <w:r w:rsidR="00C41AD8" w:rsidRPr="00C41AD8">
        <w:rPr>
          <w:i w:val="0"/>
          <w:color w:val="auto"/>
          <w:sz w:val="20"/>
          <w:szCs w:val="20"/>
        </w:rPr>
        <w:t>Utilization of the PHQ-9 to Monitor Depression Symptoms for Adolescents and Adults</w:t>
      </w:r>
    </w:p>
    <w:p w14:paraId="67D0CB22" w14:textId="77777777" w:rsidR="00C41AD8" w:rsidRDefault="00C41AD8" w:rsidP="00C41AD8">
      <w:pPr>
        <w:pStyle w:val="Description"/>
        <w:rPr>
          <w:szCs w:val="21"/>
        </w:rPr>
      </w:pPr>
      <w:r w:rsidRPr="00DD7B93">
        <w:tab/>
        <w:t xml:space="preserve">DESCRIPTION - </w:t>
      </w:r>
      <w:r w:rsidRPr="00262444">
        <w:rPr>
          <w:szCs w:val="21"/>
        </w:rPr>
        <w:t>The percentage of members 12 years of age and older with a diagnosis of major depression or dysthymia, who had an outpatient encounter with a PHQ-9 score present in their record in the same assessment period as the encounter.</w:t>
      </w:r>
    </w:p>
    <w:p w14:paraId="5F0B5B65" w14:textId="0D2BEF47" w:rsidR="00C41AD8" w:rsidRDefault="00C41AD8" w:rsidP="00C41AD8">
      <w:pPr>
        <w:pStyle w:val="Description"/>
      </w:pPr>
      <w:r w:rsidRPr="00DD7B93">
        <w:tab/>
        <w:t>(</w:t>
      </w:r>
      <w:r>
        <w:t>HEDIS Measurement Year 2023</w:t>
      </w:r>
      <w:r w:rsidRPr="00DD7B93">
        <w:t xml:space="preserve">, Volume 2: Technical Specification, Pg. </w:t>
      </w:r>
      <w:r>
        <w:t>652</w:t>
      </w:r>
      <w:r w:rsidRPr="00DD7B93">
        <w:t>)</w:t>
      </w:r>
    </w:p>
    <w:p w14:paraId="4B1AA7CF" w14:textId="688B535F" w:rsidR="00172E75" w:rsidRDefault="00172E75" w:rsidP="00E112DF">
      <w:pPr>
        <w:pStyle w:val="Heading4"/>
        <w:rPr>
          <w:i w:val="0"/>
          <w:color w:val="auto"/>
          <w:sz w:val="20"/>
          <w:szCs w:val="20"/>
        </w:rPr>
      </w:pPr>
      <w:r>
        <w:rPr>
          <w:i w:val="0"/>
          <w:color w:val="auto"/>
          <w:sz w:val="20"/>
          <w:szCs w:val="20"/>
        </w:rPr>
        <w:t>DRR-E</w:t>
      </w:r>
      <w:r w:rsidRPr="00DD7B93">
        <w:rPr>
          <w:i w:val="0"/>
          <w:color w:val="auto"/>
          <w:sz w:val="20"/>
          <w:szCs w:val="20"/>
        </w:rPr>
        <w:t xml:space="preserve"> - </w:t>
      </w:r>
      <w:r w:rsidR="00C41AD8" w:rsidRPr="00C41AD8">
        <w:rPr>
          <w:i w:val="0"/>
          <w:color w:val="auto"/>
          <w:sz w:val="20"/>
          <w:szCs w:val="20"/>
        </w:rPr>
        <w:t>Depression Remission or Response for Adolescents and Adults</w:t>
      </w:r>
    </w:p>
    <w:p w14:paraId="765622E4" w14:textId="77777777" w:rsidR="00C41AD8" w:rsidRPr="00262444" w:rsidRDefault="00C41AD8" w:rsidP="00C41AD8">
      <w:pPr>
        <w:pStyle w:val="Description"/>
      </w:pPr>
      <w:r w:rsidRPr="00DD7B93">
        <w:tab/>
        <w:t xml:space="preserve">DESCRIPTION - </w:t>
      </w:r>
      <w:r w:rsidRPr="00262444">
        <w:t>The percentage of members 12 years of age and older with a diagnosis of depression and an elevated PHQ-9 score, who had evidence of response or remission within 4–8 months of the elevated score.</w:t>
      </w:r>
    </w:p>
    <w:p w14:paraId="6185876D" w14:textId="7324F80F" w:rsidR="00C41AD8" w:rsidRPr="00262444" w:rsidRDefault="00C41AD8" w:rsidP="00C41AD8">
      <w:pPr>
        <w:pStyle w:val="Description"/>
      </w:pPr>
      <w:r>
        <w:rPr>
          <w:szCs w:val="18"/>
        </w:rPr>
        <w:tab/>
      </w:r>
      <w:r w:rsidRPr="00F96316">
        <w:rPr>
          <w:szCs w:val="18"/>
        </w:rPr>
        <w:t>•</w:t>
      </w:r>
      <w:r>
        <w:rPr>
          <w:szCs w:val="18"/>
        </w:rPr>
        <w:t xml:space="preserve"> </w:t>
      </w:r>
      <w:r w:rsidRPr="00C41AD8">
        <w:t>Follow-Up PHQ-9</w:t>
      </w:r>
      <w:r w:rsidRPr="00262444">
        <w:t>. The percentage of members who have a follow-up PHQ-9 score documented within 4–8 months after the initial elevated PHQ-9 score.</w:t>
      </w:r>
    </w:p>
    <w:p w14:paraId="5AA95183" w14:textId="6C4D4BF6" w:rsidR="00C41AD8" w:rsidRPr="00262444" w:rsidRDefault="00C41AD8" w:rsidP="00C41AD8">
      <w:pPr>
        <w:pStyle w:val="Description"/>
      </w:pPr>
      <w:r>
        <w:rPr>
          <w:szCs w:val="18"/>
        </w:rPr>
        <w:tab/>
      </w:r>
      <w:r w:rsidRPr="00F96316">
        <w:rPr>
          <w:szCs w:val="18"/>
        </w:rPr>
        <w:t>•</w:t>
      </w:r>
      <w:r>
        <w:rPr>
          <w:szCs w:val="18"/>
        </w:rPr>
        <w:t xml:space="preserve"> </w:t>
      </w:r>
      <w:r w:rsidRPr="00C41AD8">
        <w:t>Depression Remission</w:t>
      </w:r>
      <w:r w:rsidRPr="00262444">
        <w:t>. The percentage of members who achieved remission within 4–8 months after the initial elevated PHQ-9 score.</w:t>
      </w:r>
    </w:p>
    <w:p w14:paraId="5E97D411" w14:textId="77777777" w:rsidR="00C41AD8" w:rsidRDefault="00C41AD8" w:rsidP="00C41AD8">
      <w:pPr>
        <w:pStyle w:val="Description"/>
      </w:pPr>
      <w:r>
        <w:rPr>
          <w:szCs w:val="18"/>
        </w:rPr>
        <w:tab/>
      </w:r>
      <w:r w:rsidRPr="00F96316">
        <w:rPr>
          <w:szCs w:val="18"/>
        </w:rPr>
        <w:t>•</w:t>
      </w:r>
      <w:r w:rsidRPr="00B6426C">
        <w:rPr>
          <w:szCs w:val="18"/>
        </w:rPr>
        <w:t xml:space="preserve"> </w:t>
      </w:r>
      <w:r w:rsidRPr="00B6426C">
        <w:t xml:space="preserve">Depression Response. The </w:t>
      </w:r>
      <w:r w:rsidRPr="00262444">
        <w:t>percentage of members who showed response within 4–8 months after the initial elevated PHQ-9 score.</w:t>
      </w:r>
    </w:p>
    <w:p w14:paraId="3369F2BB" w14:textId="3CAFC8BD" w:rsidR="00C41AD8" w:rsidRDefault="00C41AD8" w:rsidP="00C41AD8">
      <w:pPr>
        <w:pStyle w:val="Description"/>
      </w:pPr>
      <w:r w:rsidRPr="00DD7B93">
        <w:tab/>
        <w:t>(</w:t>
      </w:r>
      <w:r>
        <w:t>HEDIS Measurement Year 2023</w:t>
      </w:r>
      <w:r w:rsidRPr="00DD7B93">
        <w:t xml:space="preserve">, Volume 2: Technical Specification, Pg. </w:t>
      </w:r>
      <w:r>
        <w:t>660</w:t>
      </w:r>
      <w:r w:rsidRPr="00DD7B93">
        <w:t>)</w:t>
      </w:r>
    </w:p>
    <w:p w14:paraId="6B64C0C0" w14:textId="6FA8BBF7" w:rsidR="00172E75" w:rsidRDefault="00172E75" w:rsidP="00E112DF">
      <w:pPr>
        <w:pStyle w:val="Heading4"/>
        <w:rPr>
          <w:i w:val="0"/>
          <w:color w:val="auto"/>
          <w:sz w:val="20"/>
          <w:szCs w:val="20"/>
        </w:rPr>
      </w:pPr>
      <w:r>
        <w:rPr>
          <w:i w:val="0"/>
          <w:color w:val="auto"/>
          <w:sz w:val="20"/>
          <w:szCs w:val="20"/>
        </w:rPr>
        <w:t>DSF-E</w:t>
      </w:r>
      <w:r w:rsidRPr="00DD7B93">
        <w:rPr>
          <w:i w:val="0"/>
          <w:color w:val="auto"/>
          <w:sz w:val="20"/>
          <w:szCs w:val="20"/>
        </w:rPr>
        <w:t xml:space="preserve"> - </w:t>
      </w:r>
      <w:r w:rsidR="00C41AD8" w:rsidRPr="00C41AD8">
        <w:rPr>
          <w:i w:val="0"/>
          <w:color w:val="auto"/>
          <w:sz w:val="20"/>
          <w:szCs w:val="20"/>
        </w:rPr>
        <w:t>Depression Screening and Follow-Up for Adolescents and Adults</w:t>
      </w:r>
    </w:p>
    <w:p w14:paraId="0A9D5CFB" w14:textId="77777777" w:rsidR="00C41AD8" w:rsidRPr="00262444" w:rsidRDefault="00C41AD8" w:rsidP="00B6426C">
      <w:pPr>
        <w:pStyle w:val="Description"/>
      </w:pPr>
      <w:r w:rsidRPr="00DD7B93">
        <w:tab/>
        <w:t xml:space="preserve">DESCRIPTION - </w:t>
      </w:r>
      <w:r w:rsidRPr="00262444">
        <w:t>The percentage of members 12 years of age and older who were screened for clinical depression using a standardized instrument and, if screened positive, received follow-up care.</w:t>
      </w:r>
    </w:p>
    <w:p w14:paraId="5204BC6F" w14:textId="5A9EA955" w:rsidR="00C41AD8" w:rsidRPr="00262444" w:rsidRDefault="00B6426C" w:rsidP="00B6426C">
      <w:pPr>
        <w:pStyle w:val="Description"/>
      </w:pPr>
      <w:r>
        <w:rPr>
          <w:szCs w:val="18"/>
        </w:rPr>
        <w:tab/>
      </w:r>
      <w:r w:rsidRPr="00F96316">
        <w:rPr>
          <w:szCs w:val="18"/>
        </w:rPr>
        <w:t>•</w:t>
      </w:r>
      <w:r w:rsidRPr="00B6426C">
        <w:rPr>
          <w:szCs w:val="18"/>
        </w:rPr>
        <w:t xml:space="preserve"> </w:t>
      </w:r>
      <w:r w:rsidR="00C41AD8" w:rsidRPr="00B6426C">
        <w:t>Depression Screening.</w:t>
      </w:r>
      <w:r w:rsidR="00C41AD8" w:rsidRPr="00262444">
        <w:t> The percentage of members who were screened for clinical depression using a standardized instrument.</w:t>
      </w:r>
    </w:p>
    <w:p w14:paraId="03FF03E9" w14:textId="13D30D8E" w:rsidR="00C41AD8" w:rsidRPr="00DD7B93" w:rsidRDefault="00B6426C" w:rsidP="00C41AD8">
      <w:pPr>
        <w:pStyle w:val="Description"/>
      </w:pPr>
      <w:r>
        <w:rPr>
          <w:szCs w:val="18"/>
        </w:rPr>
        <w:tab/>
      </w:r>
      <w:r w:rsidRPr="00F96316">
        <w:rPr>
          <w:szCs w:val="18"/>
        </w:rPr>
        <w:t>•</w:t>
      </w:r>
      <w:r w:rsidRPr="00B6426C">
        <w:rPr>
          <w:szCs w:val="18"/>
        </w:rPr>
        <w:t xml:space="preserve"> </w:t>
      </w:r>
      <w:r w:rsidR="00C41AD8" w:rsidRPr="00B6426C">
        <w:t>Follow-Up on Positive Screen.</w:t>
      </w:r>
      <w:r w:rsidR="00C41AD8" w:rsidRPr="00262444">
        <w:t> The percentage of members who received follow-up care within 30 days of a positive depression screen finding.</w:t>
      </w:r>
    </w:p>
    <w:p w14:paraId="6945BF29" w14:textId="5BD5C1F9" w:rsidR="00C41AD8" w:rsidRDefault="00C41AD8" w:rsidP="00C41AD8">
      <w:pPr>
        <w:pStyle w:val="Description"/>
      </w:pPr>
      <w:r w:rsidRPr="00DD7B93">
        <w:tab/>
        <w:t>(</w:t>
      </w:r>
      <w:r>
        <w:t>HEDIS Measurement Year 2023</w:t>
      </w:r>
      <w:r w:rsidRPr="00DD7B93">
        <w:t xml:space="preserve">, Volume 2: Technical Specification, Pg. </w:t>
      </w:r>
      <w:r w:rsidR="00B6426C">
        <w:t>644</w:t>
      </w:r>
      <w:r w:rsidRPr="00DD7B93">
        <w:t>)</w:t>
      </w:r>
    </w:p>
    <w:p w14:paraId="459A60B3" w14:textId="6CBEB64E" w:rsidR="00E112DF" w:rsidRPr="00DD7B93" w:rsidRDefault="00E112DF" w:rsidP="00E112DF">
      <w:pPr>
        <w:pStyle w:val="Heading4"/>
        <w:rPr>
          <w:i w:val="0"/>
          <w:color w:val="auto"/>
          <w:sz w:val="20"/>
          <w:szCs w:val="20"/>
        </w:rPr>
      </w:pPr>
      <w:r w:rsidRPr="00DD7B93">
        <w:rPr>
          <w:i w:val="0"/>
          <w:color w:val="auto"/>
          <w:sz w:val="20"/>
          <w:szCs w:val="20"/>
        </w:rPr>
        <w:t>EDU - Emergency Department Utilization</w:t>
      </w:r>
    </w:p>
    <w:p w14:paraId="4E7C7D0E" w14:textId="77777777" w:rsidR="00E112DF" w:rsidRPr="00DD7B93" w:rsidRDefault="00E112DF" w:rsidP="00E112DF">
      <w:pPr>
        <w:pStyle w:val="Description"/>
      </w:pPr>
      <w:r w:rsidRPr="00DD7B93">
        <w:tab/>
        <w:t>DESCRIPTION - For members 18 years of age and older, the risk-adjusted ratio of observed to expected emergency department (ED) visits during the measurement year.</w:t>
      </w:r>
    </w:p>
    <w:p w14:paraId="21710FA9" w14:textId="56B13628" w:rsidR="005000E4" w:rsidRDefault="00E112DF" w:rsidP="0003104D">
      <w:pPr>
        <w:pStyle w:val="Description"/>
      </w:pPr>
      <w:r w:rsidRPr="00DD7B93">
        <w:tab/>
        <w:t>(</w:t>
      </w:r>
      <w:r w:rsidR="00D35EAA">
        <w:t xml:space="preserve">HEDIS Measurement Year </w:t>
      </w:r>
      <w:r w:rsidR="005C6EA6">
        <w:t>2023</w:t>
      </w:r>
      <w:r w:rsidRPr="00DD7B93">
        <w:t xml:space="preserve">, Volume 2: Technical Specification, Pg. </w:t>
      </w:r>
      <w:r w:rsidR="004A3B7C">
        <w:t>53</w:t>
      </w:r>
      <w:r w:rsidR="0003104D">
        <w:t>2</w:t>
      </w:r>
      <w:r w:rsidRPr="00DD7B93">
        <w:t>)</w:t>
      </w:r>
    </w:p>
    <w:p w14:paraId="09728138" w14:textId="7E56CD81" w:rsidR="005000E4" w:rsidRPr="00DD7B93" w:rsidRDefault="005000E4" w:rsidP="005000E4">
      <w:pPr>
        <w:pStyle w:val="Heading4"/>
        <w:rPr>
          <w:i w:val="0"/>
          <w:color w:val="auto"/>
          <w:sz w:val="20"/>
          <w:szCs w:val="20"/>
        </w:rPr>
      </w:pPr>
      <w:r>
        <w:rPr>
          <w:i w:val="0"/>
          <w:color w:val="auto"/>
          <w:sz w:val="20"/>
          <w:szCs w:val="20"/>
        </w:rPr>
        <w:t>EED</w:t>
      </w:r>
      <w:r w:rsidRPr="00DD7B93">
        <w:rPr>
          <w:i w:val="0"/>
          <w:color w:val="auto"/>
          <w:sz w:val="20"/>
          <w:szCs w:val="20"/>
        </w:rPr>
        <w:t xml:space="preserve"> </w:t>
      </w:r>
      <w:r>
        <w:rPr>
          <w:i w:val="0"/>
          <w:color w:val="auto"/>
          <w:sz w:val="20"/>
          <w:szCs w:val="20"/>
        </w:rPr>
        <w:t>–</w:t>
      </w:r>
      <w:r w:rsidRPr="00DD7B93">
        <w:rPr>
          <w:i w:val="0"/>
          <w:color w:val="auto"/>
          <w:sz w:val="20"/>
          <w:szCs w:val="20"/>
        </w:rPr>
        <w:t xml:space="preserve"> </w:t>
      </w:r>
      <w:r>
        <w:rPr>
          <w:i w:val="0"/>
          <w:color w:val="auto"/>
          <w:sz w:val="20"/>
          <w:szCs w:val="20"/>
        </w:rPr>
        <w:t>Eye Exam for Patients with Diabetes</w:t>
      </w:r>
    </w:p>
    <w:p w14:paraId="08D3E503" w14:textId="73E3D650" w:rsidR="005000E4" w:rsidRPr="00DD7B93" w:rsidRDefault="005000E4" w:rsidP="005000E4">
      <w:pPr>
        <w:pStyle w:val="Description"/>
      </w:pPr>
      <w:r w:rsidRPr="00DD7B93">
        <w:lastRenderedPageBreak/>
        <w:tab/>
        <w:t xml:space="preserve">DESCRIPTION </w:t>
      </w:r>
      <w:r>
        <w:t>– The percentage of members 18-75 years of age with diabetes (types 1 and 2) who had a retinal eye exam.</w:t>
      </w:r>
    </w:p>
    <w:p w14:paraId="2C670228" w14:textId="4F4E4F8A" w:rsidR="005000E4" w:rsidRPr="00DD7B93" w:rsidRDefault="005000E4" w:rsidP="005000E4">
      <w:pPr>
        <w:pStyle w:val="Description"/>
      </w:pPr>
      <w:r w:rsidRPr="00DD7B93">
        <w:tab/>
        <w:t>(</w:t>
      </w:r>
      <w:r>
        <w:t xml:space="preserve">HEDIS Measurement Year </w:t>
      </w:r>
      <w:r w:rsidR="005C6EA6">
        <w:t>2023</w:t>
      </w:r>
      <w:r w:rsidRPr="00DD7B93">
        <w:t xml:space="preserve">, Volume 2: Technical Specifications, Pg. </w:t>
      </w:r>
      <w:r w:rsidR="0003104D">
        <w:t>203</w:t>
      </w:r>
      <w:r w:rsidRPr="00DD7B93">
        <w:t>)</w:t>
      </w:r>
    </w:p>
    <w:p w14:paraId="7537C63F" w14:textId="77777777" w:rsidR="00E112DF" w:rsidRPr="00DD7B93" w:rsidRDefault="00E112DF" w:rsidP="00E112DF">
      <w:pPr>
        <w:pStyle w:val="Heading4"/>
        <w:rPr>
          <w:i w:val="0"/>
          <w:color w:val="auto"/>
          <w:sz w:val="20"/>
          <w:szCs w:val="20"/>
        </w:rPr>
      </w:pPr>
      <w:r w:rsidRPr="00DD7B93">
        <w:rPr>
          <w:i w:val="0"/>
          <w:color w:val="auto"/>
          <w:sz w:val="20"/>
          <w:szCs w:val="20"/>
        </w:rPr>
        <w:t>ENP - Enrollment by Product Line</w:t>
      </w:r>
    </w:p>
    <w:p w14:paraId="77BD5126" w14:textId="77777777" w:rsidR="00E112DF" w:rsidRPr="00DD7B93" w:rsidRDefault="00E112DF" w:rsidP="00E112DF">
      <w:pPr>
        <w:pStyle w:val="Description"/>
      </w:pPr>
      <w:r w:rsidRPr="00DD7B93">
        <w:tab/>
        <w:t xml:space="preserve">DESCRIPTION - The total number of members enrolled in the product line, stratified by age and gender. </w:t>
      </w:r>
    </w:p>
    <w:p w14:paraId="4F1EE630" w14:textId="19B6C470" w:rsidR="004A3B7C" w:rsidRDefault="00E112DF" w:rsidP="00E112DF">
      <w:pPr>
        <w:pStyle w:val="Description"/>
      </w:pPr>
      <w:r w:rsidRPr="00DD7B93">
        <w:tab/>
        <w:t>(</w:t>
      </w:r>
      <w:r w:rsidR="00D35EAA">
        <w:t xml:space="preserve">HEDIS Measurement Year </w:t>
      </w:r>
      <w:r w:rsidR="005C6EA6">
        <w:t>2023</w:t>
      </w:r>
      <w:r w:rsidRPr="00DD7B93">
        <w:t xml:space="preserve">, Volume 2: Technical Specification, Pg. </w:t>
      </w:r>
      <w:r w:rsidR="004A3B7C">
        <w:t>5</w:t>
      </w:r>
      <w:r w:rsidR="0003104D">
        <w:t>67</w:t>
      </w:r>
      <w:r w:rsidRPr="00DD7B93">
        <w:t>)</w:t>
      </w:r>
    </w:p>
    <w:p w14:paraId="6EBB2136" w14:textId="77777777" w:rsidR="00E112DF" w:rsidRPr="00DD7B93" w:rsidRDefault="00E112DF" w:rsidP="00E112DF">
      <w:pPr>
        <w:pStyle w:val="Heading4"/>
        <w:rPr>
          <w:i w:val="0"/>
          <w:color w:val="auto"/>
          <w:sz w:val="20"/>
          <w:szCs w:val="20"/>
        </w:rPr>
      </w:pPr>
      <w:r w:rsidRPr="00DD7B93">
        <w:rPr>
          <w:i w:val="0"/>
          <w:color w:val="auto"/>
          <w:sz w:val="20"/>
          <w:szCs w:val="20"/>
        </w:rPr>
        <w:t xml:space="preserve">FMC - Follow-Up After Emergency Department Visit for People </w:t>
      </w:r>
      <w:proofErr w:type="gramStart"/>
      <w:r w:rsidRPr="00DD7B93">
        <w:rPr>
          <w:i w:val="0"/>
          <w:color w:val="auto"/>
          <w:sz w:val="20"/>
          <w:szCs w:val="20"/>
        </w:rPr>
        <w:t>With</w:t>
      </w:r>
      <w:proofErr w:type="gramEnd"/>
      <w:r w:rsidRPr="00DD7B93">
        <w:rPr>
          <w:i w:val="0"/>
          <w:color w:val="auto"/>
          <w:sz w:val="20"/>
          <w:szCs w:val="20"/>
        </w:rPr>
        <w:t xml:space="preserve"> High-Risk Multiple Chronic Conditions</w:t>
      </w:r>
    </w:p>
    <w:p w14:paraId="1BF61319" w14:textId="77777777" w:rsidR="00E112DF" w:rsidRPr="00DD7B93" w:rsidRDefault="00E112DF" w:rsidP="00E112DF">
      <w:pPr>
        <w:pStyle w:val="Description"/>
      </w:pPr>
      <w:r w:rsidRPr="00DD7B93">
        <w:tab/>
        <w:t>The percentage of emergency department (ED) visits for members 18 years and older who have high-risk multiple chronic conditions who had a follow-up service within 7 days of the ED visit.</w:t>
      </w:r>
    </w:p>
    <w:p w14:paraId="4A4770EF" w14:textId="65BAADE9" w:rsidR="00E112DF" w:rsidRPr="00DD7B93" w:rsidRDefault="00E112DF" w:rsidP="00E112DF">
      <w:pPr>
        <w:pStyle w:val="Description"/>
      </w:pPr>
      <w:r w:rsidRPr="00DD7B93">
        <w:tab/>
        <w:t>(</w:t>
      </w:r>
      <w:r w:rsidR="00D35EAA">
        <w:t xml:space="preserve">HEDIS Measurement Year </w:t>
      </w:r>
      <w:r w:rsidR="005C6EA6">
        <w:t>2023</w:t>
      </w:r>
      <w:r w:rsidRPr="00DD7B93">
        <w:t xml:space="preserve">, Volume 2: Technical Specification, Pg. </w:t>
      </w:r>
      <w:r w:rsidR="004A3B7C">
        <w:t>3</w:t>
      </w:r>
      <w:r w:rsidR="0003104D">
        <w:t>40</w:t>
      </w:r>
      <w:r w:rsidRPr="00DD7B93">
        <w:t>)</w:t>
      </w:r>
    </w:p>
    <w:p w14:paraId="6F037091" w14:textId="77777777" w:rsidR="00E112DF" w:rsidRPr="00DD7B93" w:rsidRDefault="00E112DF" w:rsidP="00E112DF">
      <w:pPr>
        <w:pStyle w:val="Heading4"/>
        <w:rPr>
          <w:i w:val="0"/>
          <w:color w:val="auto"/>
          <w:sz w:val="20"/>
          <w:szCs w:val="20"/>
        </w:rPr>
      </w:pPr>
      <w:r w:rsidRPr="00DD7B93">
        <w:rPr>
          <w:i w:val="0"/>
          <w:color w:val="auto"/>
          <w:sz w:val="20"/>
          <w:szCs w:val="20"/>
        </w:rPr>
        <w:t>FUA - Follow-Up After Emergency Department Visit for Alcohol and Other Drug Dependence (FUA)</w:t>
      </w:r>
    </w:p>
    <w:p w14:paraId="72026D33" w14:textId="77777777" w:rsidR="00E112DF" w:rsidRPr="00DD7B93" w:rsidRDefault="00E112DF" w:rsidP="00E112DF">
      <w:pPr>
        <w:pStyle w:val="Description"/>
      </w:pPr>
      <w:r w:rsidRPr="00DD7B93">
        <w:tab/>
        <w:t>The percentage of emergency department (ED) visits for members 13 years of age and older with a principal diagnosis of alcohol or other drug (AOD) abuse or dependence, who had a follow up visit for AOD. Two rates are reported:</w:t>
      </w:r>
    </w:p>
    <w:p w14:paraId="6224278D" w14:textId="343E3FFD" w:rsidR="00E112DF" w:rsidRPr="00DD7B93" w:rsidRDefault="00E3736E" w:rsidP="00E112DF">
      <w:pPr>
        <w:pStyle w:val="Description"/>
      </w:pPr>
      <w:r>
        <w:tab/>
      </w:r>
      <w:r w:rsidRPr="00F96316">
        <w:rPr>
          <w:szCs w:val="18"/>
        </w:rPr>
        <w:t>•</w:t>
      </w:r>
      <w:r>
        <w:rPr>
          <w:szCs w:val="18"/>
        </w:rPr>
        <w:t xml:space="preserve"> </w:t>
      </w:r>
      <w:r w:rsidR="00E112DF" w:rsidRPr="00DD7B93">
        <w:t>The percentage of ED visits for which the member received follow-up within 30 days of the ED visit (31 total days).</w:t>
      </w:r>
    </w:p>
    <w:p w14:paraId="200E26F7" w14:textId="117AEDDE" w:rsidR="00E112DF" w:rsidRPr="00DD7B93" w:rsidRDefault="00E3736E" w:rsidP="00E112DF">
      <w:pPr>
        <w:pStyle w:val="Description"/>
      </w:pPr>
      <w:r>
        <w:tab/>
      </w:r>
      <w:r w:rsidRPr="00F96316">
        <w:rPr>
          <w:szCs w:val="18"/>
        </w:rPr>
        <w:t>•</w:t>
      </w:r>
      <w:r>
        <w:rPr>
          <w:szCs w:val="18"/>
        </w:rPr>
        <w:t xml:space="preserve"> </w:t>
      </w:r>
      <w:r w:rsidR="00E112DF" w:rsidRPr="00DD7B93">
        <w:t xml:space="preserve">The percentage of ED visits for which the member received follow-up within 7 days of the ED visit (8 total days). </w:t>
      </w:r>
    </w:p>
    <w:p w14:paraId="59F983EE" w14:textId="70D0766F" w:rsidR="00DD7B93" w:rsidRPr="00DD7B93" w:rsidRDefault="00E112DF" w:rsidP="003338FC">
      <w:pPr>
        <w:pStyle w:val="Description"/>
      </w:pPr>
      <w:r w:rsidRPr="00DD7B93">
        <w:tab/>
        <w:t>(</w:t>
      </w:r>
      <w:r w:rsidR="00D35EAA">
        <w:t xml:space="preserve">HEDIS Measurement Year </w:t>
      </w:r>
      <w:r w:rsidR="005C6EA6">
        <w:t>2023</w:t>
      </w:r>
      <w:r w:rsidRPr="00DD7B93">
        <w:t xml:space="preserve">, Volume 2: Technical Specification, Pg. </w:t>
      </w:r>
      <w:r w:rsidR="0005048D">
        <w:t>2</w:t>
      </w:r>
      <w:r w:rsidR="00C62106">
        <w:t>7</w:t>
      </w:r>
      <w:r w:rsidR="00F0442B">
        <w:t>9</w:t>
      </w:r>
      <w:r w:rsidRPr="00DD7B93">
        <w:t>)</w:t>
      </w:r>
      <w:r w:rsidRPr="00DD7B93">
        <w:tab/>
      </w:r>
    </w:p>
    <w:p w14:paraId="54473620" w14:textId="5DE9CD59" w:rsidR="003338FC" w:rsidRPr="00DD7B93" w:rsidRDefault="004F572C" w:rsidP="003338FC">
      <w:pPr>
        <w:pStyle w:val="Heading4"/>
        <w:rPr>
          <w:i w:val="0"/>
          <w:color w:val="auto"/>
          <w:sz w:val="20"/>
          <w:szCs w:val="20"/>
        </w:rPr>
      </w:pPr>
      <w:r w:rsidRPr="00DD7B93">
        <w:rPr>
          <w:i w:val="0"/>
          <w:color w:val="auto"/>
          <w:sz w:val="20"/>
          <w:szCs w:val="20"/>
        </w:rPr>
        <w:t>FUH</w:t>
      </w:r>
      <w:r w:rsidR="003338FC" w:rsidRPr="00DD7B93">
        <w:rPr>
          <w:i w:val="0"/>
          <w:color w:val="auto"/>
          <w:sz w:val="20"/>
          <w:szCs w:val="20"/>
        </w:rPr>
        <w:t xml:space="preserve"> - </w:t>
      </w:r>
      <w:r w:rsidR="00373C07" w:rsidRPr="00DD7B93">
        <w:rPr>
          <w:i w:val="0"/>
          <w:color w:val="auto"/>
          <w:sz w:val="20"/>
          <w:szCs w:val="20"/>
        </w:rPr>
        <w:t>Follow-up</w:t>
      </w:r>
      <w:r w:rsidR="003338FC" w:rsidRPr="00DD7B93">
        <w:rPr>
          <w:i w:val="0"/>
          <w:color w:val="auto"/>
          <w:sz w:val="20"/>
          <w:szCs w:val="20"/>
        </w:rPr>
        <w:t xml:space="preserve"> after Hospital</w:t>
      </w:r>
      <w:r w:rsidRPr="00DD7B93">
        <w:rPr>
          <w:i w:val="0"/>
          <w:color w:val="auto"/>
          <w:sz w:val="20"/>
          <w:szCs w:val="20"/>
        </w:rPr>
        <w:t>ization for Mental Illness</w:t>
      </w:r>
    </w:p>
    <w:p w14:paraId="4AF43C58" w14:textId="77777777" w:rsidR="003338FC" w:rsidRPr="00DD7B93" w:rsidRDefault="003338FC" w:rsidP="003338FC">
      <w:pPr>
        <w:pStyle w:val="Description"/>
      </w:pPr>
      <w:r w:rsidRPr="00DD7B93">
        <w:tab/>
        <w:t>DESCRIPTION - The percentage of discharges for members 6 years of age and older who were hospitalized for treatment of selected mental illness diagnoses and who had an outpatient visit, an intensive outpatient encounter or partial hospitalization with a mental health practitioner. Two rates are reported:</w:t>
      </w:r>
    </w:p>
    <w:p w14:paraId="16BBEA31" w14:textId="77777777" w:rsidR="003338FC" w:rsidRPr="00DD7B93" w:rsidRDefault="003338FC" w:rsidP="003338FC">
      <w:pPr>
        <w:pStyle w:val="Description"/>
      </w:pPr>
      <w:r w:rsidRPr="00DD7B93">
        <w:tab/>
        <w:t>• The percentage of discharges for which the member received follow-up within 30 days of discharge.</w:t>
      </w:r>
    </w:p>
    <w:p w14:paraId="421414B2" w14:textId="77777777" w:rsidR="003338FC" w:rsidRPr="00DD7B93" w:rsidRDefault="003338FC" w:rsidP="003338FC">
      <w:pPr>
        <w:pStyle w:val="Description"/>
      </w:pPr>
      <w:r w:rsidRPr="00DD7B93">
        <w:tab/>
        <w:t>• The percentage of discharges for which the member received follow-up within 7 days of discharge.</w:t>
      </w:r>
    </w:p>
    <w:p w14:paraId="176AC1AA" w14:textId="271F8C97" w:rsidR="003338FC" w:rsidRDefault="003338FC" w:rsidP="004F572C">
      <w:pPr>
        <w:pStyle w:val="Description"/>
      </w:pPr>
      <w:r w:rsidRPr="00DD7B93">
        <w:tab/>
        <w:t>(</w:t>
      </w:r>
      <w:r w:rsidR="00D35EAA">
        <w:t xml:space="preserve">HEDIS Measurement Year </w:t>
      </w:r>
      <w:r w:rsidR="005C6EA6">
        <w:t>2023</w:t>
      </w:r>
      <w:r w:rsidRPr="00DD7B93">
        <w:t xml:space="preserve">, Volume 2: Technical Specification, Pg. </w:t>
      </w:r>
      <w:r w:rsidR="004A3B7C">
        <w:t>2</w:t>
      </w:r>
      <w:r w:rsidR="00F0442B">
        <w:t>60</w:t>
      </w:r>
      <w:r w:rsidRPr="00DD7B93">
        <w:t>)</w:t>
      </w:r>
      <w:r w:rsidRPr="00DD7B93">
        <w:tab/>
      </w:r>
    </w:p>
    <w:p w14:paraId="759457CB" w14:textId="77777777" w:rsidR="00E112DF" w:rsidRPr="00DD7B93" w:rsidRDefault="00E112DF" w:rsidP="00E112DF">
      <w:pPr>
        <w:pStyle w:val="Heading4"/>
        <w:rPr>
          <w:i w:val="0"/>
          <w:color w:val="auto"/>
          <w:sz w:val="20"/>
          <w:szCs w:val="20"/>
        </w:rPr>
      </w:pPr>
      <w:r w:rsidRPr="00DD7B93">
        <w:rPr>
          <w:i w:val="0"/>
          <w:color w:val="auto"/>
          <w:sz w:val="20"/>
          <w:szCs w:val="20"/>
        </w:rPr>
        <w:t>FUM - Follow-Up after Emergency Department Visit for Mental Illness</w:t>
      </w:r>
    </w:p>
    <w:p w14:paraId="56F8FA0F" w14:textId="27CCFAFF" w:rsidR="00E112DF" w:rsidRPr="00DD7B93" w:rsidRDefault="00E112DF" w:rsidP="00E112DF">
      <w:pPr>
        <w:pStyle w:val="Description"/>
      </w:pPr>
      <w:r w:rsidRPr="00DD7B93">
        <w:tab/>
      </w:r>
      <w:r w:rsidR="0003104D" w:rsidRPr="00DD7B93">
        <w:t xml:space="preserve">DESCRIPTION </w:t>
      </w:r>
      <w:r w:rsidR="0003104D">
        <w:t>– T</w:t>
      </w:r>
      <w:r w:rsidRPr="00DD7B93">
        <w:t>he percentage of emergency department (ED) visits for members 6 years of age and older with a principal diagnosis of mental illness, who had a follow-up visit for mental illness. Two rates are reported:</w:t>
      </w:r>
    </w:p>
    <w:p w14:paraId="289E0045" w14:textId="1A567D86" w:rsidR="00E112DF" w:rsidRPr="00DD7B93" w:rsidRDefault="00E3736E" w:rsidP="00E112DF">
      <w:pPr>
        <w:pStyle w:val="Description"/>
      </w:pPr>
      <w:r>
        <w:tab/>
      </w:r>
      <w:r w:rsidRPr="00F96316">
        <w:rPr>
          <w:szCs w:val="18"/>
        </w:rPr>
        <w:t>•</w:t>
      </w:r>
      <w:r>
        <w:rPr>
          <w:szCs w:val="18"/>
        </w:rPr>
        <w:t xml:space="preserve"> </w:t>
      </w:r>
      <w:r w:rsidR="00E112DF" w:rsidRPr="00DD7B93">
        <w:t xml:space="preserve">The percentage of ED visits for which the member received follow-up within 30 days of the ED visit (31 total </w:t>
      </w:r>
      <w:r w:rsidR="00B124FF">
        <w:t>days).</w:t>
      </w:r>
    </w:p>
    <w:p w14:paraId="507D2358" w14:textId="0B32D536" w:rsidR="00E112DF" w:rsidRPr="00DD7B93" w:rsidRDefault="00E3736E" w:rsidP="00E112DF">
      <w:pPr>
        <w:pStyle w:val="Description"/>
      </w:pPr>
      <w:r>
        <w:tab/>
      </w:r>
      <w:r w:rsidRPr="00F96316">
        <w:rPr>
          <w:szCs w:val="18"/>
        </w:rPr>
        <w:t>•</w:t>
      </w:r>
      <w:r>
        <w:rPr>
          <w:szCs w:val="18"/>
        </w:rPr>
        <w:t xml:space="preserve"> </w:t>
      </w:r>
      <w:r w:rsidR="00E112DF" w:rsidRPr="00DD7B93">
        <w:t>The percentage of ED visits for which the member received follow-up within 7 days of the ED visit (8 total days).</w:t>
      </w:r>
    </w:p>
    <w:p w14:paraId="4758DCEC" w14:textId="2E313FE7" w:rsidR="005000E4" w:rsidRDefault="00E112DF" w:rsidP="00E112DF">
      <w:pPr>
        <w:pStyle w:val="Description"/>
      </w:pPr>
      <w:r w:rsidRPr="00DD7B93">
        <w:tab/>
        <w:t>(</w:t>
      </w:r>
      <w:r w:rsidR="00D35EAA">
        <w:t xml:space="preserve">HEDIS Measurement Year </w:t>
      </w:r>
      <w:r w:rsidR="005C6EA6">
        <w:t>2023</w:t>
      </w:r>
      <w:r w:rsidRPr="00DD7B93">
        <w:t xml:space="preserve">, Volume 2: Technical Specification, Pg. </w:t>
      </w:r>
      <w:r w:rsidR="0005048D">
        <w:t>2</w:t>
      </w:r>
      <w:r w:rsidR="00C62106">
        <w:t>6</w:t>
      </w:r>
      <w:r w:rsidR="00F0442B">
        <w:t>5</w:t>
      </w:r>
      <w:r w:rsidRPr="00DD7B93">
        <w:t>)</w:t>
      </w:r>
    </w:p>
    <w:p w14:paraId="37202C1E" w14:textId="74A10CA9" w:rsidR="005000E4" w:rsidRPr="00DD7B93" w:rsidRDefault="005000E4" w:rsidP="005000E4">
      <w:pPr>
        <w:pStyle w:val="Heading4"/>
        <w:rPr>
          <w:i w:val="0"/>
          <w:color w:val="auto"/>
          <w:sz w:val="20"/>
          <w:szCs w:val="20"/>
        </w:rPr>
      </w:pPr>
      <w:r>
        <w:rPr>
          <w:i w:val="0"/>
          <w:color w:val="auto"/>
          <w:sz w:val="20"/>
          <w:szCs w:val="20"/>
        </w:rPr>
        <w:t>HBD</w:t>
      </w:r>
      <w:r w:rsidRPr="00DD7B93">
        <w:rPr>
          <w:i w:val="0"/>
          <w:color w:val="auto"/>
          <w:sz w:val="20"/>
          <w:szCs w:val="20"/>
        </w:rPr>
        <w:t xml:space="preserve"> </w:t>
      </w:r>
      <w:r>
        <w:rPr>
          <w:i w:val="0"/>
          <w:color w:val="auto"/>
          <w:sz w:val="20"/>
          <w:szCs w:val="20"/>
        </w:rPr>
        <w:t>–</w:t>
      </w:r>
      <w:r w:rsidRPr="00DD7B93">
        <w:rPr>
          <w:i w:val="0"/>
          <w:color w:val="auto"/>
          <w:sz w:val="20"/>
          <w:szCs w:val="20"/>
        </w:rPr>
        <w:t xml:space="preserve"> </w:t>
      </w:r>
      <w:r>
        <w:rPr>
          <w:i w:val="0"/>
          <w:color w:val="auto"/>
          <w:sz w:val="20"/>
          <w:szCs w:val="20"/>
        </w:rPr>
        <w:t>Hemoglobin A1c Control for Patients with Diabetes</w:t>
      </w:r>
    </w:p>
    <w:p w14:paraId="7830BBF2" w14:textId="367EB240" w:rsidR="005000E4" w:rsidRPr="005000E4" w:rsidRDefault="0003104D" w:rsidP="005000E4">
      <w:pPr>
        <w:pStyle w:val="Description"/>
      </w:pPr>
      <w:r>
        <w:tab/>
      </w:r>
      <w:r w:rsidR="005000E4" w:rsidRPr="00DD7B93">
        <w:t xml:space="preserve">DESCRIPTION </w:t>
      </w:r>
      <w:r w:rsidR="005000E4">
        <w:t xml:space="preserve">– </w:t>
      </w:r>
      <w:bookmarkStart w:id="1" w:name="_Hlk46323605"/>
      <w:r w:rsidR="005000E4">
        <w:t>The percentage of members 18–75 years of age with diabetes (types 1 and 2)</w:t>
      </w:r>
      <w:bookmarkEnd w:id="1"/>
      <w:r w:rsidR="005000E4">
        <w:t xml:space="preserve"> whose hemoglobin A1c (HbA1c) was at the following levels during the measurement year:</w:t>
      </w:r>
    </w:p>
    <w:p w14:paraId="00A731B2" w14:textId="02F99BE6" w:rsidR="005000E4" w:rsidRPr="008C0786" w:rsidRDefault="008C0786" w:rsidP="008C0786">
      <w:pPr>
        <w:pStyle w:val="Description"/>
        <w:rPr>
          <w:szCs w:val="18"/>
        </w:rPr>
      </w:pPr>
      <w:r>
        <w:tab/>
      </w:r>
      <w:r w:rsidRPr="00F96316">
        <w:rPr>
          <w:szCs w:val="18"/>
        </w:rPr>
        <w:t>•</w:t>
      </w:r>
      <w:r>
        <w:rPr>
          <w:szCs w:val="18"/>
        </w:rPr>
        <w:t xml:space="preserve"> </w:t>
      </w:r>
      <w:r w:rsidR="005000E4" w:rsidRPr="008C0786">
        <w:rPr>
          <w:szCs w:val="18"/>
        </w:rPr>
        <w:t>HbA1c control (&lt;8.0%).</w:t>
      </w:r>
    </w:p>
    <w:p w14:paraId="292A3A07" w14:textId="3CDE68A6" w:rsidR="005000E4" w:rsidRPr="008C0786" w:rsidRDefault="008C0786" w:rsidP="008C0786">
      <w:pPr>
        <w:pStyle w:val="Description"/>
        <w:rPr>
          <w:szCs w:val="18"/>
        </w:rPr>
      </w:pPr>
      <w:r>
        <w:tab/>
      </w:r>
      <w:r w:rsidRPr="00F96316">
        <w:rPr>
          <w:szCs w:val="18"/>
        </w:rPr>
        <w:t>•</w:t>
      </w:r>
      <w:r>
        <w:rPr>
          <w:szCs w:val="18"/>
        </w:rPr>
        <w:t xml:space="preserve"> </w:t>
      </w:r>
      <w:r w:rsidR="005000E4" w:rsidRPr="008C0786">
        <w:rPr>
          <w:szCs w:val="18"/>
        </w:rPr>
        <w:t>HbA1c poor control (&gt;9.0%).</w:t>
      </w:r>
    </w:p>
    <w:p w14:paraId="5D5C29D3" w14:textId="258AE3B4" w:rsidR="005000E4" w:rsidRPr="00DD7B93" w:rsidRDefault="005000E4" w:rsidP="005000E4">
      <w:pPr>
        <w:pStyle w:val="Description"/>
      </w:pPr>
      <w:r w:rsidRPr="00DD7B93">
        <w:tab/>
        <w:t>(</w:t>
      </w:r>
      <w:r>
        <w:t xml:space="preserve">HEDIS Measurement Year </w:t>
      </w:r>
      <w:r w:rsidR="005C6EA6">
        <w:t>2023</w:t>
      </w:r>
      <w:r w:rsidRPr="00DD7B93">
        <w:t xml:space="preserve">, Volume 2: Technical Specifications, Pg. </w:t>
      </w:r>
      <w:r>
        <w:t>1</w:t>
      </w:r>
      <w:r w:rsidR="008C0786">
        <w:t>8</w:t>
      </w:r>
      <w:r w:rsidR="00F0442B">
        <w:t>4</w:t>
      </w:r>
      <w:r w:rsidRPr="00DD7B93">
        <w:t>)</w:t>
      </w:r>
    </w:p>
    <w:p w14:paraId="6873BC0E" w14:textId="22650E22" w:rsidR="00157964" w:rsidRDefault="00157964" w:rsidP="00E112DF">
      <w:pPr>
        <w:pStyle w:val="Heading4"/>
        <w:rPr>
          <w:i w:val="0"/>
          <w:color w:val="auto"/>
          <w:sz w:val="20"/>
          <w:szCs w:val="20"/>
        </w:rPr>
      </w:pPr>
      <w:r>
        <w:rPr>
          <w:i w:val="0"/>
          <w:color w:val="auto"/>
          <w:sz w:val="20"/>
          <w:szCs w:val="20"/>
        </w:rPr>
        <w:t>HDO</w:t>
      </w:r>
      <w:r w:rsidRPr="00DD7B93">
        <w:rPr>
          <w:i w:val="0"/>
          <w:color w:val="auto"/>
          <w:sz w:val="20"/>
          <w:szCs w:val="20"/>
        </w:rPr>
        <w:t xml:space="preserve"> </w:t>
      </w:r>
      <w:r w:rsidR="00055FB6">
        <w:rPr>
          <w:i w:val="0"/>
          <w:color w:val="auto"/>
          <w:sz w:val="20"/>
          <w:szCs w:val="20"/>
        </w:rPr>
        <w:t>–</w:t>
      </w:r>
      <w:r w:rsidRPr="00DD7B93">
        <w:rPr>
          <w:i w:val="0"/>
          <w:color w:val="auto"/>
          <w:sz w:val="20"/>
          <w:szCs w:val="20"/>
        </w:rPr>
        <w:t xml:space="preserve"> </w:t>
      </w:r>
      <w:r w:rsidR="00055FB6">
        <w:rPr>
          <w:i w:val="0"/>
          <w:color w:val="auto"/>
          <w:sz w:val="20"/>
          <w:szCs w:val="20"/>
        </w:rPr>
        <w:t>Use of Opioids at High Dosage</w:t>
      </w:r>
    </w:p>
    <w:p w14:paraId="4DE81E12" w14:textId="44AD75C5" w:rsidR="00055FB6" w:rsidRDefault="0003104D" w:rsidP="0003104D">
      <w:pPr>
        <w:pStyle w:val="Description"/>
      </w:pPr>
      <w:r>
        <w:tab/>
      </w:r>
      <w:r w:rsidR="00055FB6" w:rsidRPr="00DD7B93">
        <w:t xml:space="preserve">DESCRIPTION - </w:t>
      </w:r>
      <w:r w:rsidR="00055FB6" w:rsidRPr="00433B13">
        <w:t xml:space="preserve">The </w:t>
      </w:r>
      <w:r w:rsidR="00055FB6">
        <w:t>percentage</w:t>
      </w:r>
      <w:r w:rsidR="00055FB6" w:rsidRPr="00433B13">
        <w:t xml:space="preserve"> of members 18 years</w:t>
      </w:r>
      <w:r w:rsidR="00055FB6">
        <w:t xml:space="preserve"> of age</w:t>
      </w:r>
      <w:r w:rsidR="00055FB6" w:rsidRPr="00433B13">
        <w:t xml:space="preserve"> and older</w:t>
      </w:r>
      <w:r w:rsidR="00055FB6">
        <w:t xml:space="preserve"> who</w:t>
      </w:r>
      <w:r w:rsidR="00055FB6" w:rsidRPr="00433B13">
        <w:t xml:space="preserve"> receiv</w:t>
      </w:r>
      <w:r w:rsidR="00055FB6">
        <w:t>ed</w:t>
      </w:r>
      <w:r w:rsidR="00055FB6" w:rsidRPr="00433B13">
        <w:t xml:space="preserve"> prescription opioids </w:t>
      </w:r>
      <w:r w:rsidR="00055FB6">
        <w:t>at a high dosage (</w:t>
      </w:r>
      <w:r w:rsidR="00055FB6" w:rsidRPr="00433B13">
        <w:t xml:space="preserve">average morphine </w:t>
      </w:r>
      <w:r w:rsidR="00055FB6">
        <w:t xml:space="preserve">milligram equivalent </w:t>
      </w:r>
      <w:r w:rsidR="00055FB6" w:rsidRPr="00433B13">
        <w:t xml:space="preserve">dose [MME] </w:t>
      </w:r>
      <w:r w:rsidR="00055FB6" w:rsidRPr="001700C7">
        <w:t>≥90</w:t>
      </w:r>
      <w:r w:rsidR="00055FB6" w:rsidRPr="00433B13">
        <w:t>)</w:t>
      </w:r>
      <w:r w:rsidR="00055FB6">
        <w:t xml:space="preserve"> </w:t>
      </w:r>
      <w:r w:rsidR="00055FB6" w:rsidRPr="00433B13">
        <w:t>for ≥15 days during the measurement year.</w:t>
      </w:r>
    </w:p>
    <w:p w14:paraId="78FCECE2" w14:textId="2394D22F" w:rsidR="00055FB6" w:rsidRDefault="00055FB6" w:rsidP="00055FB6">
      <w:pPr>
        <w:pStyle w:val="Description"/>
      </w:pPr>
      <w:r w:rsidRPr="00DD7B93">
        <w:tab/>
        <w:t>(</w:t>
      </w:r>
      <w:r>
        <w:t>HEDIS Measurement Year 2023</w:t>
      </w:r>
      <w:r w:rsidRPr="00DD7B93">
        <w:t xml:space="preserve">, Volume 2: Technical Specification, Pg. </w:t>
      </w:r>
      <w:r>
        <w:t>395</w:t>
      </w:r>
      <w:r w:rsidRPr="00DD7B93">
        <w:t>)</w:t>
      </w:r>
    </w:p>
    <w:p w14:paraId="7FC32D98" w14:textId="25ADE3AC" w:rsidR="00157964" w:rsidRDefault="00157964" w:rsidP="00E112DF">
      <w:pPr>
        <w:pStyle w:val="Heading4"/>
        <w:rPr>
          <w:i w:val="0"/>
          <w:color w:val="auto"/>
          <w:sz w:val="20"/>
          <w:szCs w:val="20"/>
        </w:rPr>
      </w:pPr>
      <w:r>
        <w:rPr>
          <w:i w:val="0"/>
          <w:color w:val="auto"/>
          <w:sz w:val="20"/>
          <w:szCs w:val="20"/>
        </w:rPr>
        <w:t>HFS</w:t>
      </w:r>
      <w:r w:rsidRPr="00DD7B93">
        <w:rPr>
          <w:i w:val="0"/>
          <w:color w:val="auto"/>
          <w:sz w:val="20"/>
          <w:szCs w:val="20"/>
        </w:rPr>
        <w:t xml:space="preserve"> </w:t>
      </w:r>
      <w:r w:rsidR="0003104D">
        <w:rPr>
          <w:i w:val="0"/>
          <w:color w:val="auto"/>
          <w:sz w:val="20"/>
          <w:szCs w:val="20"/>
        </w:rPr>
        <w:t>–</w:t>
      </w:r>
      <w:r w:rsidRPr="00DD7B93">
        <w:rPr>
          <w:i w:val="0"/>
          <w:color w:val="auto"/>
          <w:sz w:val="20"/>
          <w:szCs w:val="20"/>
        </w:rPr>
        <w:t xml:space="preserve"> </w:t>
      </w:r>
      <w:r w:rsidR="0003104D">
        <w:rPr>
          <w:i w:val="0"/>
          <w:color w:val="auto"/>
          <w:sz w:val="20"/>
          <w:szCs w:val="20"/>
        </w:rPr>
        <w:t xml:space="preserve">Hospitalization Following Discharge </w:t>
      </w:r>
      <w:proofErr w:type="gramStart"/>
      <w:r w:rsidR="0003104D">
        <w:rPr>
          <w:i w:val="0"/>
          <w:color w:val="auto"/>
          <w:sz w:val="20"/>
          <w:szCs w:val="20"/>
        </w:rPr>
        <w:t>From</w:t>
      </w:r>
      <w:proofErr w:type="gramEnd"/>
      <w:r w:rsidR="0003104D">
        <w:rPr>
          <w:i w:val="0"/>
          <w:color w:val="auto"/>
          <w:sz w:val="20"/>
          <w:szCs w:val="20"/>
        </w:rPr>
        <w:t xml:space="preserve"> a Skilled Nursing Facility</w:t>
      </w:r>
    </w:p>
    <w:p w14:paraId="2A26B7FE" w14:textId="1AA08D1F" w:rsidR="0003104D" w:rsidRDefault="0003104D" w:rsidP="0003104D">
      <w:pPr>
        <w:pStyle w:val="Description"/>
      </w:pPr>
      <w:r>
        <w:tab/>
      </w:r>
      <w:r w:rsidRPr="00DD7B93">
        <w:t xml:space="preserve">DESCRIPTION - </w:t>
      </w:r>
      <w:r w:rsidRPr="00E57B16">
        <w:t>For members 65 years of age and older, the percentage of skilled nursing facility discharges to the community that were followed by an unplanned acute hospitalization for any diagnosis within 30 and 60 days.</w:t>
      </w:r>
    </w:p>
    <w:p w14:paraId="2A6D48DE" w14:textId="15313DAB" w:rsidR="0003104D" w:rsidRDefault="0003104D" w:rsidP="0003104D">
      <w:pPr>
        <w:pStyle w:val="Description"/>
      </w:pPr>
      <w:r w:rsidRPr="00DD7B93">
        <w:tab/>
        <w:t>(</w:t>
      </w:r>
      <w:r>
        <w:t>HEDIS Measurement Year 2023</w:t>
      </w:r>
      <w:r w:rsidRPr="00DD7B93">
        <w:t xml:space="preserve">, Volume 2: Technical Specification, Pg. </w:t>
      </w:r>
      <w:r>
        <w:t>512</w:t>
      </w:r>
      <w:r w:rsidRPr="00DD7B93">
        <w:t>)</w:t>
      </w:r>
    </w:p>
    <w:p w14:paraId="028A5CD3" w14:textId="51D1FC26" w:rsidR="00E112DF" w:rsidRPr="00DD7B93" w:rsidRDefault="00E112DF" w:rsidP="00E112DF">
      <w:pPr>
        <w:pStyle w:val="Heading4"/>
        <w:rPr>
          <w:i w:val="0"/>
          <w:color w:val="auto"/>
          <w:sz w:val="20"/>
          <w:szCs w:val="20"/>
        </w:rPr>
      </w:pPr>
      <w:r w:rsidRPr="00DD7B93">
        <w:rPr>
          <w:i w:val="0"/>
          <w:color w:val="auto"/>
          <w:sz w:val="20"/>
          <w:szCs w:val="20"/>
        </w:rPr>
        <w:t>HPC - Hospitalization for Potentially Preventable Complications</w:t>
      </w:r>
    </w:p>
    <w:p w14:paraId="1117BB6F" w14:textId="4D41E954" w:rsidR="00E112DF" w:rsidRPr="00DD7B93" w:rsidRDefault="007E1312" w:rsidP="00E112DF">
      <w:pPr>
        <w:pStyle w:val="Description"/>
      </w:pPr>
      <w:r>
        <w:t>‘</w:t>
      </w:r>
      <w:r w:rsidR="00E112DF" w:rsidRPr="00DD7B93">
        <w:tab/>
        <w:t>DESCRIPTION - For members 67 years of age and older, the rate of discharges for ambulatory care sensitive conditions (ACSC) per 1,000 members and the risk-adjusted ratio of observed to expected discharges for ACSC by chronic and acute conditions.</w:t>
      </w:r>
    </w:p>
    <w:p w14:paraId="567E4E51" w14:textId="41157B88" w:rsidR="00E112DF" w:rsidRDefault="00E112DF" w:rsidP="00E112DF">
      <w:pPr>
        <w:pStyle w:val="Description"/>
      </w:pPr>
      <w:r w:rsidRPr="00DD7B93">
        <w:tab/>
        <w:t>(</w:t>
      </w:r>
      <w:r w:rsidR="00D35EAA">
        <w:t xml:space="preserve">HEDIS Measurement Year </w:t>
      </w:r>
      <w:r w:rsidR="005C6EA6">
        <w:t>2023</w:t>
      </w:r>
      <w:r w:rsidRPr="00DD7B93">
        <w:t xml:space="preserve">, Volume 2: Technical Specification, Pg. </w:t>
      </w:r>
      <w:r w:rsidR="004A3B7C">
        <w:t>5</w:t>
      </w:r>
      <w:r w:rsidR="00C62106">
        <w:t>4</w:t>
      </w:r>
      <w:r w:rsidR="00F0442B">
        <w:t>0</w:t>
      </w:r>
      <w:r w:rsidRPr="00DD7B93">
        <w:t>)</w:t>
      </w:r>
    </w:p>
    <w:p w14:paraId="0225266B" w14:textId="77777777" w:rsidR="00DD7B93" w:rsidRPr="00DD7B93" w:rsidRDefault="00DD7B93" w:rsidP="00DD7B93">
      <w:pPr>
        <w:pStyle w:val="Heading4"/>
        <w:rPr>
          <w:i w:val="0"/>
          <w:color w:val="auto"/>
          <w:sz w:val="20"/>
          <w:szCs w:val="20"/>
        </w:rPr>
      </w:pPr>
      <w:r w:rsidRPr="00DD7B93">
        <w:rPr>
          <w:i w:val="0"/>
          <w:color w:val="auto"/>
          <w:sz w:val="20"/>
          <w:szCs w:val="20"/>
        </w:rPr>
        <w:t>IET - Initiation and Engagement of Alcohol and Other Drug Dependence Treatment</w:t>
      </w:r>
    </w:p>
    <w:p w14:paraId="663F8B8B" w14:textId="77777777" w:rsidR="00DD7B93" w:rsidRPr="00DD7B93" w:rsidRDefault="00DD7B93" w:rsidP="00DD7B93">
      <w:pPr>
        <w:pStyle w:val="Description"/>
      </w:pPr>
      <w:r w:rsidRPr="00DD7B93">
        <w:tab/>
        <w:t>DESCRIPTION - The percentage of adolescent and adult members with a new episode of alcohol or other drug (AOD) dependence who received the following.</w:t>
      </w:r>
    </w:p>
    <w:p w14:paraId="2ED947F0" w14:textId="77777777" w:rsidR="00DD7B93" w:rsidRPr="00DD7B93" w:rsidRDefault="00DD7B93" w:rsidP="00DD7B93">
      <w:pPr>
        <w:pStyle w:val="Description"/>
      </w:pPr>
      <w:r w:rsidRPr="00DD7B93">
        <w:tab/>
        <w:t>• Initiation of AOD Treatment. The percentage of members who initiate treatment through an inpatient AOD admission, outpatient visit, intensive outpatient encounter or partial hospitalization within 14 days of the diagnosis.</w:t>
      </w:r>
    </w:p>
    <w:p w14:paraId="60A99701" w14:textId="77777777" w:rsidR="00DD7B93" w:rsidRPr="00DD7B93" w:rsidRDefault="00DD7B93" w:rsidP="00DD7B93">
      <w:pPr>
        <w:pStyle w:val="Description"/>
      </w:pPr>
      <w:r w:rsidRPr="00DD7B93">
        <w:lastRenderedPageBreak/>
        <w:tab/>
        <w:t>• Engagement of AOD Treatment. The percentage of members who initiated treatment and who had two or more additional services with a diagnosis of AOD within 30 days of the initiation visit.</w:t>
      </w:r>
    </w:p>
    <w:p w14:paraId="6512F2E1" w14:textId="1D77FD01" w:rsidR="00DD7B93" w:rsidRDefault="00DD7B93" w:rsidP="00DD7B93">
      <w:pPr>
        <w:pStyle w:val="Description"/>
      </w:pPr>
      <w:r w:rsidRPr="00DD7B93">
        <w:tab/>
        <w:t>(</w:t>
      </w:r>
      <w:r w:rsidR="00D35EAA">
        <w:t xml:space="preserve">HEDIS Measurement Year </w:t>
      </w:r>
      <w:r w:rsidR="005C6EA6">
        <w:t>2023</w:t>
      </w:r>
      <w:r w:rsidRPr="00DD7B93">
        <w:t xml:space="preserve">, Volume 2: Technical Specification, Pg. </w:t>
      </w:r>
      <w:r w:rsidR="004A3B7C">
        <w:t>4</w:t>
      </w:r>
      <w:r w:rsidR="00C62106">
        <w:t>3</w:t>
      </w:r>
      <w:r w:rsidR="00F0442B">
        <w:t>6</w:t>
      </w:r>
      <w:r w:rsidR="00DB7476">
        <w:t>)</w:t>
      </w:r>
      <w:r w:rsidRPr="00DD7B93">
        <w:tab/>
      </w:r>
    </w:p>
    <w:p w14:paraId="1FF73994" w14:textId="01ABF077" w:rsidR="00D03832" w:rsidRPr="00DD7B93" w:rsidRDefault="00D03832" w:rsidP="00D03832">
      <w:pPr>
        <w:pStyle w:val="Heading4"/>
        <w:rPr>
          <w:i w:val="0"/>
          <w:color w:val="auto"/>
          <w:sz w:val="20"/>
          <w:szCs w:val="20"/>
        </w:rPr>
      </w:pPr>
      <w:r>
        <w:rPr>
          <w:i w:val="0"/>
          <w:color w:val="auto"/>
          <w:sz w:val="20"/>
          <w:szCs w:val="20"/>
        </w:rPr>
        <w:t>KED</w:t>
      </w:r>
      <w:r w:rsidRPr="00DD7B93">
        <w:rPr>
          <w:i w:val="0"/>
          <w:color w:val="auto"/>
          <w:sz w:val="20"/>
          <w:szCs w:val="20"/>
        </w:rPr>
        <w:t xml:space="preserve"> </w:t>
      </w:r>
      <w:r>
        <w:rPr>
          <w:i w:val="0"/>
          <w:color w:val="auto"/>
          <w:sz w:val="20"/>
          <w:szCs w:val="20"/>
        </w:rPr>
        <w:t>–</w:t>
      </w:r>
      <w:r w:rsidRPr="00DD7B93">
        <w:rPr>
          <w:i w:val="0"/>
          <w:color w:val="auto"/>
          <w:sz w:val="20"/>
          <w:szCs w:val="20"/>
        </w:rPr>
        <w:t xml:space="preserve"> </w:t>
      </w:r>
      <w:r>
        <w:rPr>
          <w:i w:val="0"/>
          <w:color w:val="auto"/>
          <w:sz w:val="20"/>
          <w:szCs w:val="20"/>
        </w:rPr>
        <w:t>Kidney Health Evaluation for People with Diabetes</w:t>
      </w:r>
    </w:p>
    <w:p w14:paraId="4D5C0399" w14:textId="2685686E" w:rsidR="00F76169" w:rsidRPr="00F76169" w:rsidRDefault="00F76169" w:rsidP="00F76169">
      <w:pPr>
        <w:pStyle w:val="Description"/>
      </w:pPr>
      <w:r>
        <w:tab/>
      </w:r>
      <w:r w:rsidR="00D03832" w:rsidRPr="00DD7B93">
        <w:t xml:space="preserve">DESCRIPTION - </w:t>
      </w:r>
      <w:r w:rsidRPr="00F76169">
        <w:t>The percentage of members 18–85 years of age with diabetes (type 1 and type 2) who received a kidney health evaluation, defined by an estimated glomerular filtration rate (eGFR) and a urine albumin-creatinine ratio (</w:t>
      </w:r>
      <w:proofErr w:type="spellStart"/>
      <w:r w:rsidRPr="00F76169">
        <w:t>uACR</w:t>
      </w:r>
      <w:proofErr w:type="spellEnd"/>
      <w:r w:rsidRPr="00F76169">
        <w:t>), during the measurement year.</w:t>
      </w:r>
    </w:p>
    <w:p w14:paraId="43203346" w14:textId="393D2CF2" w:rsidR="00D03832" w:rsidRPr="00D03832" w:rsidRDefault="00D03832" w:rsidP="00D03832">
      <w:pPr>
        <w:pStyle w:val="Description"/>
      </w:pPr>
      <w:r w:rsidRPr="00D03832">
        <w:tab/>
        <w:t xml:space="preserve">(HEDIS Measurement Year </w:t>
      </w:r>
      <w:r w:rsidR="005C6EA6">
        <w:t>2023</w:t>
      </w:r>
      <w:r w:rsidRPr="00D03832">
        <w:t>, Volume 2: Technical Specific</w:t>
      </w:r>
      <w:r w:rsidRPr="00F76169">
        <w:t xml:space="preserve">ation, Pg. </w:t>
      </w:r>
      <w:r w:rsidR="00677AC3">
        <w:t>213</w:t>
      </w:r>
      <w:r w:rsidR="00F76169" w:rsidRPr="00F76169">
        <w:t>)</w:t>
      </w:r>
    </w:p>
    <w:p w14:paraId="7B9A283D" w14:textId="63EE2C23" w:rsidR="00E112DF" w:rsidRPr="00DD7B93" w:rsidRDefault="00E112DF" w:rsidP="00E112DF">
      <w:pPr>
        <w:pStyle w:val="Heading4"/>
        <w:rPr>
          <w:i w:val="0"/>
          <w:color w:val="auto"/>
          <w:sz w:val="20"/>
          <w:szCs w:val="20"/>
        </w:rPr>
      </w:pPr>
      <w:r w:rsidRPr="00DD7B93">
        <w:rPr>
          <w:i w:val="0"/>
          <w:color w:val="auto"/>
          <w:sz w:val="20"/>
          <w:szCs w:val="20"/>
        </w:rPr>
        <w:t>LDM - Language Diversity of Membership</w:t>
      </w:r>
    </w:p>
    <w:p w14:paraId="6406A34B" w14:textId="77777777" w:rsidR="0005048D" w:rsidRDefault="00E112DF" w:rsidP="00DD7B93">
      <w:pPr>
        <w:pStyle w:val="Description"/>
      </w:pPr>
      <w:r w:rsidRPr="00DD7B93">
        <w:tab/>
        <w:t xml:space="preserve">DESCRIPTION - An unduplicated count and percentage of members enrolled at any time during the measurement year by spoken language preferred for health care and preferred language for written materials. </w:t>
      </w:r>
    </w:p>
    <w:p w14:paraId="6DB36D41" w14:textId="2A68B472" w:rsidR="00E112DF" w:rsidRDefault="0005048D" w:rsidP="00DD7B93">
      <w:pPr>
        <w:pStyle w:val="Description"/>
      </w:pPr>
      <w:r>
        <w:tab/>
      </w:r>
      <w:r w:rsidR="00E112DF" w:rsidRPr="00DD7B93">
        <w:t>(</w:t>
      </w:r>
      <w:r w:rsidR="00D35EAA">
        <w:t xml:space="preserve">HEDIS Measurement Year </w:t>
      </w:r>
      <w:r w:rsidR="005C6EA6">
        <w:t>2023</w:t>
      </w:r>
      <w:r w:rsidR="00E112DF" w:rsidRPr="00DD7B93">
        <w:t xml:space="preserve">, Volume 2: Technical Specification, Pg. </w:t>
      </w:r>
      <w:r w:rsidR="004A3B7C">
        <w:t>5</w:t>
      </w:r>
      <w:r w:rsidR="00C62106">
        <w:t>6</w:t>
      </w:r>
      <w:r w:rsidR="00677AC3">
        <w:t>9</w:t>
      </w:r>
      <w:r w:rsidR="00E112DF" w:rsidRPr="00DD7B93">
        <w:t>)</w:t>
      </w:r>
      <w:r w:rsidR="00E112DF" w:rsidRPr="00DD7B93">
        <w:tab/>
      </w:r>
    </w:p>
    <w:p w14:paraId="710391ED" w14:textId="77777777" w:rsidR="003338FC" w:rsidRPr="00DD7B93" w:rsidRDefault="004F572C" w:rsidP="003338FC">
      <w:pPr>
        <w:pStyle w:val="Heading4"/>
        <w:rPr>
          <w:i w:val="0"/>
          <w:color w:val="auto"/>
          <w:sz w:val="20"/>
          <w:szCs w:val="20"/>
        </w:rPr>
      </w:pPr>
      <w:r w:rsidRPr="00DD7B93">
        <w:rPr>
          <w:i w:val="0"/>
          <w:color w:val="auto"/>
          <w:sz w:val="20"/>
          <w:szCs w:val="20"/>
        </w:rPr>
        <w:t>OMW</w:t>
      </w:r>
      <w:r w:rsidR="003338FC" w:rsidRPr="00DD7B93">
        <w:rPr>
          <w:i w:val="0"/>
          <w:color w:val="auto"/>
          <w:sz w:val="20"/>
          <w:szCs w:val="20"/>
        </w:rPr>
        <w:t xml:space="preserve"> - Osteoporosis Management in Women Who </w:t>
      </w:r>
      <w:r w:rsidRPr="00DD7B93">
        <w:rPr>
          <w:i w:val="0"/>
          <w:color w:val="auto"/>
          <w:sz w:val="20"/>
          <w:szCs w:val="20"/>
        </w:rPr>
        <w:t>Had a Fracture</w:t>
      </w:r>
    </w:p>
    <w:p w14:paraId="31022923" w14:textId="77777777" w:rsidR="0005048D" w:rsidRDefault="003338FC" w:rsidP="003338FC">
      <w:pPr>
        <w:pStyle w:val="Description"/>
      </w:pPr>
      <w:r w:rsidRPr="00DD7B93">
        <w:tab/>
        <w:t xml:space="preserve">DESCRIPTION - The percentage of women 67–85 years of age who suffered a fracture and who had either a bone mineral density (BMD) test or prescription for a drug to treat osteoporosis in the six months after the fracture. </w:t>
      </w:r>
    </w:p>
    <w:p w14:paraId="3AF0EDD2" w14:textId="02B4C912" w:rsidR="00DB7476" w:rsidRDefault="0005048D" w:rsidP="003338FC">
      <w:pPr>
        <w:pStyle w:val="Description"/>
      </w:pPr>
      <w:r>
        <w:tab/>
      </w:r>
      <w:r w:rsidR="003338FC" w:rsidRPr="00DD7B93">
        <w:t>(</w:t>
      </w:r>
      <w:r w:rsidR="00D35EAA">
        <w:t xml:space="preserve">HEDIS Measurement Year </w:t>
      </w:r>
      <w:r w:rsidR="005C6EA6">
        <w:t>2023</w:t>
      </w:r>
      <w:r w:rsidR="003338FC" w:rsidRPr="00DD7B93">
        <w:t xml:space="preserve">, Volume 2: Technical Specification, Pg. </w:t>
      </w:r>
      <w:r w:rsidR="004A3B7C">
        <w:t>2</w:t>
      </w:r>
      <w:r w:rsidR="00677AC3">
        <w:t>32</w:t>
      </w:r>
      <w:r w:rsidR="003338FC" w:rsidRPr="00DD7B93">
        <w:t>)</w:t>
      </w:r>
    </w:p>
    <w:p w14:paraId="32287B40" w14:textId="767C97D8" w:rsidR="00D03832" w:rsidRPr="00DD7B93" w:rsidRDefault="00D03832" w:rsidP="00D03832">
      <w:pPr>
        <w:pStyle w:val="Heading4"/>
        <w:rPr>
          <w:i w:val="0"/>
          <w:color w:val="auto"/>
          <w:sz w:val="20"/>
          <w:szCs w:val="20"/>
        </w:rPr>
      </w:pPr>
      <w:r w:rsidRPr="00DD7B93">
        <w:rPr>
          <w:i w:val="0"/>
          <w:color w:val="auto"/>
          <w:sz w:val="20"/>
          <w:szCs w:val="20"/>
        </w:rPr>
        <w:t>O</w:t>
      </w:r>
      <w:r>
        <w:rPr>
          <w:i w:val="0"/>
          <w:color w:val="auto"/>
          <w:sz w:val="20"/>
          <w:szCs w:val="20"/>
        </w:rPr>
        <w:t>SW</w:t>
      </w:r>
      <w:r w:rsidRPr="00DD7B93">
        <w:rPr>
          <w:i w:val="0"/>
          <w:color w:val="auto"/>
          <w:sz w:val="20"/>
          <w:szCs w:val="20"/>
        </w:rPr>
        <w:t xml:space="preserve"> - Osteoporosis </w:t>
      </w:r>
      <w:r>
        <w:rPr>
          <w:i w:val="0"/>
          <w:color w:val="auto"/>
          <w:sz w:val="20"/>
          <w:szCs w:val="20"/>
        </w:rPr>
        <w:t>Screening in Older Women</w:t>
      </w:r>
    </w:p>
    <w:p w14:paraId="5AB8E056" w14:textId="4310FEFE" w:rsidR="00D03832" w:rsidRDefault="00D03832" w:rsidP="003338FC">
      <w:pPr>
        <w:pStyle w:val="Description"/>
      </w:pPr>
      <w:r>
        <w:tab/>
      </w:r>
      <w:r w:rsidRPr="00DD7B93">
        <w:t xml:space="preserve">DESCRIPTION </w:t>
      </w:r>
      <w:r>
        <w:t>–</w:t>
      </w:r>
      <w:r w:rsidR="00F76169">
        <w:t xml:space="preserve"> T</w:t>
      </w:r>
      <w:r w:rsidR="00F76169" w:rsidRPr="007B7B6D">
        <w:t xml:space="preserve">he percentage of </w:t>
      </w:r>
      <w:r w:rsidR="00F76169">
        <w:t xml:space="preserve">women 65–75 </w:t>
      </w:r>
      <w:r w:rsidR="00F76169" w:rsidRPr="007B7B6D">
        <w:t xml:space="preserve">years of age who </w:t>
      </w:r>
      <w:r w:rsidR="00F76169">
        <w:t>received osteoporosis screening.</w:t>
      </w:r>
    </w:p>
    <w:p w14:paraId="7E77D707" w14:textId="4995F951" w:rsidR="00D03832" w:rsidRDefault="00D03832" w:rsidP="00D03832">
      <w:pPr>
        <w:pStyle w:val="Description"/>
      </w:pPr>
      <w:r>
        <w:tab/>
      </w:r>
      <w:r w:rsidRPr="00DD7B93">
        <w:t>(</w:t>
      </w:r>
      <w:r>
        <w:t xml:space="preserve">HEDIS Measurement Year </w:t>
      </w:r>
      <w:r w:rsidR="005C6EA6">
        <w:t>2023</w:t>
      </w:r>
      <w:r w:rsidRPr="00DD7B93">
        <w:t xml:space="preserve">, Volume 2: Technical Specification, </w:t>
      </w:r>
      <w:r w:rsidRPr="00F76169">
        <w:t>Pg. 2</w:t>
      </w:r>
      <w:r w:rsidR="00F76169" w:rsidRPr="00F76169">
        <w:t>3</w:t>
      </w:r>
      <w:r w:rsidR="00677AC3">
        <w:t>9</w:t>
      </w:r>
      <w:r w:rsidRPr="00F76169">
        <w:t>)</w:t>
      </w:r>
    </w:p>
    <w:p w14:paraId="47E05D6B" w14:textId="77777777" w:rsidR="003338FC" w:rsidRPr="00DD7B93" w:rsidRDefault="004F572C" w:rsidP="003338FC">
      <w:pPr>
        <w:pStyle w:val="Heading4"/>
        <w:rPr>
          <w:i w:val="0"/>
          <w:color w:val="auto"/>
          <w:sz w:val="20"/>
          <w:szCs w:val="20"/>
        </w:rPr>
      </w:pPr>
      <w:r w:rsidRPr="00DD7B93">
        <w:rPr>
          <w:i w:val="0"/>
          <w:color w:val="auto"/>
          <w:sz w:val="20"/>
          <w:szCs w:val="20"/>
        </w:rPr>
        <w:t>PBH</w:t>
      </w:r>
      <w:r w:rsidR="003338FC" w:rsidRPr="00DD7B93">
        <w:rPr>
          <w:i w:val="0"/>
          <w:color w:val="auto"/>
          <w:sz w:val="20"/>
          <w:szCs w:val="20"/>
        </w:rPr>
        <w:t xml:space="preserve"> - Persistence of Beta-Blocker Trea</w:t>
      </w:r>
      <w:r w:rsidRPr="00DD7B93">
        <w:rPr>
          <w:i w:val="0"/>
          <w:color w:val="auto"/>
          <w:sz w:val="20"/>
          <w:szCs w:val="20"/>
        </w:rPr>
        <w:t>tment After a Heart Attack</w:t>
      </w:r>
    </w:p>
    <w:p w14:paraId="056C9A55" w14:textId="480F199C" w:rsidR="0005048D" w:rsidRDefault="003338FC" w:rsidP="003338FC">
      <w:pPr>
        <w:pStyle w:val="Description"/>
      </w:pPr>
      <w:r w:rsidRPr="00DD7B93">
        <w:tab/>
        <w:t xml:space="preserve">DESCRIPTION - The percentage of members 18 years of age and older during the measurement year who were hospitalized and discharged from July 1 </w:t>
      </w:r>
      <w:r w:rsidR="00563FF5">
        <w:t>(</w:t>
      </w:r>
      <w:r w:rsidRPr="00DD7B93">
        <w:t>of the year prior to the measurement year</w:t>
      </w:r>
      <w:r w:rsidR="00563FF5">
        <w:t>)</w:t>
      </w:r>
      <w:r w:rsidRPr="00DD7B93">
        <w:t xml:space="preserve"> to June 30 of the measurement year with a diagnosis of AMI and who received persistent beta-blocker treatment for six months after discharge. </w:t>
      </w:r>
    </w:p>
    <w:p w14:paraId="326954CB" w14:textId="63F67012" w:rsidR="003338FC" w:rsidRDefault="0005048D" w:rsidP="003338FC">
      <w:pPr>
        <w:pStyle w:val="Description"/>
      </w:pPr>
      <w:r>
        <w:tab/>
      </w:r>
      <w:r w:rsidR="003338FC" w:rsidRPr="00DD7B93">
        <w:t>(</w:t>
      </w:r>
      <w:r w:rsidR="00D35EAA">
        <w:t xml:space="preserve">HEDIS Measurement Year </w:t>
      </w:r>
      <w:r w:rsidR="005C6EA6">
        <w:t>2023</w:t>
      </w:r>
      <w:r w:rsidR="003338FC" w:rsidRPr="00DD7B93">
        <w:t xml:space="preserve">, Volume 2: Technical Specification, Pg. </w:t>
      </w:r>
      <w:r w:rsidR="004A3B7C">
        <w:t>1</w:t>
      </w:r>
      <w:r w:rsidR="00677AC3">
        <w:t>61</w:t>
      </w:r>
      <w:r w:rsidR="004A3B7C">
        <w:t>)</w:t>
      </w:r>
    </w:p>
    <w:p w14:paraId="0DE6C624" w14:textId="77777777" w:rsidR="00DD7B93" w:rsidRPr="00DD7B93" w:rsidRDefault="00DD7B93" w:rsidP="00DD7B93">
      <w:pPr>
        <w:pStyle w:val="Heading4"/>
        <w:rPr>
          <w:i w:val="0"/>
          <w:color w:val="auto"/>
          <w:sz w:val="20"/>
          <w:szCs w:val="20"/>
        </w:rPr>
      </w:pPr>
      <w:r w:rsidRPr="00DD7B93">
        <w:rPr>
          <w:i w:val="0"/>
          <w:color w:val="auto"/>
          <w:sz w:val="20"/>
          <w:szCs w:val="20"/>
        </w:rPr>
        <w:t>PCE - Pharmacotherapy Management of COPD Exacerbation</w:t>
      </w:r>
    </w:p>
    <w:p w14:paraId="694C171C" w14:textId="77777777" w:rsidR="00DD7B93" w:rsidRPr="00DD7B93" w:rsidRDefault="00DD7B93" w:rsidP="00DD7B93">
      <w:pPr>
        <w:pStyle w:val="Description"/>
      </w:pPr>
      <w:r w:rsidRPr="00DD7B93">
        <w:tab/>
        <w:t>DESCRIPTION - The percentage of COPD exacerbations for members 40 years of age and older who had an acute inpatient discharge or ED visit on or between January 1–November 30 of the measurement year and who were dispensed appropriate medications. Two rates are reported:</w:t>
      </w:r>
    </w:p>
    <w:p w14:paraId="271F8AAE" w14:textId="77777777" w:rsidR="00DD7B93" w:rsidRPr="00DD7B93" w:rsidRDefault="00DD7B93" w:rsidP="00DD7B93">
      <w:pPr>
        <w:pStyle w:val="Description"/>
      </w:pPr>
      <w:r w:rsidRPr="00DD7B93">
        <w:tab/>
        <w:t>• Dispensed a systemic corticosteroid (or there was evidence of an active prescription) within 14 days of the event.</w:t>
      </w:r>
    </w:p>
    <w:p w14:paraId="0017F235" w14:textId="09D86FB5" w:rsidR="00DD7B93" w:rsidRPr="00DD7B93" w:rsidRDefault="007459FB" w:rsidP="00DD7B93">
      <w:pPr>
        <w:pStyle w:val="Description"/>
      </w:pPr>
      <w:r>
        <w:tab/>
        <w:t xml:space="preserve">• </w:t>
      </w:r>
      <w:r w:rsidR="00DD7B93" w:rsidRPr="00DD7B93">
        <w:t>Dispensed a bronchodilator (or there was evidence of an active prescription) within 30 days of the event.</w:t>
      </w:r>
    </w:p>
    <w:p w14:paraId="31B38930" w14:textId="77777777" w:rsidR="00DD7B93" w:rsidRPr="00DD7B93" w:rsidRDefault="00DD7B93" w:rsidP="00DD7B93">
      <w:pPr>
        <w:pStyle w:val="Description"/>
      </w:pPr>
      <w:r w:rsidRPr="00DD7B93">
        <w:tab/>
        <w:t>Note: The eligible population for this measure is based on acute inpatient discharges and ED visits, not on members. It is possible for the denominator to include multiple events for the same individual.</w:t>
      </w:r>
    </w:p>
    <w:p w14:paraId="4FA2B72D" w14:textId="3E40C9AF" w:rsidR="00DD7B93" w:rsidRDefault="00DD7B93" w:rsidP="003338FC">
      <w:pPr>
        <w:pStyle w:val="Description"/>
      </w:pPr>
      <w:r w:rsidRPr="00DD7B93">
        <w:tab/>
        <w:t>(</w:t>
      </w:r>
      <w:r w:rsidR="00D35EAA">
        <w:t xml:space="preserve">HEDIS Measurement Year </w:t>
      </w:r>
      <w:r w:rsidR="005C6EA6">
        <w:t>2023</w:t>
      </w:r>
      <w:r w:rsidRPr="00DD7B93">
        <w:t xml:space="preserve">, Volume 2: Technical Specification, Pg. </w:t>
      </w:r>
      <w:r w:rsidR="004A3B7C">
        <w:t>13</w:t>
      </w:r>
      <w:r w:rsidR="00677AC3">
        <w:t>8</w:t>
      </w:r>
      <w:r w:rsidRPr="00DD7B93">
        <w:t>)</w:t>
      </w:r>
    </w:p>
    <w:p w14:paraId="305A1E6D" w14:textId="130F8529" w:rsidR="00034610" w:rsidRPr="00DD7B93" w:rsidRDefault="00034610" w:rsidP="00034610">
      <w:pPr>
        <w:pStyle w:val="Heading4"/>
        <w:rPr>
          <w:i w:val="0"/>
          <w:color w:val="auto"/>
          <w:sz w:val="20"/>
          <w:szCs w:val="20"/>
        </w:rPr>
      </w:pPr>
      <w:r w:rsidRPr="00DD7B93">
        <w:rPr>
          <w:i w:val="0"/>
          <w:color w:val="auto"/>
          <w:sz w:val="20"/>
          <w:szCs w:val="20"/>
        </w:rPr>
        <w:t>PCR - Plan All-Cause Readmissions</w:t>
      </w:r>
    </w:p>
    <w:p w14:paraId="0C4E16B7" w14:textId="67EEA673" w:rsidR="00034610" w:rsidRPr="00DD7B93" w:rsidRDefault="00034610" w:rsidP="00034610">
      <w:pPr>
        <w:pStyle w:val="Description"/>
      </w:pPr>
      <w:r w:rsidRPr="00DD7B93">
        <w:tab/>
        <w:t xml:space="preserve">DESCRIPTION - For members 18 years of age and older, the number of acute </w:t>
      </w:r>
      <w:proofErr w:type="gramStart"/>
      <w:r w:rsidRPr="00DD7B93">
        <w:t>inpatient</w:t>
      </w:r>
      <w:proofErr w:type="gramEnd"/>
      <w:r w:rsidRPr="00DD7B93">
        <w:t xml:space="preserve"> stays during the measurement year that were followed by an unplanned acute readmission for any diagnosis within 30 days and the predicted probability of an acute readmission. Data are repor</w:t>
      </w:r>
      <w:r w:rsidR="007300CB">
        <w:t>ted in the following categories.</w:t>
      </w:r>
    </w:p>
    <w:p w14:paraId="2ACA192A" w14:textId="4802845A" w:rsidR="00034610" w:rsidRPr="00DD7B93" w:rsidRDefault="007300CB" w:rsidP="00034610">
      <w:pPr>
        <w:pStyle w:val="Description"/>
      </w:pPr>
      <w:r>
        <w:tab/>
      </w:r>
      <w:r w:rsidRPr="00F96316">
        <w:rPr>
          <w:szCs w:val="18"/>
        </w:rPr>
        <w:t>•</w:t>
      </w:r>
      <w:r>
        <w:rPr>
          <w:szCs w:val="18"/>
        </w:rPr>
        <w:t xml:space="preserve"> </w:t>
      </w:r>
      <w:r w:rsidR="00034610" w:rsidRPr="00DD7B93">
        <w:t>Count of Index Hospital Stays (IHS) (denominator)</w:t>
      </w:r>
    </w:p>
    <w:p w14:paraId="263419F4" w14:textId="1858A719" w:rsidR="00034610" w:rsidRPr="00DD7B93" w:rsidRDefault="007300CB" w:rsidP="00034610">
      <w:pPr>
        <w:pStyle w:val="Description"/>
      </w:pPr>
      <w:r>
        <w:tab/>
      </w:r>
      <w:r w:rsidRPr="00F96316">
        <w:rPr>
          <w:szCs w:val="18"/>
        </w:rPr>
        <w:t>•</w:t>
      </w:r>
      <w:r>
        <w:rPr>
          <w:szCs w:val="18"/>
        </w:rPr>
        <w:t xml:space="preserve"> </w:t>
      </w:r>
      <w:r w:rsidR="00034610" w:rsidRPr="00DD7B93">
        <w:t>Count of 30-Day Readmissions (numerator)</w:t>
      </w:r>
    </w:p>
    <w:p w14:paraId="37D47A3C" w14:textId="759F34DA" w:rsidR="00034610" w:rsidRPr="00DD7B93" w:rsidRDefault="007300CB" w:rsidP="00034610">
      <w:pPr>
        <w:pStyle w:val="Description"/>
      </w:pPr>
      <w:r>
        <w:tab/>
      </w:r>
      <w:r w:rsidRPr="00F96316">
        <w:rPr>
          <w:szCs w:val="18"/>
        </w:rPr>
        <w:t>•</w:t>
      </w:r>
      <w:r>
        <w:rPr>
          <w:szCs w:val="18"/>
        </w:rPr>
        <w:t xml:space="preserve"> </w:t>
      </w:r>
      <w:r w:rsidR="00034610" w:rsidRPr="00DD7B93">
        <w:t>Expected Readmissions Rate</w:t>
      </w:r>
    </w:p>
    <w:p w14:paraId="6D622C68" w14:textId="4E4C68E5" w:rsidR="00034610" w:rsidRDefault="00034610" w:rsidP="00677AC3">
      <w:pPr>
        <w:pStyle w:val="Description"/>
      </w:pPr>
      <w:r w:rsidRPr="00DD7B93">
        <w:tab/>
        <w:t>(</w:t>
      </w:r>
      <w:r w:rsidR="00D35EAA">
        <w:t xml:space="preserve">HEDIS Measurement Year </w:t>
      </w:r>
      <w:r w:rsidR="005C6EA6">
        <w:t>2023</w:t>
      </w:r>
      <w:r w:rsidRPr="00DD7B93">
        <w:t xml:space="preserve">, Volume 2: Technical Specification, Pg. </w:t>
      </w:r>
      <w:r w:rsidR="00677AC3">
        <w:t>498</w:t>
      </w:r>
      <w:r w:rsidR="00C62106">
        <w:t>)</w:t>
      </w:r>
    </w:p>
    <w:p w14:paraId="7635FDA4" w14:textId="5A00B220" w:rsidR="00157964" w:rsidRDefault="00157964" w:rsidP="00E112DF">
      <w:pPr>
        <w:pStyle w:val="Heading4"/>
        <w:rPr>
          <w:i w:val="0"/>
          <w:color w:val="auto"/>
          <w:sz w:val="20"/>
          <w:szCs w:val="20"/>
        </w:rPr>
      </w:pPr>
      <w:r>
        <w:rPr>
          <w:i w:val="0"/>
          <w:color w:val="auto"/>
          <w:sz w:val="20"/>
          <w:szCs w:val="20"/>
        </w:rPr>
        <w:t>POD</w:t>
      </w:r>
      <w:r w:rsidRPr="00DD7B93">
        <w:rPr>
          <w:i w:val="0"/>
          <w:color w:val="auto"/>
          <w:sz w:val="20"/>
          <w:szCs w:val="20"/>
        </w:rPr>
        <w:t xml:space="preserve"> </w:t>
      </w:r>
      <w:r w:rsidR="0003104D">
        <w:rPr>
          <w:i w:val="0"/>
          <w:color w:val="auto"/>
          <w:sz w:val="20"/>
          <w:szCs w:val="20"/>
        </w:rPr>
        <w:t>–</w:t>
      </w:r>
      <w:r w:rsidRPr="00DD7B93">
        <w:rPr>
          <w:i w:val="0"/>
          <w:color w:val="auto"/>
          <w:sz w:val="20"/>
          <w:szCs w:val="20"/>
        </w:rPr>
        <w:t xml:space="preserve"> </w:t>
      </w:r>
      <w:r w:rsidR="0003104D">
        <w:rPr>
          <w:i w:val="0"/>
          <w:color w:val="auto"/>
          <w:sz w:val="20"/>
          <w:szCs w:val="20"/>
        </w:rPr>
        <w:t>Pharmacotherapy for Opioid Disorder</w:t>
      </w:r>
    </w:p>
    <w:p w14:paraId="518F6D53" w14:textId="2A99BD75" w:rsidR="0003104D" w:rsidRDefault="0003104D" w:rsidP="0003104D">
      <w:pPr>
        <w:pStyle w:val="Description"/>
      </w:pPr>
      <w:r w:rsidRPr="00DD7B93">
        <w:tab/>
        <w:t xml:space="preserve">DESCRIPTION - </w:t>
      </w:r>
      <w:r w:rsidRPr="007C154C">
        <w:t xml:space="preserve">The percentage of opioid use disorder (OUD) pharmacotherapy </w:t>
      </w:r>
      <w:r w:rsidRPr="00F10091">
        <w:t>events</w:t>
      </w:r>
      <w:r>
        <w:t xml:space="preserve"> </w:t>
      </w:r>
      <w:r w:rsidRPr="008E2003">
        <w:t>that lasted at least 180 days among members 16 years of age and older with a diagnosis of OUD and a new OUD pharmacotherapy event</w:t>
      </w:r>
      <w:r w:rsidRPr="00DD7B93">
        <w:t xml:space="preserve">. </w:t>
      </w:r>
    </w:p>
    <w:p w14:paraId="0661F5CD" w14:textId="79EF4D3A" w:rsidR="0003104D" w:rsidRDefault="0003104D" w:rsidP="0003104D">
      <w:pPr>
        <w:pStyle w:val="Description"/>
      </w:pPr>
      <w:r>
        <w:tab/>
      </w:r>
      <w:r w:rsidRPr="00DD7B93">
        <w:t>(</w:t>
      </w:r>
      <w:r>
        <w:t>HEDIS Measurement Year 2023</w:t>
      </w:r>
      <w:r w:rsidRPr="00DD7B93">
        <w:t xml:space="preserve">, Volume 2: Technical Specification, Pg. </w:t>
      </w:r>
      <w:r>
        <w:t>287)</w:t>
      </w:r>
    </w:p>
    <w:p w14:paraId="16A6D649" w14:textId="2F49D52A" w:rsidR="00157964" w:rsidRDefault="00157964" w:rsidP="003338FC">
      <w:pPr>
        <w:pStyle w:val="Heading4"/>
        <w:rPr>
          <w:i w:val="0"/>
          <w:color w:val="auto"/>
          <w:sz w:val="20"/>
          <w:szCs w:val="20"/>
        </w:rPr>
      </w:pPr>
      <w:r>
        <w:rPr>
          <w:i w:val="0"/>
          <w:color w:val="auto"/>
          <w:sz w:val="20"/>
          <w:szCs w:val="20"/>
        </w:rPr>
        <w:t>SAA</w:t>
      </w:r>
      <w:r w:rsidRPr="00DD7B93">
        <w:rPr>
          <w:i w:val="0"/>
          <w:color w:val="auto"/>
          <w:sz w:val="20"/>
          <w:szCs w:val="20"/>
        </w:rPr>
        <w:t xml:space="preserve"> </w:t>
      </w:r>
      <w:r w:rsidR="0003104D">
        <w:rPr>
          <w:i w:val="0"/>
          <w:color w:val="auto"/>
          <w:sz w:val="20"/>
          <w:szCs w:val="20"/>
        </w:rPr>
        <w:t>–</w:t>
      </w:r>
      <w:r w:rsidRPr="00DD7B93">
        <w:rPr>
          <w:i w:val="0"/>
          <w:color w:val="auto"/>
          <w:sz w:val="20"/>
          <w:szCs w:val="20"/>
        </w:rPr>
        <w:t xml:space="preserve"> </w:t>
      </w:r>
      <w:r w:rsidR="0003104D">
        <w:rPr>
          <w:i w:val="0"/>
          <w:color w:val="auto"/>
          <w:sz w:val="20"/>
          <w:szCs w:val="20"/>
        </w:rPr>
        <w:t>Adherence to Antipsychotic Medications for Individuals with Schizophrenia</w:t>
      </w:r>
    </w:p>
    <w:p w14:paraId="5BAD6CB1" w14:textId="49388F4E" w:rsidR="0003104D" w:rsidRDefault="0003104D" w:rsidP="0003104D">
      <w:pPr>
        <w:pStyle w:val="Description"/>
      </w:pPr>
      <w:r w:rsidRPr="00DD7B93">
        <w:tab/>
        <w:t xml:space="preserve">DESCRIPTION - </w:t>
      </w:r>
      <w:r w:rsidRPr="005D258E">
        <w:t>The percentage of members 1</w:t>
      </w:r>
      <w:r>
        <w:t>8</w:t>
      </w:r>
      <w:r w:rsidRPr="005D258E">
        <w:t xml:space="preserve"> years of age</w:t>
      </w:r>
      <w:r>
        <w:t xml:space="preserve"> and older</w:t>
      </w:r>
      <w:r w:rsidRPr="005D258E">
        <w:t xml:space="preserve"> during the measurement year with schizophrenia or schizoaffective disorder who were dispensed and remained on an antipsychotic medication for at least 80% of their treatment perio</w:t>
      </w:r>
      <w:r>
        <w:t>d</w:t>
      </w:r>
      <w:r w:rsidRPr="00DD7B93">
        <w:t xml:space="preserve">. </w:t>
      </w:r>
    </w:p>
    <w:p w14:paraId="272FB744" w14:textId="567B09EC" w:rsidR="0003104D" w:rsidRDefault="0003104D" w:rsidP="0003104D">
      <w:pPr>
        <w:pStyle w:val="Description"/>
      </w:pPr>
      <w:r>
        <w:tab/>
      </w:r>
      <w:r w:rsidRPr="00DD7B93">
        <w:t>(</w:t>
      </w:r>
      <w:r>
        <w:t>HEDIS Measurement Year 2023</w:t>
      </w:r>
      <w:r w:rsidRPr="00DD7B93">
        <w:t xml:space="preserve">, Volume 2: Technical Specification, Pg. </w:t>
      </w:r>
      <w:r>
        <w:t>313)</w:t>
      </w:r>
    </w:p>
    <w:p w14:paraId="431572C3" w14:textId="1F518D4F" w:rsidR="003338FC" w:rsidRPr="00DD7B93" w:rsidRDefault="004F572C" w:rsidP="003338FC">
      <w:pPr>
        <w:pStyle w:val="Heading4"/>
        <w:rPr>
          <w:i w:val="0"/>
          <w:color w:val="auto"/>
          <w:sz w:val="20"/>
          <w:szCs w:val="20"/>
        </w:rPr>
      </w:pPr>
      <w:r w:rsidRPr="00DD7B93">
        <w:rPr>
          <w:i w:val="0"/>
          <w:color w:val="auto"/>
          <w:sz w:val="20"/>
          <w:szCs w:val="20"/>
        </w:rPr>
        <w:t>SPC</w:t>
      </w:r>
      <w:r w:rsidR="003338FC" w:rsidRPr="00DD7B93">
        <w:rPr>
          <w:i w:val="0"/>
          <w:color w:val="auto"/>
          <w:sz w:val="20"/>
          <w:szCs w:val="20"/>
        </w:rPr>
        <w:t xml:space="preserve"> - Statin Therapy for Patients </w:t>
      </w:r>
      <w:r w:rsidRPr="00DD7B93">
        <w:rPr>
          <w:i w:val="0"/>
          <w:color w:val="auto"/>
          <w:sz w:val="20"/>
          <w:szCs w:val="20"/>
        </w:rPr>
        <w:t>with Cardiovascular Disease</w:t>
      </w:r>
    </w:p>
    <w:p w14:paraId="28E06B86" w14:textId="77777777" w:rsidR="003338FC" w:rsidRPr="00DD7B93" w:rsidRDefault="003338FC" w:rsidP="003338FC">
      <w:pPr>
        <w:pStyle w:val="Description"/>
      </w:pPr>
      <w:r w:rsidRPr="00DD7B93">
        <w:tab/>
        <w:t xml:space="preserve">DESCRIPTION - The percentage of males 21–75 years of age and females 40–75 years of age during the measurement year, who were identified as having clinical atherosclerotic cardiovascular disease (ASCVD) and met the following criteria. The following rates </w:t>
      </w:r>
      <w:r w:rsidRPr="00DD7B93">
        <w:lastRenderedPageBreak/>
        <w:t>are reported:</w:t>
      </w:r>
    </w:p>
    <w:p w14:paraId="4489AE80" w14:textId="77777777" w:rsidR="003338FC" w:rsidRPr="00DD7B93" w:rsidRDefault="003338FC" w:rsidP="003338FC">
      <w:pPr>
        <w:pStyle w:val="Description"/>
      </w:pPr>
      <w:r w:rsidRPr="00DD7B93">
        <w:tab/>
        <w:t>• Received Statin Therapy. Members who were dispensed at least one high or moderate-intensity statin medication during the measurement year.</w:t>
      </w:r>
    </w:p>
    <w:p w14:paraId="70F82E87" w14:textId="77777777" w:rsidR="003338FC" w:rsidRPr="00DD7B93" w:rsidRDefault="003338FC" w:rsidP="003338FC">
      <w:pPr>
        <w:pStyle w:val="Description"/>
      </w:pPr>
      <w:r w:rsidRPr="00DD7B93">
        <w:tab/>
        <w:t>• Statin Adherence 80%. Members who remained on a high or moderate-intensity statin medication for at least 80% of the treatment period.</w:t>
      </w:r>
    </w:p>
    <w:p w14:paraId="7C1DDC90" w14:textId="7497DFC0" w:rsidR="003338FC" w:rsidRPr="00DD7B93" w:rsidRDefault="003338FC" w:rsidP="004F572C">
      <w:pPr>
        <w:pStyle w:val="Description"/>
      </w:pPr>
      <w:r w:rsidRPr="00DD7B93">
        <w:tab/>
        <w:t>(</w:t>
      </w:r>
      <w:r w:rsidR="00D35EAA">
        <w:t xml:space="preserve">HEDIS Measurement Year </w:t>
      </w:r>
      <w:r w:rsidR="005C6EA6">
        <w:t>2023</w:t>
      </w:r>
      <w:r w:rsidRPr="00DD7B93">
        <w:t xml:space="preserve">, Volume 2: Technical Specification, Pg. </w:t>
      </w:r>
      <w:r w:rsidR="007D4A43">
        <w:t>16</w:t>
      </w:r>
      <w:r w:rsidR="00677AC3">
        <w:t>8</w:t>
      </w:r>
      <w:r w:rsidRPr="00DD7B93">
        <w:t>)</w:t>
      </w:r>
      <w:r w:rsidRPr="00DD7B93">
        <w:tab/>
      </w:r>
    </w:p>
    <w:p w14:paraId="20A37354" w14:textId="77777777" w:rsidR="003338FC" w:rsidRPr="00DD7B93" w:rsidRDefault="004F572C" w:rsidP="003338FC">
      <w:pPr>
        <w:pStyle w:val="Heading4"/>
        <w:rPr>
          <w:i w:val="0"/>
          <w:color w:val="auto"/>
          <w:sz w:val="20"/>
          <w:szCs w:val="20"/>
        </w:rPr>
      </w:pPr>
      <w:r w:rsidRPr="00DD7B93">
        <w:rPr>
          <w:i w:val="0"/>
          <w:color w:val="auto"/>
          <w:sz w:val="20"/>
          <w:szCs w:val="20"/>
        </w:rPr>
        <w:t>SPD</w:t>
      </w:r>
      <w:r w:rsidR="003338FC" w:rsidRPr="00DD7B93">
        <w:rPr>
          <w:i w:val="0"/>
          <w:color w:val="auto"/>
          <w:sz w:val="20"/>
          <w:szCs w:val="20"/>
        </w:rPr>
        <w:t xml:space="preserve"> - Statin Therapy for Patients </w:t>
      </w:r>
      <w:r w:rsidRPr="00DD7B93">
        <w:rPr>
          <w:i w:val="0"/>
          <w:color w:val="auto"/>
          <w:sz w:val="20"/>
          <w:szCs w:val="20"/>
        </w:rPr>
        <w:t>w</w:t>
      </w:r>
      <w:r w:rsidR="003338FC" w:rsidRPr="00DD7B93">
        <w:rPr>
          <w:i w:val="0"/>
          <w:color w:val="auto"/>
          <w:sz w:val="20"/>
          <w:szCs w:val="20"/>
        </w:rPr>
        <w:t>ith Diab</w:t>
      </w:r>
      <w:r w:rsidRPr="00DD7B93">
        <w:rPr>
          <w:i w:val="0"/>
          <w:color w:val="auto"/>
          <w:sz w:val="20"/>
          <w:szCs w:val="20"/>
        </w:rPr>
        <w:t>etes</w:t>
      </w:r>
    </w:p>
    <w:p w14:paraId="398C3076" w14:textId="77777777" w:rsidR="003338FC" w:rsidRPr="00DD7B93" w:rsidRDefault="003338FC" w:rsidP="003338FC">
      <w:pPr>
        <w:pStyle w:val="Description"/>
      </w:pPr>
      <w:r w:rsidRPr="00DD7B93">
        <w:tab/>
        <w:t>DESCRIPTION - The percentage of members 40–75 years of age during the measurement year with diabetes who do not have clinical atherosclerotic cardiovascular disease (ASCVD) who met the following criteria. Two rates are reported:</w:t>
      </w:r>
    </w:p>
    <w:p w14:paraId="522BFBA1" w14:textId="77777777" w:rsidR="003338FC" w:rsidRPr="00DD7B93" w:rsidRDefault="003338FC" w:rsidP="003338FC">
      <w:pPr>
        <w:pStyle w:val="Description"/>
      </w:pPr>
      <w:r w:rsidRPr="00DD7B93">
        <w:tab/>
        <w:t>• Received Statin Therapy. Members who were dispensed at least one statin medication of any intensity during the measurement year.</w:t>
      </w:r>
    </w:p>
    <w:p w14:paraId="7C612461" w14:textId="77777777" w:rsidR="003338FC" w:rsidRPr="00DD7B93" w:rsidRDefault="003338FC" w:rsidP="003338FC">
      <w:pPr>
        <w:pStyle w:val="Description"/>
      </w:pPr>
      <w:r w:rsidRPr="00DD7B93">
        <w:tab/>
        <w:t>• Statin Adherence 80%. Members who remained on a statin medication of any intensity for at least 80% of the treatment period.</w:t>
      </w:r>
    </w:p>
    <w:p w14:paraId="35BD95B9" w14:textId="3F085682" w:rsidR="003338FC" w:rsidRDefault="003338FC" w:rsidP="003338FC">
      <w:pPr>
        <w:pStyle w:val="Description"/>
      </w:pPr>
      <w:r w:rsidRPr="00DD7B93">
        <w:tab/>
        <w:t>(</w:t>
      </w:r>
      <w:r w:rsidR="00D35EAA">
        <w:t xml:space="preserve">HEDIS Measurement Year </w:t>
      </w:r>
      <w:r w:rsidR="005C6EA6">
        <w:t>2023</w:t>
      </w:r>
      <w:r w:rsidRPr="00DD7B93">
        <w:t xml:space="preserve">, Volume 2: Technical Specification, Pg. </w:t>
      </w:r>
      <w:r w:rsidR="007D4A43">
        <w:t>2</w:t>
      </w:r>
      <w:r w:rsidR="00C62106">
        <w:t>1</w:t>
      </w:r>
      <w:r w:rsidR="00E623CC">
        <w:t>9</w:t>
      </w:r>
      <w:r w:rsidRPr="00DD7B93">
        <w:t>)</w:t>
      </w:r>
    </w:p>
    <w:p w14:paraId="4525B70B" w14:textId="77777777" w:rsidR="00E112DF" w:rsidRPr="00DD7B93" w:rsidRDefault="00E112DF" w:rsidP="00E112DF">
      <w:pPr>
        <w:pStyle w:val="Heading4"/>
        <w:rPr>
          <w:i w:val="0"/>
          <w:color w:val="auto"/>
          <w:sz w:val="20"/>
          <w:szCs w:val="20"/>
        </w:rPr>
      </w:pPr>
      <w:r w:rsidRPr="00DD7B93">
        <w:rPr>
          <w:i w:val="0"/>
          <w:color w:val="auto"/>
          <w:sz w:val="20"/>
          <w:szCs w:val="20"/>
        </w:rPr>
        <w:t>SPR - Use of Spirometry Testing in the Assessment and Diagnosis of COPD</w:t>
      </w:r>
    </w:p>
    <w:p w14:paraId="52EBFCDB" w14:textId="77777777" w:rsidR="003A7D3D" w:rsidRDefault="00E112DF" w:rsidP="003A7D3D">
      <w:pPr>
        <w:pStyle w:val="Description"/>
      </w:pPr>
      <w:r w:rsidRPr="00DD7B93">
        <w:tab/>
        <w:t xml:space="preserve">DESCRIPTION - The percentage of members 40 years of age and older with a new diagnosis of COPD or newly active COPD, who received appropriate spirometry testing to confirm the diagnosis. </w:t>
      </w:r>
    </w:p>
    <w:p w14:paraId="425051EC" w14:textId="117FDFE6" w:rsidR="00E112DF" w:rsidRDefault="003A7D3D" w:rsidP="003A7D3D">
      <w:pPr>
        <w:pStyle w:val="Description"/>
      </w:pPr>
      <w:r>
        <w:tab/>
      </w:r>
      <w:r w:rsidR="00E112DF" w:rsidRPr="00DD7B93">
        <w:t>(</w:t>
      </w:r>
      <w:r w:rsidR="00D35EAA">
        <w:t xml:space="preserve">HEDIS Measurement Year </w:t>
      </w:r>
      <w:r w:rsidR="005C6EA6">
        <w:t>2023</w:t>
      </w:r>
      <w:r w:rsidR="00E112DF" w:rsidRPr="00DD7B93">
        <w:t xml:space="preserve">, Volume 2: Technical Specification, Pg. </w:t>
      </w:r>
      <w:r w:rsidR="007D4A43">
        <w:t>13</w:t>
      </w:r>
      <w:r w:rsidR="00E623CC">
        <w:t>3</w:t>
      </w:r>
      <w:r w:rsidR="00E112DF" w:rsidRPr="00DD7B93">
        <w:t>)</w:t>
      </w:r>
      <w:r w:rsidR="00E112DF" w:rsidRPr="00DD7B93">
        <w:tab/>
      </w:r>
    </w:p>
    <w:p w14:paraId="644563BE" w14:textId="117BF187" w:rsidR="003338FC" w:rsidRPr="00DD7B93" w:rsidRDefault="004F572C" w:rsidP="003338FC">
      <w:pPr>
        <w:pStyle w:val="Heading4"/>
        <w:rPr>
          <w:i w:val="0"/>
          <w:color w:val="auto"/>
          <w:sz w:val="20"/>
          <w:szCs w:val="20"/>
        </w:rPr>
      </w:pPr>
      <w:r w:rsidRPr="00DD7B93">
        <w:rPr>
          <w:i w:val="0"/>
          <w:color w:val="auto"/>
          <w:sz w:val="20"/>
          <w:szCs w:val="20"/>
        </w:rPr>
        <w:t>TRC - Transitions of Care</w:t>
      </w:r>
    </w:p>
    <w:p w14:paraId="55106B0E" w14:textId="77777777" w:rsidR="003338FC" w:rsidRPr="00DD7B93" w:rsidRDefault="003338FC" w:rsidP="003338FC">
      <w:pPr>
        <w:pStyle w:val="Description"/>
      </w:pPr>
      <w:r w:rsidRPr="00DD7B93">
        <w:tab/>
        <w:t>The percentage of discharges for members 18 years of age and older who had each of the following during the measurement year. Four rates are reported:</w:t>
      </w:r>
    </w:p>
    <w:p w14:paraId="71E7DBAA" w14:textId="77777777" w:rsidR="003338FC" w:rsidRPr="00DD7B93" w:rsidRDefault="003338FC" w:rsidP="003338FC">
      <w:pPr>
        <w:pStyle w:val="Description"/>
      </w:pPr>
      <w:r w:rsidRPr="00DD7B93">
        <w:tab/>
        <w:t>• Notification of Inpatient Admission. Documentation of receipt of notification of inpatient admission on the day of admission or the following day.</w:t>
      </w:r>
    </w:p>
    <w:p w14:paraId="66E2F1F5" w14:textId="77777777" w:rsidR="003338FC" w:rsidRPr="00DD7B93" w:rsidRDefault="003338FC" w:rsidP="003338FC">
      <w:pPr>
        <w:pStyle w:val="Description"/>
      </w:pPr>
      <w:r w:rsidRPr="00DD7B93">
        <w:tab/>
        <w:t>• Receipt of Discharge Information. Documentation of receipt of discharge information on the day of discharge or the following day.</w:t>
      </w:r>
    </w:p>
    <w:p w14:paraId="2B691EBE" w14:textId="77777777" w:rsidR="003338FC" w:rsidRPr="00DD7B93" w:rsidRDefault="003338FC" w:rsidP="003338FC">
      <w:pPr>
        <w:pStyle w:val="Description"/>
      </w:pPr>
      <w:r w:rsidRPr="00DD7B93">
        <w:tab/>
        <w:t>• Patient Engagement After Inpatient Discharge. Documentation of patient engagement (e.g., office visits, visits to the home, telehealth) provided within 30 days after discharge.</w:t>
      </w:r>
    </w:p>
    <w:p w14:paraId="7ACD3796" w14:textId="77777777" w:rsidR="003338FC" w:rsidRPr="00DD7B93" w:rsidRDefault="003338FC" w:rsidP="003338FC">
      <w:pPr>
        <w:pStyle w:val="Description"/>
      </w:pPr>
      <w:r w:rsidRPr="00DD7B93">
        <w:tab/>
        <w:t>• Medication Reconciliation Post-Discharge. Documentation of medication reconciliation on the date of discharge through 30 days after discharge (31 total days).</w:t>
      </w:r>
    </w:p>
    <w:p w14:paraId="2DDA6A28" w14:textId="6DDB84ED" w:rsidR="003338FC" w:rsidRPr="00DD7B93" w:rsidRDefault="003338FC" w:rsidP="00DD7B93">
      <w:pPr>
        <w:pStyle w:val="Description"/>
      </w:pPr>
      <w:r w:rsidRPr="00DD7B93">
        <w:tab/>
        <w:t>(</w:t>
      </w:r>
      <w:r w:rsidR="00D35EAA">
        <w:t xml:space="preserve">HEDIS Measurement Year </w:t>
      </w:r>
      <w:r w:rsidR="005C6EA6">
        <w:t>2023</w:t>
      </w:r>
      <w:r w:rsidRPr="00DD7B93">
        <w:t xml:space="preserve">, Volume 2: Technical Specification, Pg. </w:t>
      </w:r>
      <w:r w:rsidR="007D4A43">
        <w:t>3</w:t>
      </w:r>
      <w:r w:rsidR="00E623CC">
        <w:t>30</w:t>
      </w:r>
      <w:r w:rsidRPr="00DD7B93">
        <w:t>)</w:t>
      </w:r>
      <w:r w:rsidRPr="00DD7B93">
        <w:tab/>
      </w:r>
    </w:p>
    <w:p w14:paraId="69223A92" w14:textId="63F997F7" w:rsidR="003338FC" w:rsidRPr="00DD7B93" w:rsidRDefault="004F572C" w:rsidP="003338FC">
      <w:pPr>
        <w:pStyle w:val="Heading4"/>
        <w:rPr>
          <w:i w:val="0"/>
          <w:color w:val="auto"/>
          <w:sz w:val="20"/>
          <w:szCs w:val="20"/>
        </w:rPr>
      </w:pPr>
      <w:r w:rsidRPr="00DD7B93">
        <w:rPr>
          <w:i w:val="0"/>
          <w:color w:val="auto"/>
          <w:sz w:val="20"/>
          <w:szCs w:val="20"/>
        </w:rPr>
        <w:t>UOP</w:t>
      </w:r>
      <w:r w:rsidR="003338FC" w:rsidRPr="00DD7B93">
        <w:rPr>
          <w:i w:val="0"/>
          <w:color w:val="auto"/>
          <w:sz w:val="20"/>
          <w:szCs w:val="20"/>
        </w:rPr>
        <w:t xml:space="preserve"> - Use of Opioi</w:t>
      </w:r>
      <w:r w:rsidRPr="00DD7B93">
        <w:rPr>
          <w:i w:val="0"/>
          <w:color w:val="auto"/>
          <w:sz w:val="20"/>
          <w:szCs w:val="20"/>
        </w:rPr>
        <w:t xml:space="preserve">ds </w:t>
      </w:r>
      <w:proofErr w:type="gramStart"/>
      <w:r w:rsidRPr="00DD7B93">
        <w:rPr>
          <w:i w:val="0"/>
          <w:color w:val="auto"/>
          <w:sz w:val="20"/>
          <w:szCs w:val="20"/>
        </w:rPr>
        <w:t>From</w:t>
      </w:r>
      <w:proofErr w:type="gramEnd"/>
      <w:r w:rsidRPr="00DD7B93">
        <w:rPr>
          <w:i w:val="0"/>
          <w:color w:val="auto"/>
          <w:sz w:val="20"/>
          <w:szCs w:val="20"/>
        </w:rPr>
        <w:t xml:space="preserve"> Multiple Providers</w:t>
      </w:r>
    </w:p>
    <w:p w14:paraId="612DD1BF" w14:textId="77777777" w:rsidR="003338FC" w:rsidRPr="00DD7B93" w:rsidRDefault="003338FC" w:rsidP="003338FC">
      <w:pPr>
        <w:pStyle w:val="Description"/>
      </w:pPr>
      <w:r w:rsidRPr="00DD7B93">
        <w:tab/>
        <w:t>For members 18 years and older, the rate per 1,000 receiving prescription opioids for ≥15 days during the measurement year who received opioids from multiple providers. Three rates are reported.</w:t>
      </w:r>
    </w:p>
    <w:p w14:paraId="35D47D01" w14:textId="1E2D1AEB" w:rsidR="003338FC" w:rsidRPr="00DD7B93" w:rsidRDefault="00C0643D" w:rsidP="003338FC">
      <w:pPr>
        <w:pStyle w:val="Description"/>
      </w:pPr>
      <w:r>
        <w:tab/>
      </w:r>
      <w:r w:rsidRPr="00F96316">
        <w:rPr>
          <w:szCs w:val="18"/>
        </w:rPr>
        <w:t>•</w:t>
      </w:r>
      <w:r>
        <w:rPr>
          <w:szCs w:val="18"/>
        </w:rPr>
        <w:t xml:space="preserve"> </w:t>
      </w:r>
      <w:r w:rsidR="003338FC" w:rsidRPr="00DD7B93">
        <w:t xml:space="preserve">Multiple Prescribers: The rate per 1,000 of members receiving prescriptions for opioids from four or more different prescribers during the measurement year. </w:t>
      </w:r>
    </w:p>
    <w:p w14:paraId="33CC696E" w14:textId="3A99D2F9" w:rsidR="003338FC" w:rsidRPr="00DD7B93" w:rsidRDefault="00C0643D" w:rsidP="003338FC">
      <w:pPr>
        <w:pStyle w:val="Description"/>
      </w:pPr>
      <w:r>
        <w:tab/>
      </w:r>
      <w:r w:rsidRPr="00F96316">
        <w:rPr>
          <w:szCs w:val="18"/>
        </w:rPr>
        <w:t>•</w:t>
      </w:r>
      <w:r>
        <w:rPr>
          <w:szCs w:val="18"/>
        </w:rPr>
        <w:t xml:space="preserve"> </w:t>
      </w:r>
      <w:r w:rsidR="003338FC" w:rsidRPr="00DD7B93">
        <w:t>Multiple Pharmacies: The rate per 1,000 of members receiving prescriptions for opioids from four or more different pharmacies during the measurement year.</w:t>
      </w:r>
    </w:p>
    <w:p w14:paraId="43F5612D" w14:textId="11BEB668" w:rsidR="003338FC" w:rsidRPr="00DD7B93" w:rsidRDefault="00D40B4B" w:rsidP="003338FC">
      <w:pPr>
        <w:pStyle w:val="Description"/>
      </w:pPr>
      <w:r>
        <w:tab/>
      </w:r>
      <w:r w:rsidRPr="00F96316">
        <w:rPr>
          <w:szCs w:val="18"/>
        </w:rPr>
        <w:t>•</w:t>
      </w:r>
      <w:r>
        <w:rPr>
          <w:szCs w:val="18"/>
        </w:rPr>
        <w:t xml:space="preserve"> </w:t>
      </w:r>
      <w:r w:rsidR="003338FC" w:rsidRPr="00DD7B93">
        <w:t>Multiple Prescribers and Multiple Pharmacies: The rate per 1,000 of members receiving prescriptions for opioids from four or more different prescribers and four or more different pharmacies during the measurement year (i.e., the rate per 1,000 of members who are numerator compliant for both the Multiple Prescribers and Multiple Pharmacies rates).</w:t>
      </w:r>
    </w:p>
    <w:p w14:paraId="379DC860" w14:textId="77777777" w:rsidR="003338FC" w:rsidRPr="00DD7B93" w:rsidRDefault="003338FC" w:rsidP="003338FC">
      <w:pPr>
        <w:pStyle w:val="Description"/>
      </w:pPr>
      <w:r w:rsidRPr="00DD7B93">
        <w:tab/>
        <w:t>Note: A lower rate indicates better performance for all three rates.</w:t>
      </w:r>
    </w:p>
    <w:p w14:paraId="3B1CDA3A" w14:textId="15170707" w:rsidR="003338FC" w:rsidRPr="00DD7B93" w:rsidRDefault="003338FC" w:rsidP="003338FC">
      <w:pPr>
        <w:pStyle w:val="Description"/>
      </w:pPr>
      <w:r w:rsidRPr="00DD7B93">
        <w:tab/>
        <w:t>(</w:t>
      </w:r>
      <w:r w:rsidR="00D35EAA">
        <w:t xml:space="preserve">HEDIS Measurement Year </w:t>
      </w:r>
      <w:r w:rsidR="005C6EA6">
        <w:t>2023</w:t>
      </w:r>
      <w:r w:rsidRPr="00DD7B93">
        <w:t>, Volume 2: Technical Specification, Pg.</w:t>
      </w:r>
      <w:r w:rsidR="007D4A43">
        <w:t xml:space="preserve"> </w:t>
      </w:r>
      <w:r w:rsidR="00E623CC">
        <w:t>404</w:t>
      </w:r>
      <w:r w:rsidRPr="00DD7B93">
        <w:t>)</w:t>
      </w:r>
    </w:p>
    <w:p w14:paraId="5CECA442" w14:textId="77777777" w:rsidR="00DD7B93" w:rsidRPr="00DD7B93" w:rsidRDefault="00DD7B93" w:rsidP="00DD7B93">
      <w:pPr>
        <w:pStyle w:val="Heading4"/>
        <w:rPr>
          <w:color w:val="auto"/>
        </w:rPr>
      </w:pPr>
      <w:r w:rsidRPr="00DD7B93">
        <w:rPr>
          <w:color w:val="auto"/>
        </w:rPr>
        <w:t>HEDISHOS_FRM - Fall Risk Management (FRM) HOS</w:t>
      </w:r>
    </w:p>
    <w:p w14:paraId="7D6652DC" w14:textId="77777777" w:rsidR="00DD7B93" w:rsidRPr="00DD7B93" w:rsidRDefault="00DD7B93" w:rsidP="00DD7B93">
      <w:pPr>
        <w:pStyle w:val="Description"/>
      </w:pPr>
      <w:r w:rsidRPr="00DD7B93">
        <w:tab/>
        <w:t>DESCRIPTION - The two components of this measure assess different facets of fall risk management.</w:t>
      </w:r>
    </w:p>
    <w:p w14:paraId="5985CEC9" w14:textId="77777777" w:rsidR="00DD7B93" w:rsidRPr="00DD7B93" w:rsidRDefault="00DD7B93" w:rsidP="00DD7B93">
      <w:pPr>
        <w:pStyle w:val="Description"/>
      </w:pPr>
      <w:r w:rsidRPr="00DD7B93">
        <w:tab/>
        <w:t>• Discussing Fall Risk. The percentage of Medicare members 75 years of age and older or 65–74 years of age with balance or walking problems or a fall in the past 12 months, who were seen by a practitioner in the past 12 months and who discussed falls or problems with balance or walking with their current practitioner.</w:t>
      </w:r>
    </w:p>
    <w:p w14:paraId="7D5AE170" w14:textId="77777777" w:rsidR="00DD7B93" w:rsidRPr="00DD7B93" w:rsidRDefault="00DD7B93" w:rsidP="00DD7B93">
      <w:pPr>
        <w:pStyle w:val="Description"/>
      </w:pPr>
      <w:r w:rsidRPr="00DD7B93">
        <w:tab/>
        <w:t>• Managing Fall Risk. The percentage of Medicare members 65 years of age and older who had a fall or had problems with balance or walking in the past 12 months, who were seen by a practitioner in the past 12 months and who received fall risk intervention from their current practitioner.</w:t>
      </w:r>
    </w:p>
    <w:p w14:paraId="22877F86" w14:textId="5A2400C8" w:rsidR="00DD7B93" w:rsidRPr="00DD7B93" w:rsidRDefault="00DD7B93" w:rsidP="00DD7B93">
      <w:pPr>
        <w:pStyle w:val="Description"/>
      </w:pPr>
      <w:r w:rsidRPr="00DD7B93">
        <w:tab/>
        <w:t>(</w:t>
      </w:r>
      <w:r w:rsidR="00D35EAA">
        <w:t xml:space="preserve">HEDIS Measurement Year </w:t>
      </w:r>
      <w:r w:rsidR="005C6EA6">
        <w:t>2023</w:t>
      </w:r>
      <w:r w:rsidRPr="00DD7B93">
        <w:t xml:space="preserve">, Volume 2: Technical Specification, Pg. </w:t>
      </w:r>
      <w:r w:rsidR="00C62106">
        <w:t>4</w:t>
      </w:r>
      <w:r w:rsidR="00E623CC">
        <w:t>19</w:t>
      </w:r>
      <w:r w:rsidRPr="00DD7B93">
        <w:t>)</w:t>
      </w:r>
    </w:p>
    <w:p w14:paraId="4333F8A5" w14:textId="77777777" w:rsidR="00DD7B93" w:rsidRPr="00DD7B93" w:rsidRDefault="00DD7B93" w:rsidP="00DD7B93">
      <w:pPr>
        <w:pStyle w:val="Heading5"/>
      </w:pPr>
      <w:r w:rsidRPr="00DD7B93">
        <w:tab/>
        <w:t>REPORTING LEVEL - Contract</w:t>
      </w:r>
    </w:p>
    <w:p w14:paraId="3BD697ED" w14:textId="77777777" w:rsidR="00DD7B93" w:rsidRPr="00DD7B93" w:rsidRDefault="00DD7B93" w:rsidP="00DD7B93">
      <w:pPr>
        <w:pStyle w:val="MeasureList"/>
      </w:pPr>
      <w:r w:rsidRPr="00DD7B93">
        <w:tab/>
        <w:t>Rate1</w:t>
      </w:r>
      <w:r w:rsidRPr="00DD7B93">
        <w:tab/>
        <w:t>Discussing Fall Risk Rate</w:t>
      </w:r>
    </w:p>
    <w:p w14:paraId="328F2B9A" w14:textId="3C5A43FE" w:rsidR="00DD7B93" w:rsidRDefault="00DD7B93" w:rsidP="00DD7B93">
      <w:pPr>
        <w:pStyle w:val="MeasureList"/>
      </w:pPr>
      <w:r w:rsidRPr="00DD7B93">
        <w:tab/>
        <w:t>Rate2</w:t>
      </w:r>
      <w:r w:rsidRPr="00DD7B93">
        <w:tab/>
        <w:t>Managing Fall Risk Rate</w:t>
      </w:r>
    </w:p>
    <w:p w14:paraId="1034351B" w14:textId="7BBE0FD7" w:rsidR="00AE5D9C" w:rsidRPr="00DD7B93" w:rsidRDefault="00AE5D9C" w:rsidP="00AE5D9C">
      <w:pPr>
        <w:pStyle w:val="Heading4"/>
        <w:rPr>
          <w:i w:val="0"/>
          <w:color w:val="auto"/>
          <w:sz w:val="20"/>
          <w:szCs w:val="20"/>
        </w:rPr>
      </w:pPr>
      <w:r w:rsidRPr="00DD7B93">
        <w:rPr>
          <w:color w:val="auto"/>
        </w:rPr>
        <w:t>HEDISHOS_</w:t>
      </w:r>
      <w:r>
        <w:rPr>
          <w:color w:val="auto"/>
        </w:rPr>
        <w:t>MUI</w:t>
      </w:r>
      <w:r w:rsidRPr="00DD7B93">
        <w:rPr>
          <w:i w:val="0"/>
          <w:color w:val="auto"/>
          <w:sz w:val="20"/>
          <w:szCs w:val="20"/>
        </w:rPr>
        <w:t xml:space="preserve"> - Management of Urinary Incontinence in Older Adults</w:t>
      </w:r>
    </w:p>
    <w:p w14:paraId="3DE5FE7D" w14:textId="77777777" w:rsidR="00AE5D9C" w:rsidRPr="00DD7B93" w:rsidRDefault="00AE5D9C" w:rsidP="00AE5D9C">
      <w:pPr>
        <w:pStyle w:val="Description"/>
      </w:pPr>
      <w:r w:rsidRPr="00DD7B93">
        <w:tab/>
        <w:t>DESCRIPTION - The following components of this measure assess the management of urinary incontinence in older adults.</w:t>
      </w:r>
    </w:p>
    <w:p w14:paraId="3B60C54C" w14:textId="77777777" w:rsidR="00AE5D9C" w:rsidRPr="00DD7B93" w:rsidRDefault="00AE5D9C" w:rsidP="00AE5D9C">
      <w:pPr>
        <w:pStyle w:val="Description"/>
      </w:pPr>
      <w:r w:rsidRPr="00DD7B93">
        <w:lastRenderedPageBreak/>
        <w:tab/>
        <w:t>• Discussing Urinary Incontinence. The percentage of Medicare members 65 years of age and older who reported having urine leakage in the past six months and who discussed their urinary leakage problem with a health care provider.</w:t>
      </w:r>
    </w:p>
    <w:p w14:paraId="0A7DBDD1" w14:textId="77777777" w:rsidR="00AE5D9C" w:rsidRPr="00DD7B93" w:rsidRDefault="00AE5D9C" w:rsidP="00AE5D9C">
      <w:pPr>
        <w:pStyle w:val="Description"/>
      </w:pPr>
      <w:r w:rsidRPr="00DD7B93">
        <w:tab/>
        <w:t>• Discussing Treatment of Urinary Incontinence. The percentage of Medicare members 65 years of age and older who reported having urine leakage in the past six months and who discussed treatment options for their current urine leakage problem.</w:t>
      </w:r>
    </w:p>
    <w:p w14:paraId="14E7C02A" w14:textId="77777777" w:rsidR="00AE5D9C" w:rsidRPr="00DD7B93" w:rsidRDefault="00AE5D9C" w:rsidP="00AE5D9C">
      <w:pPr>
        <w:pStyle w:val="Description"/>
      </w:pPr>
      <w:r w:rsidRPr="00DD7B93">
        <w:tab/>
        <w:t>• Impact of Urinary Incontinence. The percentage of Medicare members 65 years of age and older who reported having urine leakage in the past six months and who reported that urine leakage made them change their daily activities or interfered with their sleep a lot.</w:t>
      </w:r>
    </w:p>
    <w:p w14:paraId="19C3B871" w14:textId="0C0C2383" w:rsidR="00AE5D9C" w:rsidRDefault="00AE5D9C" w:rsidP="00AE5D9C">
      <w:pPr>
        <w:pStyle w:val="Description"/>
      </w:pPr>
      <w:r w:rsidRPr="00DD7B93">
        <w:tab/>
        <w:t>(</w:t>
      </w:r>
      <w:r>
        <w:t xml:space="preserve">HEDIS Measurement Year </w:t>
      </w:r>
      <w:r w:rsidR="005C6EA6">
        <w:t>2023</w:t>
      </w:r>
      <w:r w:rsidRPr="00DD7B93">
        <w:t>, Volume 2: Technical Specification, Pg.</w:t>
      </w:r>
      <w:r w:rsidR="00C62106">
        <w:t>4</w:t>
      </w:r>
      <w:r w:rsidR="00E623CC">
        <w:t>20</w:t>
      </w:r>
      <w:r w:rsidRPr="00DD7B93">
        <w:t>)</w:t>
      </w:r>
    </w:p>
    <w:p w14:paraId="34E4F21E" w14:textId="4BDC8C8D" w:rsidR="00C54221" w:rsidRPr="00DD7B93" w:rsidRDefault="00C54221" w:rsidP="00C54221">
      <w:pPr>
        <w:pStyle w:val="Heading5"/>
      </w:pPr>
      <w:r>
        <w:tab/>
      </w:r>
      <w:r w:rsidRPr="00DD7B93">
        <w:t>REPORTING LEVEL - Contract</w:t>
      </w:r>
    </w:p>
    <w:p w14:paraId="1A7FF15F" w14:textId="77777777" w:rsidR="00C54221" w:rsidRDefault="00C54221" w:rsidP="00C54221">
      <w:pPr>
        <w:pStyle w:val="MeasureList"/>
      </w:pPr>
      <w:r w:rsidRPr="00DD7B93">
        <w:tab/>
        <w:t>Rate1</w:t>
      </w:r>
      <w:r w:rsidRPr="00DD7B93">
        <w:tab/>
      </w:r>
      <w:r>
        <w:t>Discussing Urinary Incontinence Rate</w:t>
      </w:r>
    </w:p>
    <w:p w14:paraId="395B9A5C" w14:textId="3D844B04" w:rsidR="00C54221" w:rsidRDefault="00C54221" w:rsidP="00C54221">
      <w:pPr>
        <w:pStyle w:val="MeasureList"/>
      </w:pPr>
      <w:r>
        <w:tab/>
        <w:t>Rate2</w:t>
      </w:r>
      <w:r>
        <w:tab/>
        <w:t>Treatment of Urinary Incontinence Rate</w:t>
      </w:r>
    </w:p>
    <w:p w14:paraId="0A3D94E4" w14:textId="474500F4" w:rsidR="00C54221" w:rsidRDefault="00C54221" w:rsidP="00C54221">
      <w:pPr>
        <w:pStyle w:val="MeasureList"/>
      </w:pPr>
      <w:r>
        <w:tab/>
        <w:t>Rate3</w:t>
      </w:r>
      <w:r>
        <w:tab/>
        <w:t>Impact of Urinary Incontinence Rate</w:t>
      </w:r>
    </w:p>
    <w:p w14:paraId="3A54FC31" w14:textId="77777777" w:rsidR="00DD7B93" w:rsidRPr="00DD7B93" w:rsidRDefault="00DD7B93" w:rsidP="00DD7B93">
      <w:pPr>
        <w:pStyle w:val="Heading4"/>
        <w:rPr>
          <w:color w:val="auto"/>
        </w:rPr>
      </w:pPr>
      <w:r w:rsidRPr="00DD7B93">
        <w:rPr>
          <w:color w:val="auto"/>
        </w:rPr>
        <w:t>HEDISHOS_PAO - Physical Activity in Older Adults (PAO) HOS</w:t>
      </w:r>
    </w:p>
    <w:p w14:paraId="695BB848" w14:textId="77777777" w:rsidR="00DD7B93" w:rsidRPr="00DD7B93" w:rsidRDefault="00DD7B93" w:rsidP="00DD7B93">
      <w:pPr>
        <w:pStyle w:val="Description"/>
      </w:pPr>
      <w:r w:rsidRPr="00DD7B93">
        <w:tab/>
        <w:t xml:space="preserve">DESCRIPTION - The two components of this measure assess different facets of promoting physical activity in older adults. </w:t>
      </w:r>
    </w:p>
    <w:p w14:paraId="7EB98775" w14:textId="77777777" w:rsidR="00DD7B93" w:rsidRPr="00DD7B93" w:rsidRDefault="00DD7B93" w:rsidP="00DD7B93">
      <w:pPr>
        <w:pStyle w:val="Description"/>
      </w:pPr>
      <w:r w:rsidRPr="00DD7B93">
        <w:tab/>
        <w:t>• Discussing Physical Activity. The percentage of Medicare members 65 years of age and older who had a doctor’s visit in the past 12 months and who spoke with a doctor or other health provider about their level of exercise or physical activity.</w:t>
      </w:r>
    </w:p>
    <w:p w14:paraId="2E8E8386" w14:textId="77777777" w:rsidR="00DD7B93" w:rsidRPr="00DD7B93" w:rsidRDefault="00DD7B93" w:rsidP="00DD7B93">
      <w:pPr>
        <w:pStyle w:val="Description"/>
      </w:pPr>
      <w:r w:rsidRPr="00DD7B93">
        <w:tab/>
        <w:t>• Advising Physical Activity. The percentage of Medicare members 65 years of age and older who had a doctor’s visit in the past 12 months and who received advice to start, increase or maintain their level exercise or physical activity.</w:t>
      </w:r>
    </w:p>
    <w:p w14:paraId="2C587470" w14:textId="4B5961FF" w:rsidR="00DD7B93" w:rsidRPr="00DD7B93" w:rsidRDefault="00DD7B93" w:rsidP="00DD7B93">
      <w:pPr>
        <w:pStyle w:val="Description"/>
      </w:pPr>
      <w:r w:rsidRPr="00DD7B93">
        <w:tab/>
        <w:t xml:space="preserve"> (</w:t>
      </w:r>
      <w:r w:rsidR="00D35EAA">
        <w:t xml:space="preserve">HEDIS Measurement Year </w:t>
      </w:r>
      <w:r w:rsidR="005C6EA6">
        <w:t>2023</w:t>
      </w:r>
      <w:r w:rsidRPr="00DD7B93">
        <w:t xml:space="preserve">, Volume 2: Technical Specification, Pg. </w:t>
      </w:r>
      <w:r w:rsidR="00C62106">
        <w:t>4</w:t>
      </w:r>
      <w:r w:rsidR="00E623CC">
        <w:t>21</w:t>
      </w:r>
      <w:r w:rsidRPr="00DD7B93">
        <w:t>)</w:t>
      </w:r>
    </w:p>
    <w:p w14:paraId="5877AE79" w14:textId="77777777" w:rsidR="00DD7B93" w:rsidRPr="00DD7B93" w:rsidRDefault="00DD7B93" w:rsidP="00DD7B93">
      <w:pPr>
        <w:pStyle w:val="Heading5"/>
      </w:pPr>
      <w:r w:rsidRPr="00DD7B93">
        <w:tab/>
        <w:t>REPORTING LEVEL - Contract</w:t>
      </w:r>
    </w:p>
    <w:p w14:paraId="026D443C" w14:textId="609FB80F" w:rsidR="00DD7B93" w:rsidRPr="00DD7B93" w:rsidRDefault="00DD7B93" w:rsidP="00DD7B93">
      <w:pPr>
        <w:pStyle w:val="MeasureList"/>
      </w:pPr>
      <w:r w:rsidRPr="00DD7B93">
        <w:tab/>
        <w:t>Rate1</w:t>
      </w:r>
      <w:r w:rsidRPr="00DD7B93">
        <w:tab/>
        <w:t>Discussing Physical Activity Rate</w:t>
      </w:r>
    </w:p>
    <w:p w14:paraId="34DF50F8" w14:textId="77777777" w:rsidR="00DD7B93" w:rsidRPr="00DD7B93" w:rsidRDefault="00DD7B93" w:rsidP="00DD7B93">
      <w:pPr>
        <w:pStyle w:val="MeasureList"/>
      </w:pPr>
      <w:r w:rsidRPr="00DD7B93">
        <w:tab/>
        <w:t>Rate2</w:t>
      </w:r>
      <w:r w:rsidRPr="00DD7B93">
        <w:tab/>
        <w:t>Advising Physical Activity Rate</w:t>
      </w:r>
    </w:p>
    <w:p w14:paraId="76320326" w14:textId="77777777" w:rsidR="001B5FEC" w:rsidRPr="00DD7B93" w:rsidRDefault="003338FC" w:rsidP="00E4718A">
      <w:pPr>
        <w:pStyle w:val="Heading5"/>
      </w:pPr>
      <w:r w:rsidRPr="00DD7B93">
        <w:tab/>
      </w:r>
    </w:p>
    <w:p w14:paraId="77AFBD77" w14:textId="77777777" w:rsidR="001B5FEC" w:rsidRPr="00DD7B93" w:rsidRDefault="001B5FEC" w:rsidP="001B5FEC">
      <w:pPr>
        <w:pStyle w:val="Description"/>
        <w:sectPr w:rsidR="001B5FEC" w:rsidRPr="00DD7B93" w:rsidSect="003E7660">
          <w:headerReference w:type="default" r:id="rId9"/>
          <w:pgSz w:w="12240" w:h="15840" w:code="1"/>
          <w:pgMar w:top="360" w:right="720" w:bottom="720" w:left="720" w:header="360" w:footer="360" w:gutter="0"/>
          <w:cols w:space="720"/>
          <w:docGrid w:linePitch="360"/>
        </w:sectPr>
      </w:pPr>
    </w:p>
    <w:p w14:paraId="2C047764" w14:textId="77777777" w:rsidR="001B5FEC" w:rsidRPr="00DD7B93" w:rsidRDefault="001B5FEC" w:rsidP="001B5FEC">
      <w:pPr>
        <w:pStyle w:val="Description"/>
        <w:rPr>
          <w:rFonts w:eastAsia="Batang"/>
          <w:b/>
          <w:bCs/>
          <w:sz w:val="22"/>
          <w:lang w:eastAsia="ko-KR"/>
        </w:rPr>
      </w:pPr>
      <w:r w:rsidRPr="00DD7B93">
        <w:rPr>
          <w:rFonts w:eastAsia="Batang"/>
          <w:b/>
          <w:bCs/>
          <w:sz w:val="22"/>
          <w:lang w:eastAsia="ko-KR"/>
        </w:rPr>
        <w:lastRenderedPageBreak/>
        <w:t>Appendix A: Formulas for calculating results for specific HEDIS Measures</w:t>
      </w:r>
    </w:p>
    <w:p w14:paraId="4265063A" w14:textId="77777777" w:rsidR="001B5FEC" w:rsidRPr="00DD7B93" w:rsidRDefault="001B5FEC" w:rsidP="001B5FEC">
      <w:pPr>
        <w:pStyle w:val="Description"/>
        <w:tabs>
          <w:tab w:val="clear" w:pos="300"/>
        </w:tabs>
        <w:ind w:left="0" w:firstLine="0"/>
        <w:rPr>
          <w:sz w:val="22"/>
          <w:szCs w:val="22"/>
        </w:rPr>
      </w:pPr>
      <w:r w:rsidRPr="00DD7B93">
        <w:rPr>
          <w:sz w:val="22"/>
          <w:szCs w:val="22"/>
        </w:rPr>
        <w:t>The pages that follow contain formulas necessary for calculating the final rate for individual contracts in thes</w:t>
      </w:r>
      <w:r w:rsidR="002D7FED" w:rsidRPr="00DD7B93">
        <w:rPr>
          <w:sz w:val="22"/>
          <w:szCs w:val="22"/>
        </w:rPr>
        <w:t>e</w:t>
      </w:r>
      <w:r w:rsidRPr="00DD7B93">
        <w:rPr>
          <w:sz w:val="22"/>
          <w:szCs w:val="22"/>
        </w:rPr>
        <w:t xml:space="preserve"> HEDIS measures:</w:t>
      </w:r>
    </w:p>
    <w:p w14:paraId="79E4CBED" w14:textId="507C1100" w:rsidR="003F725A" w:rsidRPr="00DD7B93" w:rsidRDefault="003F725A" w:rsidP="00911B17">
      <w:pPr>
        <w:pStyle w:val="Description"/>
        <w:numPr>
          <w:ilvl w:val="0"/>
          <w:numId w:val="1"/>
        </w:numPr>
        <w:tabs>
          <w:tab w:val="clear" w:pos="300"/>
        </w:tabs>
        <w:rPr>
          <w:sz w:val="22"/>
          <w:szCs w:val="22"/>
        </w:rPr>
      </w:pPr>
      <w:r w:rsidRPr="00DD7B93">
        <w:rPr>
          <w:sz w:val="22"/>
          <w:szCs w:val="22"/>
        </w:rPr>
        <w:t xml:space="preserve">Inpatient Hospital Utilization </w:t>
      </w:r>
      <w:r w:rsidR="00E4718A" w:rsidRPr="00DD7B93">
        <w:rPr>
          <w:sz w:val="22"/>
          <w:szCs w:val="22"/>
        </w:rPr>
        <w:t>(AHU</w:t>
      </w:r>
      <w:r w:rsidR="00911B17">
        <w:rPr>
          <w:sz w:val="22"/>
          <w:szCs w:val="22"/>
        </w:rPr>
        <w:t>, M/F 65+)</w:t>
      </w:r>
    </w:p>
    <w:p w14:paraId="59704579" w14:textId="3CDF12AA" w:rsidR="001B5FEC" w:rsidRDefault="001B5FEC" w:rsidP="001B5FEC">
      <w:pPr>
        <w:pStyle w:val="Description"/>
        <w:numPr>
          <w:ilvl w:val="0"/>
          <w:numId w:val="1"/>
        </w:numPr>
        <w:tabs>
          <w:tab w:val="clear" w:pos="300"/>
        </w:tabs>
        <w:rPr>
          <w:sz w:val="22"/>
          <w:szCs w:val="22"/>
        </w:rPr>
      </w:pPr>
      <w:r w:rsidRPr="00DD7B93">
        <w:rPr>
          <w:sz w:val="22"/>
          <w:szCs w:val="22"/>
        </w:rPr>
        <w:t xml:space="preserve">Emergency Department Utilization </w:t>
      </w:r>
      <w:r w:rsidR="00E4718A" w:rsidRPr="00DD7B93">
        <w:rPr>
          <w:sz w:val="22"/>
          <w:szCs w:val="22"/>
        </w:rPr>
        <w:t>(EDU</w:t>
      </w:r>
      <w:r w:rsidR="00F97B66">
        <w:rPr>
          <w:sz w:val="22"/>
          <w:szCs w:val="22"/>
        </w:rPr>
        <w:t>, M/F 65+</w:t>
      </w:r>
      <w:r w:rsidRPr="00DD7B93">
        <w:rPr>
          <w:sz w:val="22"/>
          <w:szCs w:val="22"/>
        </w:rPr>
        <w:t>)</w:t>
      </w:r>
    </w:p>
    <w:p w14:paraId="48102D43" w14:textId="288E4E39" w:rsidR="00B0325D" w:rsidRDefault="00B0325D" w:rsidP="001B5FEC">
      <w:pPr>
        <w:pStyle w:val="Description"/>
        <w:numPr>
          <w:ilvl w:val="0"/>
          <w:numId w:val="1"/>
        </w:numPr>
        <w:tabs>
          <w:tab w:val="clear" w:pos="300"/>
        </w:tabs>
        <w:rPr>
          <w:sz w:val="22"/>
          <w:szCs w:val="22"/>
        </w:rPr>
      </w:pPr>
      <w:r>
        <w:rPr>
          <w:sz w:val="22"/>
          <w:szCs w:val="22"/>
        </w:rPr>
        <w:t xml:space="preserve">Hospitalization Following Discharge </w:t>
      </w:r>
      <w:proofErr w:type="gramStart"/>
      <w:r>
        <w:rPr>
          <w:sz w:val="22"/>
          <w:szCs w:val="22"/>
        </w:rPr>
        <w:t>From</w:t>
      </w:r>
      <w:proofErr w:type="gramEnd"/>
      <w:r>
        <w:rPr>
          <w:sz w:val="22"/>
          <w:szCs w:val="22"/>
        </w:rPr>
        <w:t xml:space="preserve"> a Skilled Nursing </w:t>
      </w:r>
      <w:proofErr w:type="spellStart"/>
      <w:r>
        <w:rPr>
          <w:sz w:val="22"/>
          <w:szCs w:val="22"/>
        </w:rPr>
        <w:t>Facilty</w:t>
      </w:r>
      <w:proofErr w:type="spellEnd"/>
    </w:p>
    <w:p w14:paraId="37DCA0DC" w14:textId="48ED8646" w:rsidR="00B0325D" w:rsidRDefault="00B0325D" w:rsidP="00B0325D">
      <w:pPr>
        <w:pStyle w:val="Description"/>
        <w:numPr>
          <w:ilvl w:val="1"/>
          <w:numId w:val="1"/>
        </w:numPr>
        <w:tabs>
          <w:tab w:val="clear" w:pos="300"/>
        </w:tabs>
        <w:rPr>
          <w:sz w:val="22"/>
          <w:szCs w:val="22"/>
        </w:rPr>
      </w:pPr>
      <w:r>
        <w:rPr>
          <w:sz w:val="22"/>
          <w:szCs w:val="22"/>
        </w:rPr>
        <w:t>30-Day</w:t>
      </w:r>
    </w:p>
    <w:p w14:paraId="033B2A7B" w14:textId="6077CA3D" w:rsidR="00B0325D" w:rsidRPr="00DD7B93" w:rsidRDefault="00B0325D" w:rsidP="00B0325D">
      <w:pPr>
        <w:pStyle w:val="Description"/>
        <w:numPr>
          <w:ilvl w:val="1"/>
          <w:numId w:val="1"/>
        </w:numPr>
        <w:tabs>
          <w:tab w:val="clear" w:pos="300"/>
        </w:tabs>
        <w:rPr>
          <w:sz w:val="22"/>
          <w:szCs w:val="22"/>
        </w:rPr>
      </w:pPr>
      <w:r>
        <w:rPr>
          <w:sz w:val="22"/>
          <w:szCs w:val="22"/>
        </w:rPr>
        <w:t>60-Day</w:t>
      </w:r>
    </w:p>
    <w:p w14:paraId="43260EE5" w14:textId="04AA2B88" w:rsidR="001B5FEC" w:rsidRPr="00DD7B93" w:rsidRDefault="001B5FEC" w:rsidP="001B5FEC">
      <w:pPr>
        <w:pStyle w:val="Description"/>
        <w:numPr>
          <w:ilvl w:val="0"/>
          <w:numId w:val="1"/>
        </w:numPr>
        <w:tabs>
          <w:tab w:val="clear" w:pos="300"/>
        </w:tabs>
        <w:rPr>
          <w:sz w:val="22"/>
          <w:szCs w:val="22"/>
        </w:rPr>
      </w:pPr>
      <w:r w:rsidRPr="00DD7B93">
        <w:rPr>
          <w:sz w:val="22"/>
          <w:szCs w:val="22"/>
        </w:rPr>
        <w:t>Hospitalization for Potentially Preventable Complications (</w:t>
      </w:r>
      <w:r w:rsidR="00E4718A" w:rsidRPr="00DD7B93">
        <w:rPr>
          <w:sz w:val="22"/>
          <w:szCs w:val="22"/>
        </w:rPr>
        <w:t>HPC</w:t>
      </w:r>
      <w:r w:rsidR="009D4EC5">
        <w:rPr>
          <w:sz w:val="22"/>
          <w:szCs w:val="22"/>
        </w:rPr>
        <w:t>), the</w:t>
      </w:r>
      <w:r w:rsidR="009D4EC5" w:rsidRPr="009D4EC5">
        <w:rPr>
          <w:sz w:val="22"/>
          <w:szCs w:val="22"/>
        </w:rPr>
        <w:t>re</w:t>
      </w:r>
      <w:r w:rsidRPr="009D4EC5">
        <w:rPr>
          <w:sz w:val="22"/>
          <w:szCs w:val="22"/>
        </w:rPr>
        <w:t xml:space="preserve"> </w:t>
      </w:r>
      <w:r w:rsidR="002313C3" w:rsidRPr="009D4EC5">
        <w:rPr>
          <w:sz w:val="22"/>
          <w:szCs w:val="22"/>
        </w:rPr>
        <w:t xml:space="preserve">are </w:t>
      </w:r>
      <w:r w:rsidRPr="009D4EC5">
        <w:rPr>
          <w:sz w:val="22"/>
          <w:szCs w:val="22"/>
        </w:rPr>
        <w:t>s</w:t>
      </w:r>
      <w:r w:rsidRPr="00DD7B93">
        <w:rPr>
          <w:sz w:val="22"/>
          <w:szCs w:val="22"/>
        </w:rPr>
        <w:t>eparate formulas for:</w:t>
      </w:r>
    </w:p>
    <w:p w14:paraId="26163C29" w14:textId="4E976651" w:rsidR="001B5FEC" w:rsidRPr="00DD7B93" w:rsidRDefault="001B5FEC" w:rsidP="001B5FEC">
      <w:pPr>
        <w:pStyle w:val="Description"/>
        <w:numPr>
          <w:ilvl w:val="1"/>
          <w:numId w:val="1"/>
        </w:numPr>
        <w:tabs>
          <w:tab w:val="clear" w:pos="300"/>
        </w:tabs>
        <w:rPr>
          <w:sz w:val="22"/>
          <w:szCs w:val="22"/>
        </w:rPr>
      </w:pPr>
      <w:r w:rsidRPr="00DD7B93">
        <w:rPr>
          <w:sz w:val="22"/>
          <w:szCs w:val="22"/>
        </w:rPr>
        <w:t>Acute</w:t>
      </w:r>
      <w:r w:rsidR="00F97B66">
        <w:rPr>
          <w:sz w:val="22"/>
          <w:szCs w:val="22"/>
        </w:rPr>
        <w:t xml:space="preserve"> ACSC (M/F Total)</w:t>
      </w:r>
    </w:p>
    <w:p w14:paraId="3E0EC9FC" w14:textId="2CD9C774" w:rsidR="001B5FEC" w:rsidRPr="00DD7B93" w:rsidRDefault="001B5FEC" w:rsidP="001B5FEC">
      <w:pPr>
        <w:pStyle w:val="Description"/>
        <w:numPr>
          <w:ilvl w:val="1"/>
          <w:numId w:val="1"/>
        </w:numPr>
        <w:tabs>
          <w:tab w:val="clear" w:pos="300"/>
        </w:tabs>
        <w:rPr>
          <w:sz w:val="22"/>
          <w:szCs w:val="22"/>
        </w:rPr>
      </w:pPr>
      <w:r w:rsidRPr="00DD7B93">
        <w:rPr>
          <w:sz w:val="22"/>
          <w:szCs w:val="22"/>
        </w:rPr>
        <w:t>Chronic</w:t>
      </w:r>
      <w:r w:rsidR="00F97B66">
        <w:rPr>
          <w:sz w:val="22"/>
          <w:szCs w:val="22"/>
        </w:rPr>
        <w:t xml:space="preserve"> ACSC (M/F Total)</w:t>
      </w:r>
    </w:p>
    <w:p w14:paraId="5867A143" w14:textId="51D3AC51" w:rsidR="001B5FEC" w:rsidRPr="00DD7B93" w:rsidRDefault="001B5FEC" w:rsidP="001B5FEC">
      <w:pPr>
        <w:pStyle w:val="Description"/>
        <w:numPr>
          <w:ilvl w:val="1"/>
          <w:numId w:val="1"/>
        </w:numPr>
        <w:tabs>
          <w:tab w:val="clear" w:pos="300"/>
        </w:tabs>
        <w:rPr>
          <w:sz w:val="22"/>
          <w:szCs w:val="22"/>
        </w:rPr>
      </w:pPr>
      <w:r w:rsidRPr="00DD7B93">
        <w:rPr>
          <w:sz w:val="22"/>
          <w:szCs w:val="22"/>
        </w:rPr>
        <w:t xml:space="preserve">Total </w:t>
      </w:r>
      <w:r w:rsidR="00F97B66">
        <w:rPr>
          <w:sz w:val="22"/>
          <w:szCs w:val="22"/>
        </w:rPr>
        <w:t>ACSC (M/F Total)</w:t>
      </w:r>
    </w:p>
    <w:p w14:paraId="1AA26394" w14:textId="77777777" w:rsidR="001B5FEC" w:rsidRPr="00DD7B93" w:rsidRDefault="001B5FEC" w:rsidP="001F4098">
      <w:pPr>
        <w:pStyle w:val="Description"/>
        <w:tabs>
          <w:tab w:val="clear" w:pos="300"/>
        </w:tabs>
        <w:ind w:left="780" w:firstLine="0"/>
        <w:rPr>
          <w:sz w:val="22"/>
          <w:szCs w:val="22"/>
        </w:rPr>
      </w:pPr>
      <w:r w:rsidRPr="00DD7B93">
        <w:rPr>
          <w:sz w:val="22"/>
          <w:szCs w:val="22"/>
        </w:rPr>
        <w:t>Plan All-Cause Readmissions (</w:t>
      </w:r>
      <w:r w:rsidR="00E4718A" w:rsidRPr="00DD7B93">
        <w:rPr>
          <w:sz w:val="22"/>
          <w:szCs w:val="22"/>
        </w:rPr>
        <w:t>PCR</w:t>
      </w:r>
      <w:r w:rsidRPr="00DD7B93">
        <w:rPr>
          <w:sz w:val="22"/>
          <w:szCs w:val="22"/>
        </w:rPr>
        <w:t>), there are separate formulas for:</w:t>
      </w:r>
    </w:p>
    <w:p w14:paraId="51310C7E" w14:textId="3A2A218B" w:rsidR="001B5FEC" w:rsidRPr="00DD7B93" w:rsidRDefault="00E47F23" w:rsidP="001B5FEC">
      <w:pPr>
        <w:pStyle w:val="Description"/>
        <w:numPr>
          <w:ilvl w:val="1"/>
          <w:numId w:val="1"/>
        </w:numPr>
        <w:tabs>
          <w:tab w:val="clear" w:pos="300"/>
        </w:tabs>
        <w:rPr>
          <w:sz w:val="22"/>
          <w:szCs w:val="22"/>
        </w:rPr>
      </w:pPr>
      <w:r>
        <w:rPr>
          <w:sz w:val="22"/>
          <w:szCs w:val="22"/>
        </w:rPr>
        <w:t>Ages 18-64</w:t>
      </w:r>
    </w:p>
    <w:p w14:paraId="61B917FC" w14:textId="03A93AD4" w:rsidR="001B5FEC" w:rsidRPr="00DD7B93" w:rsidRDefault="00E47F23" w:rsidP="001B5FEC">
      <w:pPr>
        <w:pStyle w:val="Description"/>
        <w:numPr>
          <w:ilvl w:val="1"/>
          <w:numId w:val="1"/>
        </w:numPr>
        <w:tabs>
          <w:tab w:val="clear" w:pos="300"/>
        </w:tabs>
        <w:rPr>
          <w:sz w:val="22"/>
          <w:szCs w:val="22"/>
        </w:rPr>
      </w:pPr>
      <w:r>
        <w:rPr>
          <w:sz w:val="22"/>
          <w:szCs w:val="22"/>
        </w:rPr>
        <w:t>Ages 65+</w:t>
      </w:r>
    </w:p>
    <w:p w14:paraId="444271AF" w14:textId="42B50E91" w:rsidR="00911B17" w:rsidRDefault="001B5FEC" w:rsidP="00911B17">
      <w:pPr>
        <w:pStyle w:val="AttachmentTitle"/>
        <w:spacing w:after="120"/>
      </w:pPr>
      <w:bookmarkStart w:id="2" w:name="_Toc442273951"/>
      <w:r w:rsidRPr="00DD7B93">
        <w:br w:type="page"/>
      </w:r>
      <w:r w:rsidR="00911B17">
        <w:lastRenderedPageBreak/>
        <w:t xml:space="preserve">Calculating Measure </w:t>
      </w:r>
      <w:r w:rsidR="007C0DCF">
        <w:t>2024</w:t>
      </w:r>
      <w:r w:rsidR="00911B17">
        <w:t xml:space="preserve"> AHU: Acute Hospital Utilization (M/F 65+)</w:t>
      </w:r>
    </w:p>
    <w:p w14:paraId="44102DD3" w14:textId="16F55251" w:rsidR="00911B17" w:rsidRDefault="00911B17" w:rsidP="00911B17">
      <w:r w:rsidRPr="00CF20FE">
        <w:t xml:space="preserve">All data </w:t>
      </w:r>
      <w:r>
        <w:t>is available in</w:t>
      </w:r>
      <w:r w:rsidRPr="00CF20FE">
        <w:t xml:space="preserve"> the </w:t>
      </w:r>
      <w:r>
        <w:t xml:space="preserve">CMS </w:t>
      </w:r>
      <w:r w:rsidR="007C0DCF">
        <w:t>2024</w:t>
      </w:r>
      <w:r>
        <w:t xml:space="preserve"> </w:t>
      </w:r>
      <w:r w:rsidRPr="00CF20FE">
        <w:t>HEDIS</w:t>
      </w:r>
      <w:r>
        <w:t>®</w:t>
      </w:r>
      <w:r w:rsidRPr="00CF20FE">
        <w:t xml:space="preserve"> </w:t>
      </w:r>
      <w:r>
        <w:t>Public Use File (PUF)</w:t>
      </w:r>
      <w:r>
        <w:rPr>
          <w:rStyle w:val="FootnoteReference"/>
        </w:rPr>
        <w:footnoteReference w:id="1"/>
      </w:r>
      <w:r>
        <w:t xml:space="preserve"> and can be looked up by </w:t>
      </w:r>
      <w:proofErr w:type="spellStart"/>
      <w:r>
        <w:t>IndicatorKey</w:t>
      </w:r>
      <w:proofErr w:type="spellEnd"/>
      <w:r>
        <w:t xml:space="preserve"> (row) and Variable name (column).</w:t>
      </w:r>
    </w:p>
    <w:p w14:paraId="3BBADD08" w14:textId="77777777" w:rsidR="00911B17" w:rsidRDefault="00911B17" w:rsidP="00911B17">
      <w:r>
        <w:t xml:space="preserve">The calculations below use the </w:t>
      </w:r>
      <w:proofErr w:type="spellStart"/>
      <w:r>
        <w:t>NonOutlierMemberCount</w:t>
      </w:r>
      <w:proofErr w:type="spellEnd"/>
      <w:r>
        <w:t xml:space="preserve">, </w:t>
      </w:r>
      <w:proofErr w:type="spellStart"/>
      <w:r>
        <w:t>ObservedCount</w:t>
      </w:r>
      <w:proofErr w:type="spellEnd"/>
      <w:r>
        <w:t xml:space="preserve"> and </w:t>
      </w:r>
      <w:proofErr w:type="spellStart"/>
      <w:r>
        <w:t>ExpectedCount</w:t>
      </w:r>
      <w:proofErr w:type="spellEnd"/>
      <w:r>
        <w:t xml:space="preserve"> values from the AHU (M/F 65+) indicator (</w:t>
      </w:r>
      <w:proofErr w:type="spellStart"/>
      <w:r>
        <w:t>IndicatorKey</w:t>
      </w:r>
      <w:proofErr w:type="spellEnd"/>
      <w:r>
        <w:t xml:space="preserve"> = </w:t>
      </w:r>
      <w:r w:rsidRPr="00F961B9">
        <w:t>203428_10</w:t>
      </w:r>
      <w:r>
        <w:t>).</w:t>
      </w:r>
    </w:p>
    <w:p w14:paraId="0ABE4C88" w14:textId="77777777" w:rsidR="00911B17" w:rsidRDefault="00911B17" w:rsidP="00911B17">
      <w:r>
        <w:t>For each contract, calculate the (M/F 65+) Observed-over-Expected Ratio (OE):</w:t>
      </w:r>
    </w:p>
    <w:p w14:paraId="418AC1F7" w14:textId="77777777" w:rsidR="00911B17" w:rsidRDefault="00911B17" w:rsidP="00911B17">
      <w:pPr>
        <w:ind w:firstLine="720"/>
      </w:pPr>
      <w:r>
        <w:t xml:space="preserve">OE = </w:t>
      </w:r>
      <m:oMath>
        <m:d>
          <m:dPr>
            <m:ctrlPr>
              <w:rPr>
                <w:rFonts w:ascii="Cambria Math" w:hAnsi="Cambria Math"/>
                <w:sz w:val="28"/>
                <w:szCs w:val="28"/>
              </w:rPr>
            </m:ctrlPr>
          </m:dPr>
          <m:e>
            <m:f>
              <m:fPr>
                <m:ctrlPr>
                  <w:rPr>
                    <w:rFonts w:ascii="Cambria Math" w:hAnsi="Cambria Math"/>
                    <w:sz w:val="28"/>
                    <w:szCs w:val="28"/>
                  </w:rPr>
                </m:ctrlPr>
              </m:fPr>
              <m:num>
                <m:r>
                  <m:rPr>
                    <m:nor/>
                  </m:rPr>
                  <w:rPr>
                    <w:sz w:val="28"/>
                    <w:szCs w:val="28"/>
                  </w:rPr>
                  <m:t>ObservedCount</m:t>
                </m:r>
              </m:num>
              <m:den>
                <m:r>
                  <m:rPr>
                    <m:nor/>
                  </m:rPr>
                  <w:rPr>
                    <w:sz w:val="28"/>
                    <w:szCs w:val="28"/>
                  </w:rPr>
                  <m:t>ExpectedCount</m:t>
                </m:r>
              </m:den>
            </m:f>
          </m:e>
        </m:d>
      </m:oMath>
    </w:p>
    <w:p w14:paraId="0340024B" w14:textId="77777777" w:rsidR="00911B17" w:rsidRDefault="00911B17" w:rsidP="00911B17">
      <w:r>
        <w:t>Calculate the national average of the (M/F 65+) Observed Rate:</w:t>
      </w:r>
    </w:p>
    <w:p w14:paraId="49A49764" w14:textId="77777777" w:rsidR="00911B17" w:rsidRDefault="00911B17" w:rsidP="00911B17">
      <w:pPr>
        <w:pStyle w:val="Normal-Formula"/>
        <w:spacing w:before="120"/>
        <w:ind w:firstLine="720"/>
      </w:pPr>
      <w:proofErr w:type="spellStart"/>
      <w:r w:rsidRPr="00301E67">
        <w:t>NatAvgObs</w:t>
      </w:r>
      <w:proofErr w:type="spellEnd"/>
      <w:r w:rsidRPr="00301E67">
        <w:t xml:space="preserve"> = </w:t>
      </w:r>
      <m:oMath>
        <m:r>
          <m:rPr>
            <m:nor/>
          </m:rPr>
          <m:t>Average</m:t>
        </m:r>
        <m:d>
          <m:dPr>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w:proofErr w:type="spellStart"/>
                        <m:r>
                          <m:rPr>
                            <m:nor/>
                          </m:rPr>
                          <m:t>ObservedCount</m:t>
                        </m:r>
                        <w:proofErr w:type="spellEnd"/>
                      </m:e>
                      <m:sub>
                        <m:r>
                          <m:rPr>
                            <m:nor/>
                          </m:rPr>
                          <m:t>1</m:t>
                        </m:r>
                      </m:sub>
                    </m:sSub>
                  </m:num>
                  <m:den>
                    <m:sSub>
                      <m:sSubPr>
                        <m:ctrlPr>
                          <w:rPr>
                            <w:rFonts w:ascii="Cambria Math" w:hAnsi="Cambria Math"/>
                          </w:rPr>
                        </m:ctrlPr>
                      </m:sSubPr>
                      <m:e>
                        <m:r>
                          <m:rPr>
                            <m:nor/>
                          </m:rPr>
                          <m:t>NonOutlierMemberCount</m:t>
                        </m:r>
                      </m:e>
                      <m:sub>
                        <m:r>
                          <m:rPr>
                            <m:nor/>
                          </m:rPr>
                          <m:t>1</m:t>
                        </m:r>
                      </m:sub>
                    </m:sSub>
                  </m:den>
                </m:f>
              </m:e>
            </m:d>
            <m:r>
              <m:rPr>
                <m:nor/>
              </m:rPr>
              <m:t xml:space="preserve"> + … +</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nor/>
                          </m:rPr>
                          <m:t>ObservedCount</m:t>
                        </m:r>
                      </m:e>
                      <m:sub>
                        <m:r>
                          <m:rPr>
                            <m:nor/>
                          </m:rPr>
                          <m:t>n</m:t>
                        </m:r>
                      </m:sub>
                    </m:sSub>
                  </m:num>
                  <m:den>
                    <m:sSub>
                      <m:sSubPr>
                        <m:ctrlPr>
                          <w:rPr>
                            <w:rFonts w:ascii="Cambria Math" w:hAnsi="Cambria Math"/>
                          </w:rPr>
                        </m:ctrlPr>
                      </m:sSubPr>
                      <m:e>
                        <m:r>
                          <m:rPr>
                            <m:nor/>
                          </m:rPr>
                          <m:t>NonOutlierMemberCount</m:t>
                        </m:r>
                      </m:e>
                      <m:sub>
                        <m:r>
                          <m:rPr>
                            <m:nor/>
                          </m:rPr>
                          <m:t>n</m:t>
                        </m:r>
                      </m:sub>
                    </m:sSub>
                  </m:den>
                </m:f>
              </m:e>
            </m:d>
          </m:e>
        </m:d>
      </m:oMath>
    </w:p>
    <w:p w14:paraId="4A50AE3F" w14:textId="77777777" w:rsidR="00911B17" w:rsidRPr="001F52D8" w:rsidRDefault="00911B17" w:rsidP="00911B17">
      <w:r>
        <w:t>W</w:t>
      </w:r>
      <w:r w:rsidRPr="00301E67">
        <w:t xml:space="preserve">here 1 through n are all </w:t>
      </w:r>
      <w:r w:rsidRPr="00D208DD">
        <w:t xml:space="preserve">contracts with </w:t>
      </w:r>
      <w:r>
        <w:t xml:space="preserve">a (M/F 65+) </w:t>
      </w:r>
      <w:proofErr w:type="spellStart"/>
      <w:r>
        <w:t>NonOutlierMemberCount</w:t>
      </w:r>
      <w:proofErr w:type="spellEnd"/>
      <w:r w:rsidRPr="00D208DD">
        <w:t xml:space="preserve"> </w:t>
      </w:r>
      <w:r>
        <w:t>larger than or equal to</w:t>
      </w:r>
      <w:r w:rsidRPr="00D208DD">
        <w:t xml:space="preserve"> 150</w:t>
      </w:r>
      <w:r>
        <w:t>, and a (M/F 65+) OE larger than or equal to 0.2 and less than or equal to 5.0.</w:t>
      </w:r>
    </w:p>
    <w:p w14:paraId="14398C58" w14:textId="77777777" w:rsidR="00911B17" w:rsidRDefault="00911B17" w:rsidP="00911B17">
      <w:pPr>
        <w:rPr>
          <w:szCs w:val="20"/>
        </w:rPr>
      </w:pPr>
      <w:r>
        <w:rPr>
          <w:szCs w:val="20"/>
        </w:rPr>
        <w:t>For each contract, calculate the Final Rate and convert to percentages:</w:t>
      </w:r>
    </w:p>
    <w:p w14:paraId="7EC9BD31" w14:textId="77777777" w:rsidR="00911B17" w:rsidRDefault="00911B17" w:rsidP="00911B17">
      <w:pPr>
        <w:pStyle w:val="Normal-Formula"/>
        <w:spacing w:before="120" w:after="120"/>
        <w:ind w:firstLine="720"/>
      </w:pPr>
      <w:r>
        <w:rPr>
          <w:szCs w:val="20"/>
        </w:rPr>
        <w:t>Final</w:t>
      </w:r>
      <w:r w:rsidRPr="00301E67">
        <w:rPr>
          <w:szCs w:val="20"/>
        </w:rPr>
        <w:t xml:space="preserve"> Rate =</w:t>
      </w:r>
      <w:r>
        <w:t xml:space="preserve"> </w:t>
      </w:r>
      <m:oMath>
        <m:r>
          <m:rPr>
            <m:nor/>
          </m:rPr>
          <m:t xml:space="preserve">OE x </m:t>
        </m:r>
        <w:proofErr w:type="spellStart"/>
        <m:r>
          <m:rPr>
            <m:nor/>
          </m:rPr>
          <m:t>NatAvgObs</m:t>
        </m:r>
        <w:proofErr w:type="spellEnd"/>
        <m:r>
          <m:rPr>
            <m:nor/>
          </m:rPr>
          <m:t xml:space="preserve"> x 1000 </m:t>
        </m:r>
      </m:oMath>
    </w:p>
    <w:p w14:paraId="1C6C0DF8" w14:textId="77777777" w:rsidR="00911B17" w:rsidRDefault="00911B17" w:rsidP="00911B17">
      <w:pPr>
        <w:pStyle w:val="Normal-Formula"/>
        <w:spacing w:before="120" w:after="120"/>
      </w:pPr>
      <w:r>
        <w:t>And round to the nearest integer.</w:t>
      </w:r>
    </w:p>
    <w:p w14:paraId="78609EA9" w14:textId="77777777" w:rsidR="00911B17" w:rsidRDefault="00911B17" w:rsidP="00911B17"/>
    <w:p w14:paraId="2DB3A2BF" w14:textId="77777777" w:rsidR="00911B17" w:rsidRDefault="00911B17" w:rsidP="00911B17"/>
    <w:p w14:paraId="5F773BD9" w14:textId="77777777" w:rsidR="00911B17" w:rsidRPr="00C44E1D" w:rsidRDefault="00911B17" w:rsidP="00911B17">
      <w:pPr>
        <w:rPr>
          <w:rFonts w:eastAsia="Calibri"/>
        </w:rPr>
      </w:pPr>
      <w:r w:rsidRPr="00C44E1D">
        <w:rPr>
          <w:rFonts w:eastAsia="Calibri"/>
        </w:rPr>
        <w:t>Example: Calculating the final rate for Contract 1</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29" w:type="dxa"/>
          <w:bottom w:w="14" w:type="dxa"/>
          <w:right w:w="29" w:type="dxa"/>
        </w:tblCellMar>
        <w:tblLook w:val="04A0" w:firstRow="1" w:lastRow="0" w:firstColumn="1" w:lastColumn="0" w:noHBand="0" w:noVBand="1"/>
      </w:tblPr>
      <w:tblGrid>
        <w:gridCol w:w="815"/>
        <w:gridCol w:w="1052"/>
        <w:gridCol w:w="2008"/>
        <w:gridCol w:w="1289"/>
        <w:gridCol w:w="1261"/>
      </w:tblGrid>
      <w:tr w:rsidR="00911B17" w:rsidRPr="00C44E1D" w14:paraId="693D68FF" w14:textId="77777777" w:rsidTr="00A0374B">
        <w:tc>
          <w:tcPr>
            <w:tcW w:w="0" w:type="auto"/>
            <w:shd w:val="clear" w:color="000000" w:fill="BFBFBF"/>
            <w:vAlign w:val="center"/>
            <w:hideMark/>
          </w:tcPr>
          <w:p w14:paraId="7C3FD217" w14:textId="77777777" w:rsidR="00911B17" w:rsidRPr="00C44E1D" w:rsidRDefault="00911B17" w:rsidP="00A0374B">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Contract</w:t>
            </w:r>
          </w:p>
        </w:tc>
        <w:tc>
          <w:tcPr>
            <w:tcW w:w="0" w:type="auto"/>
            <w:shd w:val="clear" w:color="000000" w:fill="BFBFBF"/>
            <w:noWrap/>
            <w:vAlign w:val="center"/>
            <w:hideMark/>
          </w:tcPr>
          <w:p w14:paraId="376BA987" w14:textId="77777777" w:rsidR="00911B17" w:rsidRPr="00C44E1D" w:rsidRDefault="00911B17" w:rsidP="00A0374B">
            <w:pPr>
              <w:spacing w:after="0"/>
              <w:jc w:val="center"/>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IndicatorKey</w:t>
            </w:r>
            <w:proofErr w:type="spellEnd"/>
          </w:p>
        </w:tc>
        <w:tc>
          <w:tcPr>
            <w:tcW w:w="0" w:type="auto"/>
            <w:shd w:val="clear" w:color="000000" w:fill="BFBFBF"/>
            <w:vAlign w:val="center"/>
            <w:hideMark/>
          </w:tcPr>
          <w:p w14:paraId="38536C8C" w14:textId="77777777" w:rsidR="00911B17" w:rsidRPr="00C44E1D" w:rsidRDefault="00911B17" w:rsidP="00A0374B">
            <w:pPr>
              <w:spacing w:after="0"/>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NonOutlierMemberCount</w:t>
            </w:r>
            <w:proofErr w:type="spellEnd"/>
            <w:r>
              <w:rPr>
                <w:rFonts w:ascii="Arial Narrow Bold" w:eastAsia="Times New Roman" w:hAnsi="Arial Narrow Bold" w:cs="Times New Roman"/>
                <w:b/>
                <w:bCs/>
                <w:color w:val="000000"/>
                <w:sz w:val="20"/>
                <w:szCs w:val="20"/>
              </w:rPr>
              <w:t xml:space="preserve"> </w:t>
            </w:r>
          </w:p>
        </w:tc>
        <w:tc>
          <w:tcPr>
            <w:tcW w:w="0" w:type="auto"/>
            <w:shd w:val="clear" w:color="000000" w:fill="BFBFBF"/>
            <w:vAlign w:val="center"/>
            <w:hideMark/>
          </w:tcPr>
          <w:p w14:paraId="7377FBCA" w14:textId="77777777" w:rsidR="00911B17" w:rsidRPr="00C44E1D" w:rsidRDefault="00911B17" w:rsidP="00A0374B">
            <w:pPr>
              <w:spacing w:after="0"/>
              <w:jc w:val="center"/>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ObservedCount</w:t>
            </w:r>
            <w:proofErr w:type="spellEnd"/>
          </w:p>
        </w:tc>
        <w:tc>
          <w:tcPr>
            <w:tcW w:w="0" w:type="auto"/>
            <w:shd w:val="clear" w:color="000000" w:fill="BFBFBF"/>
            <w:vAlign w:val="center"/>
            <w:hideMark/>
          </w:tcPr>
          <w:p w14:paraId="5D0378C8" w14:textId="77777777" w:rsidR="00911B17" w:rsidRPr="00C44E1D" w:rsidRDefault="00911B17" w:rsidP="00A0374B">
            <w:pPr>
              <w:spacing w:after="0"/>
              <w:jc w:val="center"/>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ExpectedCount</w:t>
            </w:r>
            <w:proofErr w:type="spellEnd"/>
          </w:p>
        </w:tc>
      </w:tr>
      <w:tr w:rsidR="00911B17" w:rsidRPr="00C44E1D" w14:paraId="4701EBC3" w14:textId="77777777" w:rsidTr="00A0374B">
        <w:tc>
          <w:tcPr>
            <w:tcW w:w="0" w:type="auto"/>
            <w:shd w:val="clear" w:color="auto" w:fill="auto"/>
            <w:vAlign w:val="center"/>
          </w:tcPr>
          <w:p w14:paraId="73F1DE64" w14:textId="77777777" w:rsidR="00911B17" w:rsidRDefault="00911B17" w:rsidP="00A0374B">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1</w:t>
            </w:r>
          </w:p>
        </w:tc>
        <w:tc>
          <w:tcPr>
            <w:tcW w:w="0" w:type="auto"/>
            <w:shd w:val="clear" w:color="auto" w:fill="auto"/>
            <w:noWrap/>
            <w:vAlign w:val="center"/>
          </w:tcPr>
          <w:p w14:paraId="20EDA7C7" w14:textId="77777777" w:rsidR="00911B17" w:rsidRPr="00F961B9" w:rsidRDefault="00911B17" w:rsidP="00A0374B">
            <w:pPr>
              <w:spacing w:after="0"/>
              <w:jc w:val="right"/>
              <w:rPr>
                <w:rFonts w:ascii="Arial Narrow" w:eastAsia="Times New Roman" w:hAnsi="Arial Narrow" w:cs="Times New Roman"/>
                <w:color w:val="000000"/>
                <w:sz w:val="20"/>
                <w:szCs w:val="20"/>
              </w:rPr>
            </w:pPr>
            <w:r w:rsidRPr="00F961B9">
              <w:rPr>
                <w:rFonts w:ascii="Arial Narrow" w:eastAsia="Times New Roman" w:hAnsi="Arial Narrow" w:cs="Times New Roman"/>
                <w:color w:val="000000"/>
                <w:sz w:val="20"/>
                <w:szCs w:val="20"/>
              </w:rPr>
              <w:t>203428_10</w:t>
            </w:r>
          </w:p>
        </w:tc>
        <w:tc>
          <w:tcPr>
            <w:tcW w:w="0" w:type="auto"/>
            <w:shd w:val="clear" w:color="auto" w:fill="auto"/>
            <w:noWrap/>
            <w:vAlign w:val="center"/>
          </w:tcPr>
          <w:p w14:paraId="584A4419"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4,792</w:t>
            </w:r>
          </w:p>
        </w:tc>
        <w:tc>
          <w:tcPr>
            <w:tcW w:w="0" w:type="auto"/>
            <w:shd w:val="clear" w:color="auto" w:fill="auto"/>
            <w:noWrap/>
            <w:vAlign w:val="center"/>
          </w:tcPr>
          <w:p w14:paraId="342365E0"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641</w:t>
            </w:r>
          </w:p>
        </w:tc>
        <w:tc>
          <w:tcPr>
            <w:tcW w:w="0" w:type="auto"/>
            <w:shd w:val="clear" w:color="auto" w:fill="auto"/>
            <w:noWrap/>
            <w:vAlign w:val="center"/>
          </w:tcPr>
          <w:p w14:paraId="4D080057"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642</w:t>
            </w:r>
          </w:p>
        </w:tc>
      </w:tr>
      <w:tr w:rsidR="00911B17" w:rsidRPr="00C44E1D" w14:paraId="040DEF45" w14:textId="77777777" w:rsidTr="00A0374B">
        <w:tc>
          <w:tcPr>
            <w:tcW w:w="0" w:type="auto"/>
            <w:shd w:val="clear" w:color="auto" w:fill="auto"/>
            <w:vAlign w:val="center"/>
          </w:tcPr>
          <w:p w14:paraId="2FBE6FBB" w14:textId="77777777" w:rsidR="00911B17" w:rsidRDefault="00911B17" w:rsidP="00A0374B">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2</w:t>
            </w:r>
          </w:p>
        </w:tc>
        <w:tc>
          <w:tcPr>
            <w:tcW w:w="0" w:type="auto"/>
            <w:shd w:val="clear" w:color="auto" w:fill="auto"/>
            <w:noWrap/>
            <w:vAlign w:val="center"/>
          </w:tcPr>
          <w:p w14:paraId="37D1353F" w14:textId="77777777" w:rsidR="00911B17" w:rsidRPr="0042433C" w:rsidRDefault="00911B17" w:rsidP="00A0374B">
            <w:pPr>
              <w:spacing w:after="0"/>
              <w:jc w:val="right"/>
              <w:rPr>
                <w:rFonts w:ascii="Arial Narrow" w:eastAsia="Times New Roman" w:hAnsi="Arial Narrow" w:cs="Times New Roman"/>
                <w:color w:val="000000"/>
                <w:sz w:val="20"/>
                <w:szCs w:val="20"/>
              </w:rPr>
            </w:pPr>
            <w:r w:rsidRPr="00F961B9">
              <w:rPr>
                <w:rFonts w:ascii="Arial Narrow" w:eastAsia="Times New Roman" w:hAnsi="Arial Narrow" w:cs="Times New Roman"/>
                <w:color w:val="000000"/>
                <w:sz w:val="20"/>
                <w:szCs w:val="20"/>
              </w:rPr>
              <w:t>203428_10</w:t>
            </w:r>
          </w:p>
        </w:tc>
        <w:tc>
          <w:tcPr>
            <w:tcW w:w="0" w:type="auto"/>
            <w:shd w:val="clear" w:color="auto" w:fill="auto"/>
            <w:noWrap/>
            <w:vAlign w:val="center"/>
          </w:tcPr>
          <w:p w14:paraId="6FF48355"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4,761</w:t>
            </w:r>
          </w:p>
        </w:tc>
        <w:tc>
          <w:tcPr>
            <w:tcW w:w="0" w:type="auto"/>
            <w:shd w:val="clear" w:color="auto" w:fill="auto"/>
            <w:noWrap/>
            <w:vAlign w:val="center"/>
          </w:tcPr>
          <w:p w14:paraId="125F3EBB"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688</w:t>
            </w:r>
          </w:p>
        </w:tc>
        <w:tc>
          <w:tcPr>
            <w:tcW w:w="0" w:type="auto"/>
            <w:shd w:val="clear" w:color="auto" w:fill="auto"/>
            <w:noWrap/>
            <w:vAlign w:val="center"/>
          </w:tcPr>
          <w:p w14:paraId="6AF6404E"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668</w:t>
            </w:r>
          </w:p>
        </w:tc>
      </w:tr>
      <w:tr w:rsidR="00911B17" w:rsidRPr="00C44E1D" w14:paraId="38BD68E9" w14:textId="77777777" w:rsidTr="00A0374B">
        <w:tc>
          <w:tcPr>
            <w:tcW w:w="0" w:type="auto"/>
            <w:shd w:val="clear" w:color="auto" w:fill="auto"/>
            <w:vAlign w:val="center"/>
          </w:tcPr>
          <w:p w14:paraId="25A0D228" w14:textId="77777777" w:rsidR="00911B17" w:rsidRDefault="00911B17" w:rsidP="00A0374B">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3</w:t>
            </w:r>
          </w:p>
        </w:tc>
        <w:tc>
          <w:tcPr>
            <w:tcW w:w="0" w:type="auto"/>
            <w:shd w:val="clear" w:color="auto" w:fill="auto"/>
            <w:noWrap/>
            <w:vAlign w:val="center"/>
          </w:tcPr>
          <w:p w14:paraId="25AB02D4" w14:textId="77777777" w:rsidR="00911B17" w:rsidRPr="0042433C" w:rsidRDefault="00911B17" w:rsidP="00A0374B">
            <w:pPr>
              <w:spacing w:after="0"/>
              <w:jc w:val="right"/>
              <w:rPr>
                <w:rFonts w:ascii="Arial Narrow" w:eastAsia="Times New Roman" w:hAnsi="Arial Narrow" w:cs="Times New Roman"/>
                <w:color w:val="000000"/>
                <w:sz w:val="20"/>
                <w:szCs w:val="20"/>
              </w:rPr>
            </w:pPr>
            <w:r w:rsidRPr="00F961B9">
              <w:rPr>
                <w:rFonts w:ascii="Arial Narrow" w:eastAsia="Times New Roman" w:hAnsi="Arial Narrow" w:cs="Times New Roman"/>
                <w:color w:val="000000"/>
                <w:sz w:val="20"/>
                <w:szCs w:val="20"/>
              </w:rPr>
              <w:t>203428_10</w:t>
            </w:r>
          </w:p>
        </w:tc>
        <w:tc>
          <w:tcPr>
            <w:tcW w:w="0" w:type="auto"/>
            <w:shd w:val="clear" w:color="auto" w:fill="auto"/>
            <w:noWrap/>
            <w:vAlign w:val="center"/>
          </w:tcPr>
          <w:p w14:paraId="2C983EA2"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8,629</w:t>
            </w:r>
          </w:p>
        </w:tc>
        <w:tc>
          <w:tcPr>
            <w:tcW w:w="0" w:type="auto"/>
            <w:shd w:val="clear" w:color="auto" w:fill="auto"/>
            <w:noWrap/>
            <w:vAlign w:val="center"/>
          </w:tcPr>
          <w:p w14:paraId="67A7887E"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1,126</w:t>
            </w:r>
          </w:p>
        </w:tc>
        <w:tc>
          <w:tcPr>
            <w:tcW w:w="0" w:type="auto"/>
            <w:shd w:val="clear" w:color="auto" w:fill="auto"/>
            <w:noWrap/>
            <w:vAlign w:val="center"/>
          </w:tcPr>
          <w:p w14:paraId="212C3A18"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1,070</w:t>
            </w:r>
          </w:p>
        </w:tc>
      </w:tr>
      <w:tr w:rsidR="00911B17" w:rsidRPr="00C44E1D" w14:paraId="1B6B3138" w14:textId="77777777" w:rsidTr="00A0374B">
        <w:tc>
          <w:tcPr>
            <w:tcW w:w="0" w:type="auto"/>
            <w:shd w:val="clear" w:color="auto" w:fill="auto"/>
            <w:vAlign w:val="center"/>
          </w:tcPr>
          <w:p w14:paraId="556E8357" w14:textId="77777777" w:rsidR="00911B17" w:rsidRDefault="00911B17" w:rsidP="00A0374B">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4</w:t>
            </w:r>
          </w:p>
        </w:tc>
        <w:tc>
          <w:tcPr>
            <w:tcW w:w="0" w:type="auto"/>
            <w:shd w:val="clear" w:color="auto" w:fill="auto"/>
            <w:noWrap/>
            <w:vAlign w:val="center"/>
          </w:tcPr>
          <w:p w14:paraId="0BB19280" w14:textId="77777777" w:rsidR="00911B17" w:rsidRPr="0042433C" w:rsidRDefault="00911B17" w:rsidP="00A0374B">
            <w:pPr>
              <w:spacing w:after="0"/>
              <w:jc w:val="right"/>
              <w:rPr>
                <w:rFonts w:ascii="Arial Narrow" w:hAnsi="Arial Narrow" w:cs="Calibri"/>
                <w:color w:val="000000"/>
                <w:sz w:val="20"/>
                <w:szCs w:val="20"/>
              </w:rPr>
            </w:pPr>
            <w:r w:rsidRPr="00F961B9">
              <w:rPr>
                <w:rFonts w:ascii="Arial Narrow" w:hAnsi="Arial Narrow" w:cs="Calibri"/>
                <w:color w:val="000000"/>
                <w:sz w:val="20"/>
                <w:szCs w:val="20"/>
              </w:rPr>
              <w:t>203428_10</w:t>
            </w:r>
          </w:p>
        </w:tc>
        <w:tc>
          <w:tcPr>
            <w:tcW w:w="0" w:type="auto"/>
            <w:shd w:val="clear" w:color="auto" w:fill="auto"/>
            <w:noWrap/>
            <w:vAlign w:val="center"/>
          </w:tcPr>
          <w:p w14:paraId="364DEF93" w14:textId="77777777" w:rsidR="00911B17" w:rsidRDefault="00911B17" w:rsidP="00A0374B">
            <w:pPr>
              <w:spacing w:after="0"/>
              <w:jc w:val="right"/>
              <w:rPr>
                <w:rFonts w:ascii="Arial Narrow" w:hAnsi="Arial Narrow" w:cs="Calibri"/>
                <w:color w:val="000000"/>
                <w:sz w:val="20"/>
                <w:szCs w:val="20"/>
              </w:rPr>
            </w:pPr>
            <w:r>
              <w:rPr>
                <w:rFonts w:ascii="Arial Narrow" w:hAnsi="Arial Narrow" w:cs="Calibri"/>
                <w:color w:val="000000"/>
                <w:sz w:val="20"/>
                <w:szCs w:val="20"/>
              </w:rPr>
              <w:t>533</w:t>
            </w:r>
          </w:p>
        </w:tc>
        <w:tc>
          <w:tcPr>
            <w:tcW w:w="0" w:type="auto"/>
            <w:shd w:val="clear" w:color="auto" w:fill="auto"/>
            <w:noWrap/>
            <w:vAlign w:val="center"/>
          </w:tcPr>
          <w:p w14:paraId="66ECA148" w14:textId="77777777" w:rsidR="00911B17" w:rsidRDefault="00911B17" w:rsidP="00A0374B">
            <w:pPr>
              <w:spacing w:after="0"/>
              <w:jc w:val="right"/>
              <w:rPr>
                <w:rFonts w:ascii="Arial Narrow" w:hAnsi="Arial Narrow" w:cs="Calibri"/>
                <w:color w:val="000000"/>
                <w:sz w:val="20"/>
                <w:szCs w:val="20"/>
              </w:rPr>
            </w:pPr>
            <w:r>
              <w:rPr>
                <w:rFonts w:ascii="Arial Narrow" w:hAnsi="Arial Narrow" w:cs="Calibri"/>
                <w:color w:val="000000"/>
                <w:sz w:val="20"/>
                <w:szCs w:val="20"/>
              </w:rPr>
              <w:t>79</w:t>
            </w:r>
          </w:p>
        </w:tc>
        <w:tc>
          <w:tcPr>
            <w:tcW w:w="0" w:type="auto"/>
            <w:shd w:val="clear" w:color="auto" w:fill="auto"/>
            <w:noWrap/>
            <w:vAlign w:val="center"/>
          </w:tcPr>
          <w:p w14:paraId="1EF440EB" w14:textId="77777777" w:rsidR="00911B17" w:rsidRDefault="00911B17" w:rsidP="00A0374B">
            <w:pPr>
              <w:spacing w:after="0"/>
              <w:jc w:val="right"/>
              <w:rPr>
                <w:rFonts w:ascii="Arial Narrow" w:hAnsi="Arial Narrow" w:cs="Calibri"/>
                <w:color w:val="000000"/>
                <w:sz w:val="20"/>
                <w:szCs w:val="20"/>
              </w:rPr>
            </w:pPr>
            <w:r>
              <w:rPr>
                <w:rFonts w:ascii="Arial Narrow" w:hAnsi="Arial Narrow" w:cs="Calibri"/>
                <w:color w:val="000000"/>
                <w:sz w:val="20"/>
                <w:szCs w:val="20"/>
              </w:rPr>
              <w:t>73</w:t>
            </w:r>
          </w:p>
        </w:tc>
      </w:tr>
    </w:tbl>
    <w:p w14:paraId="7A4BED82" w14:textId="77777777" w:rsidR="00911B17" w:rsidRDefault="00911B17" w:rsidP="00911B17">
      <w:pPr>
        <w:rPr>
          <w:rFonts w:eastAsia="Calibri"/>
        </w:rPr>
      </w:pPr>
    </w:p>
    <w:p w14:paraId="4DE38EF5" w14:textId="77777777" w:rsidR="00911B17" w:rsidRPr="00C44E1D" w:rsidRDefault="00911B17" w:rsidP="00911B17">
      <w:pPr>
        <w:rPr>
          <w:rFonts w:eastAsia="Calibri" w:cs="Times New Roman"/>
        </w:rPr>
      </w:pPr>
      <w:proofErr w:type="spellStart"/>
      <w:r w:rsidRPr="00C44E1D">
        <w:rPr>
          <w:rFonts w:eastAsia="Calibri"/>
        </w:rPr>
        <w:t>Nat</w:t>
      </w:r>
      <w:r>
        <w:rPr>
          <w:rFonts w:eastAsia="Calibri"/>
        </w:rPr>
        <w:t>Avg</w:t>
      </w:r>
      <w:r w:rsidRPr="00C44E1D">
        <w:rPr>
          <w:rFonts w:eastAsia="Calibri"/>
        </w:rPr>
        <w:t>Obs</w:t>
      </w:r>
      <w:proofErr w:type="spellEnd"/>
      <w:r w:rsidRPr="00C44E1D">
        <w:rPr>
          <w:rFonts w:eastAsia="Calibri"/>
        </w:rPr>
        <w:t xml:space="preserve"> = </w:t>
      </w:r>
      <m:oMath>
        <m:r>
          <m:rPr>
            <m:nor/>
          </m:rPr>
          <w:rPr>
            <w:rFonts w:eastAsia="Calibri"/>
          </w:rPr>
          <m:t>Average</m:t>
        </m:r>
        <m:d>
          <m:dPr>
            <m:ctrlPr>
              <w:rPr>
                <w:rFonts w:ascii="Cambria Math" w:eastAsia="Calibri" w:hAnsi="Cambria Math"/>
              </w:rPr>
            </m:ctrlPr>
          </m:dPr>
          <m:e>
            <m:d>
              <m:dPr>
                <m:ctrlPr>
                  <w:rPr>
                    <w:rFonts w:ascii="Cambria Math" w:eastAsia="Calibri" w:hAnsi="Cambria Math"/>
                  </w:rPr>
                </m:ctrlPr>
              </m:dPr>
              <m:e>
                <m:f>
                  <m:fPr>
                    <m:ctrlPr>
                      <w:rPr>
                        <w:rFonts w:ascii="Cambria Math" w:eastAsia="Calibri" w:hAnsi="Cambria Math"/>
                      </w:rPr>
                    </m:ctrlPr>
                  </m:fPr>
                  <m:num>
                    <m:r>
                      <m:rPr>
                        <m:nor/>
                      </m:rPr>
                      <w:rPr>
                        <w:rFonts w:eastAsia="Calibri"/>
                      </w:rPr>
                      <m:t xml:space="preserve">641 </m:t>
                    </m:r>
                  </m:num>
                  <m:den>
                    <m:r>
                      <m:rPr>
                        <m:nor/>
                      </m:rPr>
                      <w:rPr>
                        <w:rFonts w:eastAsia="Calibri"/>
                      </w:rPr>
                      <m:t>4</m:t>
                    </m:r>
                    <m:r>
                      <m:rPr>
                        <m:nor/>
                      </m:rPr>
                      <w:rPr>
                        <w:rFonts w:ascii="Cambria Math" w:eastAsia="Calibri"/>
                      </w:rPr>
                      <m:t>,</m:t>
                    </m:r>
                    <m:r>
                      <m:rPr>
                        <m:nor/>
                      </m:rPr>
                      <w:rPr>
                        <w:rFonts w:eastAsia="Calibri"/>
                      </w:rPr>
                      <m:t>792</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688</m:t>
                    </m:r>
                  </m:num>
                  <m:den>
                    <m:r>
                      <m:rPr>
                        <m:nor/>
                      </m:rPr>
                      <w:rPr>
                        <w:rFonts w:eastAsia="Calibri"/>
                      </w:rPr>
                      <m:t>4,761</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1,126</m:t>
                    </m:r>
                  </m:num>
                  <m:den>
                    <m:r>
                      <m:rPr>
                        <m:nor/>
                      </m:rPr>
                      <w:rPr>
                        <w:rFonts w:eastAsia="Calibri"/>
                      </w:rPr>
                      <m:t>8,629</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79</m:t>
                    </m:r>
                  </m:num>
                  <m:den>
                    <m:r>
                      <m:rPr>
                        <m:nor/>
                      </m:rPr>
                      <w:rPr>
                        <w:rFonts w:eastAsia="Calibri"/>
                      </w:rPr>
                      <m:t>533</m:t>
                    </m:r>
                  </m:den>
                </m:f>
              </m:e>
            </m:d>
          </m:e>
        </m:d>
      </m:oMath>
    </w:p>
    <w:p w14:paraId="2DF03B3A" w14:textId="77777777" w:rsidR="00911B17" w:rsidRPr="00C44E1D" w:rsidRDefault="00911B17" w:rsidP="00911B17">
      <w:pPr>
        <w:rPr>
          <w:rFonts w:ascii="Cambria Math" w:eastAsia="Calibri" w:hAnsi="Cambria Math"/>
          <w:oMath/>
        </w:rPr>
      </w:pPr>
      <w:proofErr w:type="spellStart"/>
      <w:r w:rsidRPr="00C44E1D">
        <w:rPr>
          <w:rFonts w:eastAsia="Calibri"/>
        </w:rPr>
        <w:t>Nat</w:t>
      </w:r>
      <w:r>
        <w:rPr>
          <w:rFonts w:eastAsia="Calibri"/>
        </w:rPr>
        <w:t>AvgObs</w:t>
      </w:r>
      <w:proofErr w:type="spellEnd"/>
      <w:r w:rsidRPr="00C44E1D">
        <w:rPr>
          <w:rFonts w:eastAsia="Calibri"/>
        </w:rPr>
        <w:t xml:space="preserve"> = </w:t>
      </w:r>
      <m:oMath>
        <m:r>
          <m:rPr>
            <m:nor/>
          </m:rPr>
          <w:rPr>
            <w:rFonts w:eastAsia="Calibri"/>
          </w:rPr>
          <m:t xml:space="preserve">Average </m:t>
        </m:r>
        <m:d>
          <m:dPr>
            <m:ctrlPr>
              <w:rPr>
                <w:rFonts w:ascii="Cambria Math" w:eastAsia="Calibri" w:hAnsi="Cambria Math"/>
              </w:rPr>
            </m:ctrlPr>
          </m:dPr>
          <m:e>
            <m:d>
              <m:dPr>
                <m:ctrlPr>
                  <w:rPr>
                    <w:rFonts w:ascii="Cambria Math" w:eastAsia="Calibri" w:hAnsi="Cambria Math"/>
                  </w:rPr>
                </m:ctrlPr>
              </m:dPr>
              <m:e>
                <m:r>
                  <m:rPr>
                    <m:nor/>
                  </m:rPr>
                  <w:rPr>
                    <w:rFonts w:eastAsia="Calibri"/>
                  </w:rPr>
                  <m:t>0.13376</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0.14451</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0.13049</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0.14822</m:t>
                </m:r>
              </m:e>
            </m:d>
          </m:e>
        </m:d>
      </m:oMath>
    </w:p>
    <w:p w14:paraId="741CDAF6" w14:textId="59751B51" w:rsidR="00911B17" w:rsidRDefault="00911B17" w:rsidP="00911B17">
      <w:pPr>
        <w:rPr>
          <w:rFonts w:eastAsia="Calibri"/>
        </w:rPr>
      </w:pPr>
      <w:proofErr w:type="spellStart"/>
      <w:r>
        <w:rPr>
          <w:rFonts w:eastAsia="Calibri"/>
        </w:rPr>
        <w:t>NatAvgObs</w:t>
      </w:r>
      <w:proofErr w:type="spellEnd"/>
      <w:r w:rsidRPr="00C44E1D">
        <w:rPr>
          <w:rFonts w:eastAsia="Calibri"/>
        </w:rPr>
        <w:t xml:space="preserve"> = </w:t>
      </w:r>
      <w:r>
        <w:rPr>
          <w:rFonts w:eastAsia="Calibri"/>
        </w:rPr>
        <w:t>0</w:t>
      </w:r>
      <w:r w:rsidRPr="00C44E1D">
        <w:rPr>
          <w:rFonts w:eastAsia="Calibri"/>
        </w:rPr>
        <w:t>.139245</w:t>
      </w:r>
    </w:p>
    <w:p w14:paraId="120906BB" w14:textId="77777777" w:rsidR="00911B17" w:rsidRDefault="00911B17" w:rsidP="00911B17">
      <w:pPr>
        <w:pStyle w:val="Normal-Formula"/>
        <w:spacing w:before="120" w:after="120"/>
      </w:pPr>
      <w:r>
        <w:t xml:space="preserve">Final Rate Contract 1 = </w:t>
      </w:r>
      <m:oMath>
        <m:d>
          <m:dPr>
            <m:ctrlPr>
              <w:rPr>
                <w:rFonts w:ascii="Cambria Math" w:hAnsi="Cambria Math"/>
                <w:i/>
              </w:rPr>
            </m:ctrlPr>
          </m:dPr>
          <m:e>
            <m:d>
              <m:dPr>
                <m:ctrlPr>
                  <w:rPr>
                    <w:rFonts w:ascii="Cambria Math" w:hAnsi="Cambria Math"/>
                    <w:i/>
                  </w:rPr>
                </m:ctrlPr>
              </m:dPr>
              <m:e>
                <m:f>
                  <m:fPr>
                    <m:ctrlPr>
                      <w:rPr>
                        <w:rFonts w:ascii="Cambria Math" w:hAnsi="Cambria Math"/>
                        <w:i/>
                      </w:rPr>
                    </m:ctrlPr>
                  </m:fPr>
                  <m:num>
                    <m:r>
                      <m:rPr>
                        <m:nor/>
                      </m:rPr>
                      <m:t>641</m:t>
                    </m:r>
                  </m:num>
                  <m:den>
                    <m:r>
                      <m:rPr>
                        <m:nor/>
                      </m:rPr>
                      <m:t>642</m:t>
                    </m:r>
                  </m:den>
                </m:f>
              </m:e>
            </m:d>
            <m:r>
              <m:rPr>
                <m:nor/>
              </m:rPr>
              <m:t xml:space="preserve"> × .139245</m:t>
            </m:r>
          </m:e>
        </m:d>
        <m:r>
          <m:rPr>
            <m:nor/>
          </m:rPr>
          <m:t xml:space="preserve"> x 1000 = </m:t>
        </m:r>
        <m:r>
          <m:rPr>
            <m:nor/>
          </m:rPr>
          <w:rPr>
            <w:rFonts w:eastAsiaTheme="minorEastAsia"/>
          </w:rPr>
          <m:t>139.028</m:t>
        </m:r>
      </m:oMath>
    </w:p>
    <w:p w14:paraId="7F53F50B" w14:textId="77777777" w:rsidR="00911B17" w:rsidRDefault="00911B17" w:rsidP="00911B17">
      <w:pPr>
        <w:pStyle w:val="Normal-Formula"/>
        <w:spacing w:before="120" w:after="120"/>
      </w:pPr>
      <w:r>
        <w:t>Final Rate reported for Contract 1 = 139</w:t>
      </w:r>
    </w:p>
    <w:p w14:paraId="52ECA147" w14:textId="77777777" w:rsidR="00911B17" w:rsidRDefault="00911B17" w:rsidP="00911B17">
      <w:pPr>
        <w:rPr>
          <w:rFonts w:eastAsia="Calibri"/>
        </w:rPr>
      </w:pPr>
    </w:p>
    <w:p w14:paraId="14DA1310" w14:textId="08C6CDB9" w:rsidR="00911B17" w:rsidRDefault="00911B17">
      <w:pPr>
        <w:spacing w:line="276" w:lineRule="auto"/>
        <w:rPr>
          <w:rFonts w:eastAsia="Batang"/>
          <w:b/>
          <w:bCs/>
          <w:szCs w:val="24"/>
          <w:lang w:eastAsia="ko-KR"/>
        </w:rPr>
      </w:pPr>
      <w:r>
        <w:rPr>
          <w:rFonts w:eastAsia="Batang"/>
          <w:b/>
          <w:bCs/>
          <w:szCs w:val="24"/>
          <w:lang w:eastAsia="ko-KR"/>
        </w:rPr>
        <w:br w:type="page"/>
      </w:r>
    </w:p>
    <w:p w14:paraId="60900111" w14:textId="76963EC6" w:rsidR="00911B17" w:rsidRDefault="00911B17" w:rsidP="00911B17">
      <w:pPr>
        <w:pStyle w:val="AttachmentTitle"/>
        <w:spacing w:after="120"/>
      </w:pPr>
      <w:r>
        <w:lastRenderedPageBreak/>
        <w:t xml:space="preserve">Calculating Measure </w:t>
      </w:r>
      <w:r w:rsidR="007C0DCF">
        <w:t>2024</w:t>
      </w:r>
      <w:r>
        <w:t xml:space="preserve"> EDU: Emergency Department Utilization (M/F 65+)</w:t>
      </w:r>
    </w:p>
    <w:p w14:paraId="0F85DCDE" w14:textId="18F9928D" w:rsidR="00911B17" w:rsidRDefault="00911B17" w:rsidP="00911B17">
      <w:r w:rsidRPr="00CF20FE">
        <w:t xml:space="preserve">All data </w:t>
      </w:r>
      <w:r>
        <w:t>is available in</w:t>
      </w:r>
      <w:r w:rsidRPr="00CF20FE">
        <w:t xml:space="preserve"> the </w:t>
      </w:r>
      <w:r>
        <w:t xml:space="preserve">CMS </w:t>
      </w:r>
      <w:r w:rsidR="007C0DCF">
        <w:t>2024</w:t>
      </w:r>
      <w:r>
        <w:t xml:space="preserve"> </w:t>
      </w:r>
      <w:r w:rsidRPr="00CF20FE">
        <w:t>HEDIS</w:t>
      </w:r>
      <w:r>
        <w:t>®</w:t>
      </w:r>
      <w:r w:rsidRPr="00CF20FE">
        <w:t xml:space="preserve"> </w:t>
      </w:r>
      <w:r>
        <w:t>Public Use File (PUF)</w:t>
      </w:r>
      <w:r>
        <w:rPr>
          <w:rStyle w:val="FootnoteReference"/>
        </w:rPr>
        <w:footnoteReference w:id="2"/>
      </w:r>
      <w:r>
        <w:t xml:space="preserve"> and can be looked up by </w:t>
      </w:r>
      <w:proofErr w:type="spellStart"/>
      <w:r>
        <w:t>IndicatorKey</w:t>
      </w:r>
      <w:proofErr w:type="spellEnd"/>
      <w:r>
        <w:t xml:space="preserve"> (row) and Variable name (column).</w:t>
      </w:r>
    </w:p>
    <w:p w14:paraId="1D76F583" w14:textId="77777777" w:rsidR="00911B17" w:rsidRDefault="00911B17" w:rsidP="00911B17">
      <w:r>
        <w:t xml:space="preserve">The calculations below use the </w:t>
      </w:r>
      <w:proofErr w:type="spellStart"/>
      <w:r>
        <w:t>NonOutlierMemberCount</w:t>
      </w:r>
      <w:proofErr w:type="spellEnd"/>
      <w:r>
        <w:t xml:space="preserve">, </w:t>
      </w:r>
      <w:proofErr w:type="spellStart"/>
      <w:r>
        <w:t>ObservedCount</w:t>
      </w:r>
      <w:proofErr w:type="spellEnd"/>
      <w:r>
        <w:t xml:space="preserve"> and </w:t>
      </w:r>
      <w:proofErr w:type="spellStart"/>
      <w:r>
        <w:t>ExpectedCount</w:t>
      </w:r>
      <w:proofErr w:type="spellEnd"/>
      <w:r>
        <w:t xml:space="preserve"> values from the EDU (M/F 65+) indicator (</w:t>
      </w:r>
      <w:proofErr w:type="spellStart"/>
      <w:r>
        <w:t>IndicatorKey</w:t>
      </w:r>
      <w:proofErr w:type="spellEnd"/>
      <w:r>
        <w:t xml:space="preserve"> = </w:t>
      </w:r>
      <w:r w:rsidRPr="003158C1">
        <w:t>203472_10</w:t>
      </w:r>
      <w:r>
        <w:t>).</w:t>
      </w:r>
    </w:p>
    <w:p w14:paraId="77B5534A" w14:textId="77777777" w:rsidR="00911B17" w:rsidRDefault="00911B17" w:rsidP="00911B17">
      <w:r>
        <w:t>For each contract, calculate the (M/F 65+) Observed-over-Expected Ratio (OE):</w:t>
      </w:r>
    </w:p>
    <w:p w14:paraId="024940A3" w14:textId="77777777" w:rsidR="00911B17" w:rsidRDefault="00911B17" w:rsidP="00911B17">
      <w:pPr>
        <w:ind w:firstLine="720"/>
      </w:pPr>
      <w:r>
        <w:t xml:space="preserve">OE = </w:t>
      </w:r>
      <m:oMath>
        <m:d>
          <m:dPr>
            <m:ctrlPr>
              <w:rPr>
                <w:rFonts w:ascii="Cambria Math" w:hAnsi="Cambria Math"/>
                <w:sz w:val="28"/>
                <w:szCs w:val="28"/>
              </w:rPr>
            </m:ctrlPr>
          </m:dPr>
          <m:e>
            <m:f>
              <m:fPr>
                <m:ctrlPr>
                  <w:rPr>
                    <w:rFonts w:ascii="Cambria Math" w:hAnsi="Cambria Math"/>
                    <w:sz w:val="28"/>
                    <w:szCs w:val="28"/>
                  </w:rPr>
                </m:ctrlPr>
              </m:fPr>
              <m:num>
                <m:r>
                  <m:rPr>
                    <m:nor/>
                  </m:rPr>
                  <w:rPr>
                    <w:sz w:val="28"/>
                    <w:szCs w:val="28"/>
                  </w:rPr>
                  <m:t>ObservedCount</m:t>
                </m:r>
              </m:num>
              <m:den>
                <m:r>
                  <m:rPr>
                    <m:nor/>
                  </m:rPr>
                  <w:rPr>
                    <w:sz w:val="28"/>
                    <w:szCs w:val="28"/>
                  </w:rPr>
                  <m:t>ExpectedCount</m:t>
                </m:r>
              </m:den>
            </m:f>
          </m:e>
        </m:d>
      </m:oMath>
    </w:p>
    <w:p w14:paraId="4F415F57" w14:textId="77777777" w:rsidR="00911B17" w:rsidRDefault="00911B17" w:rsidP="00911B17">
      <w:r>
        <w:t>Calculate the national average of the (M/F 65+) Observed Rate:</w:t>
      </w:r>
    </w:p>
    <w:p w14:paraId="19F37A4E" w14:textId="77777777" w:rsidR="00911B17" w:rsidRDefault="00911B17" w:rsidP="00911B17">
      <w:pPr>
        <w:pStyle w:val="Normal-Formula"/>
        <w:spacing w:before="120"/>
        <w:ind w:firstLine="720"/>
      </w:pPr>
      <w:proofErr w:type="spellStart"/>
      <w:r w:rsidRPr="00301E67">
        <w:t>NatAvgObs</w:t>
      </w:r>
      <w:proofErr w:type="spellEnd"/>
      <w:r w:rsidRPr="00301E67">
        <w:t xml:space="preserve"> = </w:t>
      </w:r>
      <m:oMath>
        <m:r>
          <m:rPr>
            <m:nor/>
          </m:rPr>
          <m:t>Average</m:t>
        </m:r>
        <m:d>
          <m:dPr>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w:proofErr w:type="spellStart"/>
                        <m:r>
                          <m:rPr>
                            <m:nor/>
                          </m:rPr>
                          <m:t>ObservedCount</m:t>
                        </m:r>
                        <w:proofErr w:type="spellEnd"/>
                      </m:e>
                      <m:sub>
                        <m:r>
                          <m:rPr>
                            <m:nor/>
                          </m:rPr>
                          <m:t>1</m:t>
                        </m:r>
                      </m:sub>
                    </m:sSub>
                  </m:num>
                  <m:den>
                    <m:sSub>
                      <m:sSubPr>
                        <m:ctrlPr>
                          <w:rPr>
                            <w:rFonts w:ascii="Cambria Math" w:hAnsi="Cambria Math"/>
                          </w:rPr>
                        </m:ctrlPr>
                      </m:sSubPr>
                      <m:e>
                        <m:r>
                          <m:rPr>
                            <m:nor/>
                          </m:rPr>
                          <m:t>NonOutlierMemberCount</m:t>
                        </m:r>
                      </m:e>
                      <m:sub>
                        <m:r>
                          <m:rPr>
                            <m:nor/>
                          </m:rPr>
                          <m:t>1</m:t>
                        </m:r>
                      </m:sub>
                    </m:sSub>
                  </m:den>
                </m:f>
              </m:e>
            </m:d>
            <m:r>
              <m:rPr>
                <m:nor/>
              </m:rPr>
              <m:t xml:space="preserve"> + … +</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nor/>
                          </m:rPr>
                          <m:t>ObservedCount</m:t>
                        </m:r>
                      </m:e>
                      <m:sub>
                        <m:r>
                          <m:rPr>
                            <m:nor/>
                          </m:rPr>
                          <m:t>n</m:t>
                        </m:r>
                      </m:sub>
                    </m:sSub>
                  </m:num>
                  <m:den>
                    <m:sSub>
                      <m:sSubPr>
                        <m:ctrlPr>
                          <w:rPr>
                            <w:rFonts w:ascii="Cambria Math" w:hAnsi="Cambria Math"/>
                          </w:rPr>
                        </m:ctrlPr>
                      </m:sSubPr>
                      <m:e>
                        <m:r>
                          <m:rPr>
                            <m:nor/>
                          </m:rPr>
                          <m:t>NonOutlierMemberCount</m:t>
                        </m:r>
                      </m:e>
                      <m:sub>
                        <m:r>
                          <m:rPr>
                            <m:nor/>
                          </m:rPr>
                          <m:t>n</m:t>
                        </m:r>
                      </m:sub>
                    </m:sSub>
                  </m:den>
                </m:f>
              </m:e>
            </m:d>
          </m:e>
        </m:d>
      </m:oMath>
    </w:p>
    <w:p w14:paraId="2CA7C9D2" w14:textId="77777777" w:rsidR="00911B17" w:rsidRPr="001F52D8" w:rsidRDefault="00911B17" w:rsidP="00911B17">
      <w:r>
        <w:t>W</w:t>
      </w:r>
      <w:r w:rsidRPr="00301E67">
        <w:t xml:space="preserve">here 1 through n are all </w:t>
      </w:r>
      <w:r w:rsidRPr="00D208DD">
        <w:t xml:space="preserve">contracts with </w:t>
      </w:r>
      <w:r>
        <w:t xml:space="preserve">a (M/F 65+) </w:t>
      </w:r>
      <w:proofErr w:type="spellStart"/>
      <w:r>
        <w:t>NonOutlierMemberCount</w:t>
      </w:r>
      <w:proofErr w:type="spellEnd"/>
      <w:r w:rsidRPr="00D208DD">
        <w:t xml:space="preserve"> </w:t>
      </w:r>
      <w:r>
        <w:t>larger than or equal to</w:t>
      </w:r>
      <w:r w:rsidRPr="00D208DD">
        <w:t xml:space="preserve"> 150</w:t>
      </w:r>
      <w:r>
        <w:t>, and a (M/F 65+) OE larger than or equal to 0.2 and less than or equal to 5.0.</w:t>
      </w:r>
    </w:p>
    <w:p w14:paraId="3BF63BB4" w14:textId="77777777" w:rsidR="00911B17" w:rsidRDefault="00911B17" w:rsidP="00911B17">
      <w:pPr>
        <w:rPr>
          <w:szCs w:val="20"/>
        </w:rPr>
      </w:pPr>
      <w:r>
        <w:rPr>
          <w:szCs w:val="20"/>
        </w:rPr>
        <w:t>For each contract, calculate the Final Rate and convert to percentages:</w:t>
      </w:r>
    </w:p>
    <w:p w14:paraId="705D4DFE" w14:textId="77777777" w:rsidR="00911B17" w:rsidRDefault="00911B17" w:rsidP="00911B17">
      <w:pPr>
        <w:pStyle w:val="Normal-Formula"/>
        <w:spacing w:before="120" w:after="120"/>
        <w:ind w:firstLine="720"/>
      </w:pPr>
      <w:r>
        <w:rPr>
          <w:szCs w:val="20"/>
        </w:rPr>
        <w:t>Final</w:t>
      </w:r>
      <w:r w:rsidRPr="00301E67">
        <w:rPr>
          <w:szCs w:val="20"/>
        </w:rPr>
        <w:t xml:space="preserve"> Rate =</w:t>
      </w:r>
      <w:r>
        <w:t xml:space="preserve"> </w:t>
      </w:r>
      <m:oMath>
        <m:r>
          <m:rPr>
            <m:nor/>
          </m:rPr>
          <m:t xml:space="preserve">OE x </m:t>
        </m:r>
        <w:proofErr w:type="spellStart"/>
        <m:r>
          <m:rPr>
            <m:nor/>
          </m:rPr>
          <m:t>NatAvgObs</m:t>
        </m:r>
        <w:proofErr w:type="spellEnd"/>
        <m:r>
          <m:rPr>
            <m:nor/>
          </m:rPr>
          <m:t xml:space="preserve"> x 1000 </m:t>
        </m:r>
      </m:oMath>
    </w:p>
    <w:p w14:paraId="4685EECD" w14:textId="77777777" w:rsidR="00911B17" w:rsidRDefault="00911B17" w:rsidP="00911B17">
      <w:pPr>
        <w:pStyle w:val="Normal-Formula"/>
        <w:spacing w:before="120" w:after="120"/>
      </w:pPr>
      <w:r>
        <w:t>And round to the nearest integer.</w:t>
      </w:r>
    </w:p>
    <w:p w14:paraId="1B270D1C" w14:textId="77777777" w:rsidR="00911B17" w:rsidRDefault="00911B17" w:rsidP="00911B17"/>
    <w:p w14:paraId="442EAE75" w14:textId="77777777" w:rsidR="00911B17" w:rsidRDefault="00911B17" w:rsidP="00911B17"/>
    <w:p w14:paraId="4DE79CB0" w14:textId="77777777" w:rsidR="00911B17" w:rsidRPr="00C44E1D" w:rsidRDefault="00911B17" w:rsidP="00911B17">
      <w:pPr>
        <w:rPr>
          <w:rFonts w:eastAsia="Calibri"/>
        </w:rPr>
      </w:pPr>
      <w:r w:rsidRPr="00C44E1D">
        <w:rPr>
          <w:rFonts w:eastAsia="Calibri"/>
        </w:rPr>
        <w:t>Example: Calculating the final rate for Contract 1</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29" w:type="dxa"/>
          <w:bottom w:w="14" w:type="dxa"/>
          <w:right w:w="29" w:type="dxa"/>
        </w:tblCellMar>
        <w:tblLook w:val="04A0" w:firstRow="1" w:lastRow="0" w:firstColumn="1" w:lastColumn="0" w:noHBand="0" w:noVBand="1"/>
      </w:tblPr>
      <w:tblGrid>
        <w:gridCol w:w="815"/>
        <w:gridCol w:w="1052"/>
        <w:gridCol w:w="2008"/>
        <w:gridCol w:w="1289"/>
        <w:gridCol w:w="1261"/>
      </w:tblGrid>
      <w:tr w:rsidR="00911B17" w:rsidRPr="00C44E1D" w14:paraId="1BA3F1CD" w14:textId="77777777" w:rsidTr="00A0374B">
        <w:tc>
          <w:tcPr>
            <w:tcW w:w="0" w:type="auto"/>
            <w:shd w:val="clear" w:color="000000" w:fill="BFBFBF"/>
            <w:vAlign w:val="center"/>
            <w:hideMark/>
          </w:tcPr>
          <w:p w14:paraId="4972F224" w14:textId="77777777" w:rsidR="00911B17" w:rsidRPr="00C44E1D" w:rsidRDefault="00911B17" w:rsidP="00A0374B">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Contract</w:t>
            </w:r>
          </w:p>
        </w:tc>
        <w:tc>
          <w:tcPr>
            <w:tcW w:w="0" w:type="auto"/>
            <w:shd w:val="clear" w:color="000000" w:fill="BFBFBF"/>
            <w:noWrap/>
            <w:vAlign w:val="center"/>
            <w:hideMark/>
          </w:tcPr>
          <w:p w14:paraId="59C01FA0" w14:textId="77777777" w:rsidR="00911B17" w:rsidRPr="00C44E1D" w:rsidRDefault="00911B17" w:rsidP="00A0374B">
            <w:pPr>
              <w:spacing w:after="0"/>
              <w:jc w:val="center"/>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IndicatorKey</w:t>
            </w:r>
            <w:proofErr w:type="spellEnd"/>
          </w:p>
        </w:tc>
        <w:tc>
          <w:tcPr>
            <w:tcW w:w="0" w:type="auto"/>
            <w:shd w:val="clear" w:color="000000" w:fill="BFBFBF"/>
            <w:vAlign w:val="center"/>
            <w:hideMark/>
          </w:tcPr>
          <w:p w14:paraId="3A8A2114" w14:textId="77777777" w:rsidR="00911B17" w:rsidRPr="00C44E1D" w:rsidRDefault="00911B17" w:rsidP="00A0374B">
            <w:pPr>
              <w:spacing w:after="0"/>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NonOutlierMemberCount</w:t>
            </w:r>
            <w:proofErr w:type="spellEnd"/>
            <w:r>
              <w:rPr>
                <w:rFonts w:ascii="Arial Narrow Bold" w:eastAsia="Times New Roman" w:hAnsi="Arial Narrow Bold" w:cs="Times New Roman"/>
                <w:b/>
                <w:bCs/>
                <w:color w:val="000000"/>
                <w:sz w:val="20"/>
                <w:szCs w:val="20"/>
              </w:rPr>
              <w:t xml:space="preserve"> </w:t>
            </w:r>
          </w:p>
        </w:tc>
        <w:tc>
          <w:tcPr>
            <w:tcW w:w="0" w:type="auto"/>
            <w:shd w:val="clear" w:color="000000" w:fill="BFBFBF"/>
            <w:vAlign w:val="center"/>
            <w:hideMark/>
          </w:tcPr>
          <w:p w14:paraId="6023E1F1" w14:textId="77777777" w:rsidR="00911B17" w:rsidRPr="00C44E1D" w:rsidRDefault="00911B17" w:rsidP="00A0374B">
            <w:pPr>
              <w:spacing w:after="0"/>
              <w:jc w:val="center"/>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ObservedCount</w:t>
            </w:r>
            <w:proofErr w:type="spellEnd"/>
          </w:p>
        </w:tc>
        <w:tc>
          <w:tcPr>
            <w:tcW w:w="0" w:type="auto"/>
            <w:shd w:val="clear" w:color="000000" w:fill="BFBFBF"/>
            <w:vAlign w:val="center"/>
            <w:hideMark/>
          </w:tcPr>
          <w:p w14:paraId="5B9FC70C" w14:textId="77777777" w:rsidR="00911B17" w:rsidRPr="00C44E1D" w:rsidRDefault="00911B17" w:rsidP="00A0374B">
            <w:pPr>
              <w:spacing w:after="0"/>
              <w:jc w:val="center"/>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ExpectedCount</w:t>
            </w:r>
            <w:proofErr w:type="spellEnd"/>
          </w:p>
        </w:tc>
      </w:tr>
      <w:tr w:rsidR="00911B17" w:rsidRPr="00C44E1D" w14:paraId="5086C18E" w14:textId="77777777" w:rsidTr="00A0374B">
        <w:tc>
          <w:tcPr>
            <w:tcW w:w="0" w:type="auto"/>
            <w:shd w:val="clear" w:color="auto" w:fill="auto"/>
            <w:vAlign w:val="center"/>
          </w:tcPr>
          <w:p w14:paraId="7B800229" w14:textId="77777777" w:rsidR="00911B17" w:rsidRDefault="00911B17" w:rsidP="00A0374B">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1</w:t>
            </w:r>
          </w:p>
        </w:tc>
        <w:tc>
          <w:tcPr>
            <w:tcW w:w="0" w:type="auto"/>
            <w:shd w:val="clear" w:color="auto" w:fill="auto"/>
            <w:noWrap/>
          </w:tcPr>
          <w:p w14:paraId="78DFE40A" w14:textId="77777777" w:rsidR="00911B17" w:rsidRPr="003158C1" w:rsidRDefault="00911B17" w:rsidP="00A0374B">
            <w:pPr>
              <w:spacing w:after="0"/>
              <w:jc w:val="right"/>
              <w:rPr>
                <w:rFonts w:ascii="Arial Narrow" w:eastAsia="Times New Roman" w:hAnsi="Arial Narrow" w:cs="Times New Roman"/>
                <w:color w:val="000000"/>
                <w:sz w:val="20"/>
                <w:szCs w:val="20"/>
              </w:rPr>
            </w:pPr>
            <w:r w:rsidRPr="003158C1">
              <w:rPr>
                <w:rFonts w:ascii="Arial Narrow" w:hAnsi="Arial Narrow"/>
                <w:sz w:val="20"/>
                <w:szCs w:val="20"/>
              </w:rPr>
              <w:t>203472_10</w:t>
            </w:r>
          </w:p>
        </w:tc>
        <w:tc>
          <w:tcPr>
            <w:tcW w:w="0" w:type="auto"/>
            <w:shd w:val="clear" w:color="auto" w:fill="auto"/>
            <w:noWrap/>
            <w:vAlign w:val="center"/>
          </w:tcPr>
          <w:p w14:paraId="403C4B4B"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4,792</w:t>
            </w:r>
          </w:p>
        </w:tc>
        <w:tc>
          <w:tcPr>
            <w:tcW w:w="0" w:type="auto"/>
            <w:shd w:val="clear" w:color="auto" w:fill="auto"/>
            <w:noWrap/>
            <w:vAlign w:val="center"/>
          </w:tcPr>
          <w:p w14:paraId="6421593B"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641</w:t>
            </w:r>
          </w:p>
        </w:tc>
        <w:tc>
          <w:tcPr>
            <w:tcW w:w="0" w:type="auto"/>
            <w:shd w:val="clear" w:color="auto" w:fill="auto"/>
            <w:noWrap/>
            <w:vAlign w:val="center"/>
          </w:tcPr>
          <w:p w14:paraId="6E69163B"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642</w:t>
            </w:r>
          </w:p>
        </w:tc>
      </w:tr>
      <w:tr w:rsidR="00911B17" w:rsidRPr="00C44E1D" w14:paraId="66EE6EC0" w14:textId="77777777" w:rsidTr="00A0374B">
        <w:tc>
          <w:tcPr>
            <w:tcW w:w="0" w:type="auto"/>
            <w:shd w:val="clear" w:color="auto" w:fill="auto"/>
            <w:vAlign w:val="center"/>
          </w:tcPr>
          <w:p w14:paraId="5CBC429F" w14:textId="77777777" w:rsidR="00911B17" w:rsidRDefault="00911B17" w:rsidP="00A0374B">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2</w:t>
            </w:r>
          </w:p>
        </w:tc>
        <w:tc>
          <w:tcPr>
            <w:tcW w:w="0" w:type="auto"/>
            <w:shd w:val="clear" w:color="auto" w:fill="auto"/>
            <w:noWrap/>
          </w:tcPr>
          <w:p w14:paraId="3D54A607" w14:textId="77777777" w:rsidR="00911B17" w:rsidRPr="003158C1" w:rsidRDefault="00911B17" w:rsidP="00A0374B">
            <w:pPr>
              <w:spacing w:after="0"/>
              <w:jc w:val="right"/>
              <w:rPr>
                <w:rFonts w:ascii="Arial Narrow" w:eastAsia="Times New Roman" w:hAnsi="Arial Narrow" w:cs="Times New Roman"/>
                <w:color w:val="000000"/>
                <w:sz w:val="20"/>
                <w:szCs w:val="20"/>
              </w:rPr>
            </w:pPr>
            <w:r w:rsidRPr="003158C1">
              <w:rPr>
                <w:rFonts w:ascii="Arial Narrow" w:hAnsi="Arial Narrow"/>
                <w:sz w:val="20"/>
                <w:szCs w:val="20"/>
              </w:rPr>
              <w:t>203472_10</w:t>
            </w:r>
          </w:p>
        </w:tc>
        <w:tc>
          <w:tcPr>
            <w:tcW w:w="0" w:type="auto"/>
            <w:shd w:val="clear" w:color="auto" w:fill="auto"/>
            <w:noWrap/>
            <w:vAlign w:val="center"/>
          </w:tcPr>
          <w:p w14:paraId="73723355"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4,761</w:t>
            </w:r>
          </w:p>
        </w:tc>
        <w:tc>
          <w:tcPr>
            <w:tcW w:w="0" w:type="auto"/>
            <w:shd w:val="clear" w:color="auto" w:fill="auto"/>
            <w:noWrap/>
            <w:vAlign w:val="center"/>
          </w:tcPr>
          <w:p w14:paraId="7F282715"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688</w:t>
            </w:r>
          </w:p>
        </w:tc>
        <w:tc>
          <w:tcPr>
            <w:tcW w:w="0" w:type="auto"/>
            <w:shd w:val="clear" w:color="auto" w:fill="auto"/>
            <w:noWrap/>
            <w:vAlign w:val="center"/>
          </w:tcPr>
          <w:p w14:paraId="42703D5A"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668</w:t>
            </w:r>
          </w:p>
        </w:tc>
      </w:tr>
      <w:tr w:rsidR="00911B17" w:rsidRPr="00C44E1D" w14:paraId="3CC1AA07" w14:textId="77777777" w:rsidTr="00A0374B">
        <w:tc>
          <w:tcPr>
            <w:tcW w:w="0" w:type="auto"/>
            <w:shd w:val="clear" w:color="auto" w:fill="auto"/>
            <w:vAlign w:val="center"/>
          </w:tcPr>
          <w:p w14:paraId="641B9969" w14:textId="77777777" w:rsidR="00911B17" w:rsidRDefault="00911B17" w:rsidP="00A0374B">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3</w:t>
            </w:r>
          </w:p>
        </w:tc>
        <w:tc>
          <w:tcPr>
            <w:tcW w:w="0" w:type="auto"/>
            <w:shd w:val="clear" w:color="auto" w:fill="auto"/>
            <w:noWrap/>
          </w:tcPr>
          <w:p w14:paraId="11D92CEF" w14:textId="77777777" w:rsidR="00911B17" w:rsidRPr="003158C1" w:rsidRDefault="00911B17" w:rsidP="00A0374B">
            <w:pPr>
              <w:spacing w:after="0"/>
              <w:jc w:val="right"/>
              <w:rPr>
                <w:rFonts w:ascii="Arial Narrow" w:eastAsia="Times New Roman" w:hAnsi="Arial Narrow" w:cs="Times New Roman"/>
                <w:color w:val="000000"/>
                <w:sz w:val="20"/>
                <w:szCs w:val="20"/>
              </w:rPr>
            </w:pPr>
            <w:r w:rsidRPr="003158C1">
              <w:rPr>
                <w:rFonts w:ascii="Arial Narrow" w:hAnsi="Arial Narrow"/>
                <w:sz w:val="20"/>
                <w:szCs w:val="20"/>
              </w:rPr>
              <w:t>203472_10</w:t>
            </w:r>
          </w:p>
        </w:tc>
        <w:tc>
          <w:tcPr>
            <w:tcW w:w="0" w:type="auto"/>
            <w:shd w:val="clear" w:color="auto" w:fill="auto"/>
            <w:noWrap/>
            <w:vAlign w:val="center"/>
          </w:tcPr>
          <w:p w14:paraId="539D93DB"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8,629</w:t>
            </w:r>
          </w:p>
        </w:tc>
        <w:tc>
          <w:tcPr>
            <w:tcW w:w="0" w:type="auto"/>
            <w:shd w:val="clear" w:color="auto" w:fill="auto"/>
            <w:noWrap/>
            <w:vAlign w:val="center"/>
          </w:tcPr>
          <w:p w14:paraId="5F3E19E4"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1,126</w:t>
            </w:r>
          </w:p>
        </w:tc>
        <w:tc>
          <w:tcPr>
            <w:tcW w:w="0" w:type="auto"/>
            <w:shd w:val="clear" w:color="auto" w:fill="auto"/>
            <w:noWrap/>
            <w:vAlign w:val="center"/>
          </w:tcPr>
          <w:p w14:paraId="6C7417CB"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1,070</w:t>
            </w:r>
          </w:p>
        </w:tc>
      </w:tr>
      <w:tr w:rsidR="00911B17" w:rsidRPr="00C44E1D" w14:paraId="4332E58F" w14:textId="77777777" w:rsidTr="00A0374B">
        <w:tc>
          <w:tcPr>
            <w:tcW w:w="0" w:type="auto"/>
            <w:shd w:val="clear" w:color="auto" w:fill="auto"/>
            <w:vAlign w:val="center"/>
          </w:tcPr>
          <w:p w14:paraId="6CA49BF1" w14:textId="77777777" w:rsidR="00911B17" w:rsidRDefault="00911B17" w:rsidP="00A0374B">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4</w:t>
            </w:r>
          </w:p>
        </w:tc>
        <w:tc>
          <w:tcPr>
            <w:tcW w:w="0" w:type="auto"/>
            <w:shd w:val="clear" w:color="auto" w:fill="auto"/>
            <w:noWrap/>
          </w:tcPr>
          <w:p w14:paraId="01FF5EBF" w14:textId="77777777" w:rsidR="00911B17" w:rsidRPr="003158C1" w:rsidRDefault="00911B17" w:rsidP="00A0374B">
            <w:pPr>
              <w:spacing w:after="0"/>
              <w:jc w:val="right"/>
              <w:rPr>
                <w:rFonts w:ascii="Arial Narrow" w:hAnsi="Arial Narrow" w:cs="Calibri"/>
                <w:color w:val="000000"/>
                <w:sz w:val="20"/>
                <w:szCs w:val="20"/>
              </w:rPr>
            </w:pPr>
            <w:r w:rsidRPr="003158C1">
              <w:rPr>
                <w:rFonts w:ascii="Arial Narrow" w:hAnsi="Arial Narrow"/>
                <w:sz w:val="20"/>
                <w:szCs w:val="20"/>
              </w:rPr>
              <w:t>203472_10</w:t>
            </w:r>
          </w:p>
        </w:tc>
        <w:tc>
          <w:tcPr>
            <w:tcW w:w="0" w:type="auto"/>
            <w:shd w:val="clear" w:color="auto" w:fill="auto"/>
            <w:noWrap/>
            <w:vAlign w:val="center"/>
          </w:tcPr>
          <w:p w14:paraId="3CE271F8" w14:textId="77777777" w:rsidR="00911B17" w:rsidRDefault="00911B17" w:rsidP="00A0374B">
            <w:pPr>
              <w:spacing w:after="0"/>
              <w:jc w:val="right"/>
              <w:rPr>
                <w:rFonts w:ascii="Arial Narrow" w:hAnsi="Arial Narrow" w:cs="Calibri"/>
                <w:color w:val="000000"/>
                <w:sz w:val="20"/>
                <w:szCs w:val="20"/>
              </w:rPr>
            </w:pPr>
            <w:r>
              <w:rPr>
                <w:rFonts w:ascii="Arial Narrow" w:hAnsi="Arial Narrow" w:cs="Calibri"/>
                <w:color w:val="000000"/>
                <w:sz w:val="20"/>
                <w:szCs w:val="20"/>
              </w:rPr>
              <w:t>533</w:t>
            </w:r>
          </w:p>
        </w:tc>
        <w:tc>
          <w:tcPr>
            <w:tcW w:w="0" w:type="auto"/>
            <w:shd w:val="clear" w:color="auto" w:fill="auto"/>
            <w:noWrap/>
            <w:vAlign w:val="center"/>
          </w:tcPr>
          <w:p w14:paraId="563B13DB" w14:textId="77777777" w:rsidR="00911B17" w:rsidRDefault="00911B17" w:rsidP="00A0374B">
            <w:pPr>
              <w:spacing w:after="0"/>
              <w:jc w:val="right"/>
              <w:rPr>
                <w:rFonts w:ascii="Arial Narrow" w:hAnsi="Arial Narrow" w:cs="Calibri"/>
                <w:color w:val="000000"/>
                <w:sz w:val="20"/>
                <w:szCs w:val="20"/>
              </w:rPr>
            </w:pPr>
            <w:r>
              <w:rPr>
                <w:rFonts w:ascii="Arial Narrow" w:hAnsi="Arial Narrow" w:cs="Calibri"/>
                <w:color w:val="000000"/>
                <w:sz w:val="20"/>
                <w:szCs w:val="20"/>
              </w:rPr>
              <w:t>79</w:t>
            </w:r>
          </w:p>
        </w:tc>
        <w:tc>
          <w:tcPr>
            <w:tcW w:w="0" w:type="auto"/>
            <w:shd w:val="clear" w:color="auto" w:fill="auto"/>
            <w:noWrap/>
            <w:vAlign w:val="center"/>
          </w:tcPr>
          <w:p w14:paraId="3375A475" w14:textId="77777777" w:rsidR="00911B17" w:rsidRDefault="00911B17" w:rsidP="00A0374B">
            <w:pPr>
              <w:spacing w:after="0"/>
              <w:jc w:val="right"/>
              <w:rPr>
                <w:rFonts w:ascii="Arial Narrow" w:hAnsi="Arial Narrow" w:cs="Calibri"/>
                <w:color w:val="000000"/>
                <w:sz w:val="20"/>
                <w:szCs w:val="20"/>
              </w:rPr>
            </w:pPr>
            <w:r>
              <w:rPr>
                <w:rFonts w:ascii="Arial Narrow" w:hAnsi="Arial Narrow" w:cs="Calibri"/>
                <w:color w:val="000000"/>
                <w:sz w:val="20"/>
                <w:szCs w:val="20"/>
              </w:rPr>
              <w:t>73</w:t>
            </w:r>
          </w:p>
        </w:tc>
      </w:tr>
    </w:tbl>
    <w:p w14:paraId="129D7C9D" w14:textId="77777777" w:rsidR="00911B17" w:rsidRDefault="00911B17" w:rsidP="00911B17">
      <w:pPr>
        <w:rPr>
          <w:rFonts w:eastAsia="Calibri"/>
        </w:rPr>
      </w:pPr>
    </w:p>
    <w:p w14:paraId="3EC24876" w14:textId="77777777" w:rsidR="00911B17" w:rsidRPr="00C44E1D" w:rsidRDefault="00911B17" w:rsidP="00911B17">
      <w:pPr>
        <w:rPr>
          <w:rFonts w:eastAsia="Calibri" w:cs="Times New Roman"/>
        </w:rPr>
      </w:pPr>
      <w:proofErr w:type="spellStart"/>
      <w:r w:rsidRPr="00C44E1D">
        <w:rPr>
          <w:rFonts w:eastAsia="Calibri"/>
        </w:rPr>
        <w:t>Nat</w:t>
      </w:r>
      <w:r>
        <w:rPr>
          <w:rFonts w:eastAsia="Calibri"/>
        </w:rPr>
        <w:t>Avg</w:t>
      </w:r>
      <w:r w:rsidRPr="00C44E1D">
        <w:rPr>
          <w:rFonts w:eastAsia="Calibri"/>
        </w:rPr>
        <w:t>Obs</w:t>
      </w:r>
      <w:proofErr w:type="spellEnd"/>
      <w:r w:rsidRPr="00C44E1D">
        <w:rPr>
          <w:rFonts w:eastAsia="Calibri"/>
        </w:rPr>
        <w:t xml:space="preserve"> = </w:t>
      </w:r>
      <m:oMath>
        <m:r>
          <m:rPr>
            <m:nor/>
          </m:rPr>
          <w:rPr>
            <w:rFonts w:eastAsia="Calibri"/>
          </w:rPr>
          <m:t>Average</m:t>
        </m:r>
        <m:d>
          <m:dPr>
            <m:ctrlPr>
              <w:rPr>
                <w:rFonts w:ascii="Cambria Math" w:eastAsia="Calibri" w:hAnsi="Cambria Math"/>
              </w:rPr>
            </m:ctrlPr>
          </m:dPr>
          <m:e>
            <m:d>
              <m:dPr>
                <m:ctrlPr>
                  <w:rPr>
                    <w:rFonts w:ascii="Cambria Math" w:eastAsia="Calibri" w:hAnsi="Cambria Math"/>
                  </w:rPr>
                </m:ctrlPr>
              </m:dPr>
              <m:e>
                <m:f>
                  <m:fPr>
                    <m:ctrlPr>
                      <w:rPr>
                        <w:rFonts w:ascii="Cambria Math" w:eastAsia="Calibri" w:hAnsi="Cambria Math"/>
                      </w:rPr>
                    </m:ctrlPr>
                  </m:fPr>
                  <m:num>
                    <m:r>
                      <m:rPr>
                        <m:nor/>
                      </m:rPr>
                      <w:rPr>
                        <w:rFonts w:eastAsia="Calibri"/>
                      </w:rPr>
                      <m:t xml:space="preserve">641 </m:t>
                    </m:r>
                  </m:num>
                  <m:den>
                    <m:r>
                      <m:rPr>
                        <m:nor/>
                      </m:rPr>
                      <w:rPr>
                        <w:rFonts w:eastAsia="Calibri"/>
                      </w:rPr>
                      <m:t>4</m:t>
                    </m:r>
                    <m:r>
                      <m:rPr>
                        <m:nor/>
                      </m:rPr>
                      <w:rPr>
                        <w:rFonts w:ascii="Cambria Math" w:eastAsia="Calibri"/>
                      </w:rPr>
                      <m:t>,</m:t>
                    </m:r>
                    <m:r>
                      <m:rPr>
                        <m:nor/>
                      </m:rPr>
                      <w:rPr>
                        <w:rFonts w:eastAsia="Calibri"/>
                      </w:rPr>
                      <m:t>792</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688</m:t>
                    </m:r>
                  </m:num>
                  <m:den>
                    <m:r>
                      <m:rPr>
                        <m:nor/>
                      </m:rPr>
                      <w:rPr>
                        <w:rFonts w:eastAsia="Calibri"/>
                      </w:rPr>
                      <m:t>4,761</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1,126</m:t>
                    </m:r>
                  </m:num>
                  <m:den>
                    <m:r>
                      <m:rPr>
                        <m:nor/>
                      </m:rPr>
                      <w:rPr>
                        <w:rFonts w:eastAsia="Calibri"/>
                      </w:rPr>
                      <m:t>8,629</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79</m:t>
                    </m:r>
                  </m:num>
                  <m:den>
                    <m:r>
                      <m:rPr>
                        <m:nor/>
                      </m:rPr>
                      <w:rPr>
                        <w:rFonts w:eastAsia="Calibri"/>
                      </w:rPr>
                      <m:t>533</m:t>
                    </m:r>
                  </m:den>
                </m:f>
              </m:e>
            </m:d>
          </m:e>
        </m:d>
      </m:oMath>
    </w:p>
    <w:p w14:paraId="3E629DE6" w14:textId="77777777" w:rsidR="00911B17" w:rsidRPr="00C44E1D" w:rsidRDefault="00911B17" w:rsidP="00911B17">
      <w:pPr>
        <w:rPr>
          <w:rFonts w:ascii="Cambria Math" w:eastAsia="Calibri" w:hAnsi="Cambria Math"/>
          <w:oMath/>
        </w:rPr>
      </w:pPr>
      <w:proofErr w:type="spellStart"/>
      <w:r w:rsidRPr="00C44E1D">
        <w:rPr>
          <w:rFonts w:eastAsia="Calibri"/>
        </w:rPr>
        <w:t>Nat</w:t>
      </w:r>
      <w:r>
        <w:rPr>
          <w:rFonts w:eastAsia="Calibri"/>
        </w:rPr>
        <w:t>AvgObs</w:t>
      </w:r>
      <w:proofErr w:type="spellEnd"/>
      <w:r w:rsidRPr="00C44E1D">
        <w:rPr>
          <w:rFonts w:eastAsia="Calibri"/>
        </w:rPr>
        <w:t xml:space="preserve"> = </w:t>
      </w:r>
      <m:oMath>
        <m:r>
          <m:rPr>
            <m:nor/>
          </m:rPr>
          <w:rPr>
            <w:rFonts w:eastAsia="Calibri"/>
          </w:rPr>
          <m:t xml:space="preserve">Average </m:t>
        </m:r>
        <m:d>
          <m:dPr>
            <m:ctrlPr>
              <w:rPr>
                <w:rFonts w:ascii="Cambria Math" w:eastAsia="Calibri" w:hAnsi="Cambria Math"/>
              </w:rPr>
            </m:ctrlPr>
          </m:dPr>
          <m:e>
            <m:d>
              <m:dPr>
                <m:ctrlPr>
                  <w:rPr>
                    <w:rFonts w:ascii="Cambria Math" w:eastAsia="Calibri" w:hAnsi="Cambria Math"/>
                  </w:rPr>
                </m:ctrlPr>
              </m:dPr>
              <m:e>
                <m:r>
                  <m:rPr>
                    <m:nor/>
                  </m:rPr>
                  <w:rPr>
                    <w:rFonts w:eastAsia="Calibri"/>
                  </w:rPr>
                  <m:t>0.13376</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0.14451</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0.13049</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0.14822</m:t>
                </m:r>
              </m:e>
            </m:d>
          </m:e>
        </m:d>
      </m:oMath>
    </w:p>
    <w:p w14:paraId="685061E2" w14:textId="77777777" w:rsidR="00911B17" w:rsidRDefault="00911B17" w:rsidP="00911B17">
      <w:pPr>
        <w:rPr>
          <w:rFonts w:eastAsia="Calibri"/>
        </w:rPr>
      </w:pPr>
      <w:r>
        <w:rPr>
          <w:rFonts w:eastAsia="Calibri"/>
        </w:rPr>
        <w:t>NatAvgObs</w:t>
      </w:r>
      <w:r w:rsidRPr="00C44E1D">
        <w:rPr>
          <w:rFonts w:eastAsia="Calibri"/>
        </w:rPr>
        <w:t xml:space="preserve"> = </w:t>
      </w:r>
      <w:r>
        <w:rPr>
          <w:rFonts w:eastAsia="Calibri"/>
        </w:rPr>
        <w:t>0</w:t>
      </w:r>
      <w:r w:rsidRPr="00C44E1D">
        <w:rPr>
          <w:rFonts w:eastAsia="Calibri"/>
        </w:rPr>
        <w:t>.139245</w:t>
      </w:r>
    </w:p>
    <w:p w14:paraId="6EC8196E" w14:textId="77777777" w:rsidR="00911B17" w:rsidRDefault="00911B17" w:rsidP="00911B17">
      <w:pPr>
        <w:pStyle w:val="Normal-Formula"/>
        <w:spacing w:before="120" w:after="120"/>
      </w:pPr>
      <w:r>
        <w:t xml:space="preserve">Final Rate Contract 1 = </w:t>
      </w:r>
      <m:oMath>
        <m:d>
          <m:dPr>
            <m:ctrlPr>
              <w:rPr>
                <w:rFonts w:ascii="Cambria Math" w:hAnsi="Cambria Math"/>
                <w:i/>
              </w:rPr>
            </m:ctrlPr>
          </m:dPr>
          <m:e>
            <m:d>
              <m:dPr>
                <m:ctrlPr>
                  <w:rPr>
                    <w:rFonts w:ascii="Cambria Math" w:hAnsi="Cambria Math"/>
                    <w:i/>
                  </w:rPr>
                </m:ctrlPr>
              </m:dPr>
              <m:e>
                <m:f>
                  <m:fPr>
                    <m:ctrlPr>
                      <w:rPr>
                        <w:rFonts w:ascii="Cambria Math" w:hAnsi="Cambria Math"/>
                        <w:i/>
                      </w:rPr>
                    </m:ctrlPr>
                  </m:fPr>
                  <m:num>
                    <m:r>
                      <m:rPr>
                        <m:nor/>
                      </m:rPr>
                      <m:t>641</m:t>
                    </m:r>
                  </m:num>
                  <m:den>
                    <m:r>
                      <m:rPr>
                        <m:nor/>
                      </m:rPr>
                      <m:t>642</m:t>
                    </m:r>
                  </m:den>
                </m:f>
              </m:e>
            </m:d>
            <m:r>
              <m:rPr>
                <m:nor/>
              </m:rPr>
              <m:t xml:space="preserve"> × .139245</m:t>
            </m:r>
          </m:e>
        </m:d>
        <m:r>
          <m:rPr>
            <m:nor/>
          </m:rPr>
          <m:t xml:space="preserve"> x 1000 = </m:t>
        </m:r>
        <m:r>
          <m:rPr>
            <m:nor/>
          </m:rPr>
          <w:rPr>
            <w:rFonts w:eastAsiaTheme="minorEastAsia"/>
          </w:rPr>
          <m:t>139.028</m:t>
        </m:r>
      </m:oMath>
    </w:p>
    <w:p w14:paraId="0D84743F" w14:textId="77777777" w:rsidR="00911B17" w:rsidRDefault="00911B17" w:rsidP="00911B17">
      <w:pPr>
        <w:pStyle w:val="Normal-Formula"/>
        <w:spacing w:before="120" w:after="120"/>
      </w:pPr>
      <w:r>
        <w:t>Final Rate reported for Contract 1 = 139</w:t>
      </w:r>
    </w:p>
    <w:p w14:paraId="2D6C3BED" w14:textId="77777777" w:rsidR="00911B17" w:rsidRDefault="00911B17" w:rsidP="00911B17"/>
    <w:p w14:paraId="4599367C" w14:textId="7F6F8DEA" w:rsidR="00B0325D" w:rsidRDefault="00911B17" w:rsidP="00B0325D">
      <w:pPr>
        <w:pStyle w:val="AttachmentTitle"/>
        <w:spacing w:after="120"/>
      </w:pPr>
      <w:r>
        <w:br w:type="page"/>
      </w:r>
      <w:r w:rsidR="00B0325D">
        <w:lastRenderedPageBreak/>
        <w:t xml:space="preserve">Calculating Measure 2024 HFS: Hospitalization Following Discharge </w:t>
      </w:r>
      <w:proofErr w:type="gramStart"/>
      <w:r w:rsidR="00B0325D">
        <w:t>From</w:t>
      </w:r>
      <w:proofErr w:type="gramEnd"/>
      <w:r w:rsidR="00B0325D">
        <w:t xml:space="preserve"> a Skilled Nursing Facility - 30-Day (Total)</w:t>
      </w:r>
    </w:p>
    <w:p w14:paraId="21CC1B33" w14:textId="77777777" w:rsidR="00B0325D" w:rsidRDefault="00B0325D" w:rsidP="00B0325D">
      <w:r w:rsidRPr="00CF20FE">
        <w:t xml:space="preserve">All data </w:t>
      </w:r>
      <w:r>
        <w:t>is available in</w:t>
      </w:r>
      <w:r w:rsidRPr="00CF20FE">
        <w:t xml:space="preserve"> the </w:t>
      </w:r>
      <w:r>
        <w:t xml:space="preserve">CMS 2024 </w:t>
      </w:r>
      <w:r w:rsidRPr="00CF20FE">
        <w:t>HEDIS</w:t>
      </w:r>
      <w:r>
        <w:t>®</w:t>
      </w:r>
      <w:r w:rsidRPr="00CF20FE">
        <w:t xml:space="preserve"> </w:t>
      </w:r>
      <w:r>
        <w:t>Public Use File (PUF)</w:t>
      </w:r>
      <w:r>
        <w:rPr>
          <w:rStyle w:val="FootnoteReference"/>
        </w:rPr>
        <w:footnoteReference w:id="3"/>
      </w:r>
      <w:r>
        <w:t xml:space="preserve"> and can be looked up by </w:t>
      </w:r>
      <w:proofErr w:type="spellStart"/>
      <w:r>
        <w:t>IndicatorKey</w:t>
      </w:r>
      <w:proofErr w:type="spellEnd"/>
      <w:r>
        <w:t xml:space="preserve"> (row) and Variable name (column).</w:t>
      </w:r>
    </w:p>
    <w:p w14:paraId="2E3C3970" w14:textId="77777777" w:rsidR="00B0325D" w:rsidRDefault="00B0325D" w:rsidP="00B0325D">
      <w:r>
        <w:t xml:space="preserve">The calculations below use the Denominator, </w:t>
      </w:r>
      <w:proofErr w:type="spellStart"/>
      <w:r>
        <w:t>ObservedCount</w:t>
      </w:r>
      <w:proofErr w:type="spellEnd"/>
      <w:r>
        <w:t xml:space="preserve"> and </w:t>
      </w:r>
      <w:proofErr w:type="spellStart"/>
      <w:r>
        <w:t>ExpectedCount</w:t>
      </w:r>
      <w:proofErr w:type="spellEnd"/>
      <w:r>
        <w:t xml:space="preserve"> values from the HFS 30-Day (Total) indicator (</w:t>
      </w:r>
      <w:proofErr w:type="spellStart"/>
      <w:r>
        <w:t>IndicatorKey</w:t>
      </w:r>
      <w:proofErr w:type="spellEnd"/>
      <w:r>
        <w:t xml:space="preserve"> = </w:t>
      </w:r>
      <w:r w:rsidRPr="00C95945">
        <w:t>203519_10</w:t>
      </w:r>
      <w:r>
        <w:t>).</w:t>
      </w:r>
    </w:p>
    <w:p w14:paraId="57744338" w14:textId="77777777" w:rsidR="00B0325D" w:rsidRDefault="00B0325D" w:rsidP="00B0325D">
      <w:r>
        <w:t>For each contract, calculate the 30-Day (Total) Observed-over-Expected Ratio (OE):</w:t>
      </w:r>
    </w:p>
    <w:p w14:paraId="2243AAC4" w14:textId="77777777" w:rsidR="00B0325D" w:rsidRDefault="00B0325D" w:rsidP="00B0325D">
      <w:pPr>
        <w:ind w:firstLine="720"/>
      </w:pPr>
      <w:r>
        <w:t xml:space="preserve">OE = </w:t>
      </w:r>
      <m:oMath>
        <m:d>
          <m:dPr>
            <m:ctrlPr>
              <w:rPr>
                <w:rFonts w:ascii="Cambria Math" w:hAnsi="Cambria Math"/>
                <w:sz w:val="28"/>
                <w:szCs w:val="28"/>
              </w:rPr>
            </m:ctrlPr>
          </m:dPr>
          <m:e>
            <m:f>
              <m:fPr>
                <m:ctrlPr>
                  <w:rPr>
                    <w:rFonts w:ascii="Cambria Math" w:hAnsi="Cambria Math"/>
                    <w:sz w:val="28"/>
                    <w:szCs w:val="28"/>
                  </w:rPr>
                </m:ctrlPr>
              </m:fPr>
              <m:num>
                <m:r>
                  <m:rPr>
                    <m:nor/>
                  </m:rPr>
                  <w:rPr>
                    <w:sz w:val="28"/>
                    <w:szCs w:val="28"/>
                  </w:rPr>
                  <m:t>ObservedCount</m:t>
                </m:r>
              </m:num>
              <m:den>
                <m:r>
                  <m:rPr>
                    <m:nor/>
                  </m:rPr>
                  <w:rPr>
                    <w:sz w:val="28"/>
                    <w:szCs w:val="28"/>
                  </w:rPr>
                  <m:t>ExpectedCount</m:t>
                </m:r>
              </m:den>
            </m:f>
          </m:e>
        </m:d>
      </m:oMath>
    </w:p>
    <w:p w14:paraId="18FAD881" w14:textId="77777777" w:rsidR="00B0325D" w:rsidRDefault="00B0325D" w:rsidP="00B0325D">
      <w:r>
        <w:t>Calculate the national average of the 30-Day (Total) Observed Rate:</w:t>
      </w:r>
    </w:p>
    <w:p w14:paraId="6A508249" w14:textId="77777777" w:rsidR="00B0325D" w:rsidRDefault="00B0325D" w:rsidP="00B0325D">
      <w:pPr>
        <w:pStyle w:val="Normal-Formula"/>
        <w:spacing w:before="120"/>
        <w:ind w:firstLine="720"/>
      </w:pPr>
      <w:proofErr w:type="spellStart"/>
      <w:r w:rsidRPr="00301E67">
        <w:t>NatAvgObs</w:t>
      </w:r>
      <w:proofErr w:type="spellEnd"/>
      <w:r w:rsidRPr="00301E67">
        <w:t xml:space="preserve"> = </w:t>
      </w:r>
      <m:oMath>
        <m:r>
          <m:rPr>
            <m:nor/>
          </m:rPr>
          <m:t>Average</m:t>
        </m:r>
        <m:d>
          <m:dPr>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w:proofErr w:type="spellStart"/>
                        <m:r>
                          <m:rPr>
                            <m:nor/>
                          </m:rPr>
                          <m:t>ObservedCount</m:t>
                        </m:r>
                        <w:proofErr w:type="spellEnd"/>
                      </m:e>
                      <m:sub>
                        <m:r>
                          <m:rPr>
                            <m:nor/>
                          </m:rPr>
                          <m:t>1</m:t>
                        </m:r>
                      </m:sub>
                    </m:sSub>
                  </m:num>
                  <m:den>
                    <m:sSub>
                      <m:sSubPr>
                        <m:ctrlPr>
                          <w:rPr>
                            <w:rFonts w:ascii="Cambria Math" w:hAnsi="Cambria Math"/>
                          </w:rPr>
                        </m:ctrlPr>
                      </m:sSubPr>
                      <m:e>
                        <m:r>
                          <m:rPr>
                            <m:nor/>
                          </m:rPr>
                          <m:t>Denominator</m:t>
                        </m:r>
                      </m:e>
                      <m:sub>
                        <m:r>
                          <m:rPr>
                            <m:nor/>
                          </m:rPr>
                          <m:t>1</m:t>
                        </m:r>
                      </m:sub>
                    </m:sSub>
                  </m:den>
                </m:f>
              </m:e>
            </m:d>
            <m:r>
              <m:rPr>
                <m:nor/>
              </m:rPr>
              <m:t xml:space="preserve"> + … +</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nor/>
                          </m:rPr>
                          <m:t>ObservedCount</m:t>
                        </m:r>
                      </m:e>
                      <m:sub>
                        <m:r>
                          <m:rPr>
                            <m:nor/>
                          </m:rPr>
                          <m:t>n</m:t>
                        </m:r>
                      </m:sub>
                    </m:sSub>
                  </m:num>
                  <m:den>
                    <m:sSub>
                      <m:sSubPr>
                        <m:ctrlPr>
                          <w:rPr>
                            <w:rFonts w:ascii="Cambria Math" w:hAnsi="Cambria Math"/>
                          </w:rPr>
                        </m:ctrlPr>
                      </m:sSubPr>
                      <m:e>
                        <m:r>
                          <m:rPr>
                            <m:nor/>
                          </m:rPr>
                          <m:t>Denominator</m:t>
                        </m:r>
                      </m:e>
                      <m:sub>
                        <m:r>
                          <m:rPr>
                            <m:nor/>
                          </m:rPr>
                          <m:t>n</m:t>
                        </m:r>
                      </m:sub>
                    </m:sSub>
                  </m:den>
                </m:f>
              </m:e>
            </m:d>
          </m:e>
        </m:d>
      </m:oMath>
    </w:p>
    <w:p w14:paraId="2DA317EB" w14:textId="77777777" w:rsidR="00B0325D" w:rsidRPr="001F52D8" w:rsidRDefault="00B0325D" w:rsidP="00B0325D">
      <w:r>
        <w:t>W</w:t>
      </w:r>
      <w:r w:rsidRPr="00301E67">
        <w:t xml:space="preserve">here 1 through n are all </w:t>
      </w:r>
      <w:r w:rsidRPr="00D208DD">
        <w:t xml:space="preserve">contracts with </w:t>
      </w:r>
      <w:r>
        <w:t xml:space="preserve">a 30-Day (Total) </w:t>
      </w:r>
      <w:r w:rsidRPr="00D208DD">
        <w:t xml:space="preserve">Denominator </w:t>
      </w:r>
      <w:r>
        <w:t>larger than or equal to</w:t>
      </w:r>
      <w:r w:rsidRPr="00D208DD">
        <w:t xml:space="preserve"> 150</w:t>
      </w:r>
      <w:r>
        <w:t>, and a 30-Day (Total) OE larger than or equal to 0.2 and less than or equal to 5.0.</w:t>
      </w:r>
    </w:p>
    <w:p w14:paraId="64D94D56" w14:textId="77777777" w:rsidR="00B0325D" w:rsidRDefault="00B0325D" w:rsidP="00B0325D">
      <w:pPr>
        <w:rPr>
          <w:szCs w:val="20"/>
        </w:rPr>
      </w:pPr>
      <w:r>
        <w:rPr>
          <w:szCs w:val="20"/>
        </w:rPr>
        <w:t>For each contract, calculate the Final Rate and convert to percentages:</w:t>
      </w:r>
    </w:p>
    <w:p w14:paraId="7F78DA91" w14:textId="77777777" w:rsidR="00B0325D" w:rsidRDefault="00B0325D" w:rsidP="00B0325D">
      <w:pPr>
        <w:pStyle w:val="Normal-Formula"/>
        <w:spacing w:before="120" w:after="120"/>
        <w:ind w:firstLine="720"/>
      </w:pPr>
      <w:r>
        <w:rPr>
          <w:szCs w:val="20"/>
        </w:rPr>
        <w:t>Final</w:t>
      </w:r>
      <w:r w:rsidRPr="00301E67">
        <w:rPr>
          <w:szCs w:val="20"/>
        </w:rPr>
        <w:t xml:space="preserve"> Rate =</w:t>
      </w:r>
      <w:r>
        <w:t xml:space="preserve"> </w:t>
      </w:r>
      <m:oMath>
        <m:r>
          <m:rPr>
            <m:nor/>
          </m:rPr>
          <m:t xml:space="preserve">OE x </m:t>
        </m:r>
        <w:proofErr w:type="spellStart"/>
        <m:r>
          <m:rPr>
            <m:nor/>
          </m:rPr>
          <m:t>NatAvgObs</m:t>
        </m:r>
        <w:proofErr w:type="spellEnd"/>
        <m:r>
          <m:rPr>
            <m:nor/>
          </m:rPr>
          <m:t xml:space="preserve"> x 100 </m:t>
        </m:r>
      </m:oMath>
    </w:p>
    <w:p w14:paraId="5A65F651" w14:textId="77777777" w:rsidR="00B0325D" w:rsidRDefault="00B0325D" w:rsidP="00B0325D">
      <w:pPr>
        <w:pStyle w:val="Normal-Formula"/>
        <w:spacing w:before="120" w:after="120"/>
      </w:pPr>
      <w:r>
        <w:t>And round to the nearest integer.</w:t>
      </w:r>
    </w:p>
    <w:p w14:paraId="14A77531" w14:textId="77777777" w:rsidR="00B0325D" w:rsidRDefault="00B0325D" w:rsidP="00B0325D"/>
    <w:p w14:paraId="7747A4A0" w14:textId="77777777" w:rsidR="00B0325D" w:rsidRDefault="00B0325D" w:rsidP="00B0325D">
      <w:pPr>
        <w:rPr>
          <w:rFonts w:eastAsia="Calibri"/>
        </w:rPr>
      </w:pPr>
    </w:p>
    <w:p w14:paraId="12838770" w14:textId="77777777" w:rsidR="00B0325D" w:rsidRPr="00C44E1D" w:rsidRDefault="00B0325D" w:rsidP="00B0325D">
      <w:pPr>
        <w:rPr>
          <w:rFonts w:eastAsia="Calibri"/>
        </w:rPr>
      </w:pPr>
      <w:r w:rsidRPr="00C44E1D">
        <w:rPr>
          <w:rFonts w:eastAsia="Calibri"/>
        </w:rPr>
        <w:t>Example: Calculating the final rate for Contract 1</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29" w:type="dxa"/>
          <w:bottom w:w="14" w:type="dxa"/>
          <w:right w:w="29" w:type="dxa"/>
        </w:tblCellMar>
        <w:tblLook w:val="04A0" w:firstRow="1" w:lastRow="0" w:firstColumn="1" w:lastColumn="0" w:noHBand="0" w:noVBand="1"/>
      </w:tblPr>
      <w:tblGrid>
        <w:gridCol w:w="815"/>
        <w:gridCol w:w="1052"/>
        <w:gridCol w:w="1070"/>
        <w:gridCol w:w="1289"/>
        <w:gridCol w:w="1261"/>
      </w:tblGrid>
      <w:tr w:rsidR="00B0325D" w:rsidRPr="00C44E1D" w14:paraId="4CE56325" w14:textId="77777777" w:rsidTr="008868C6">
        <w:tc>
          <w:tcPr>
            <w:tcW w:w="0" w:type="auto"/>
            <w:shd w:val="clear" w:color="000000" w:fill="BFBFBF"/>
            <w:vAlign w:val="center"/>
            <w:hideMark/>
          </w:tcPr>
          <w:p w14:paraId="5AEF8A29" w14:textId="77777777" w:rsidR="00B0325D" w:rsidRPr="00C44E1D" w:rsidRDefault="00B0325D" w:rsidP="008868C6">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Contract</w:t>
            </w:r>
          </w:p>
        </w:tc>
        <w:tc>
          <w:tcPr>
            <w:tcW w:w="0" w:type="auto"/>
            <w:shd w:val="clear" w:color="000000" w:fill="BFBFBF"/>
            <w:noWrap/>
            <w:vAlign w:val="center"/>
            <w:hideMark/>
          </w:tcPr>
          <w:p w14:paraId="329422C2" w14:textId="77777777" w:rsidR="00B0325D" w:rsidRPr="00C44E1D" w:rsidRDefault="00B0325D" w:rsidP="008868C6">
            <w:pPr>
              <w:spacing w:after="0"/>
              <w:jc w:val="center"/>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IndicatorKey</w:t>
            </w:r>
            <w:proofErr w:type="spellEnd"/>
          </w:p>
        </w:tc>
        <w:tc>
          <w:tcPr>
            <w:tcW w:w="0" w:type="auto"/>
            <w:shd w:val="clear" w:color="000000" w:fill="BFBFBF"/>
            <w:vAlign w:val="center"/>
            <w:hideMark/>
          </w:tcPr>
          <w:p w14:paraId="78063A79" w14:textId="77777777" w:rsidR="00B0325D" w:rsidRPr="00C44E1D" w:rsidRDefault="00B0325D" w:rsidP="008868C6">
            <w:pPr>
              <w:spacing w:after="0"/>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 xml:space="preserve">Denominator </w:t>
            </w:r>
          </w:p>
        </w:tc>
        <w:tc>
          <w:tcPr>
            <w:tcW w:w="0" w:type="auto"/>
            <w:shd w:val="clear" w:color="000000" w:fill="BFBFBF"/>
            <w:vAlign w:val="center"/>
            <w:hideMark/>
          </w:tcPr>
          <w:p w14:paraId="21FE3789" w14:textId="77777777" w:rsidR="00B0325D" w:rsidRPr="00C44E1D" w:rsidRDefault="00B0325D" w:rsidP="008868C6">
            <w:pPr>
              <w:spacing w:after="0"/>
              <w:jc w:val="center"/>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ObservedCount</w:t>
            </w:r>
            <w:proofErr w:type="spellEnd"/>
          </w:p>
        </w:tc>
        <w:tc>
          <w:tcPr>
            <w:tcW w:w="0" w:type="auto"/>
            <w:shd w:val="clear" w:color="000000" w:fill="BFBFBF"/>
            <w:vAlign w:val="center"/>
            <w:hideMark/>
          </w:tcPr>
          <w:p w14:paraId="30A534BF" w14:textId="77777777" w:rsidR="00B0325D" w:rsidRPr="00C44E1D" w:rsidRDefault="00B0325D" w:rsidP="008868C6">
            <w:pPr>
              <w:spacing w:after="0"/>
              <w:jc w:val="center"/>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ExpectedCount</w:t>
            </w:r>
            <w:proofErr w:type="spellEnd"/>
          </w:p>
        </w:tc>
      </w:tr>
      <w:tr w:rsidR="00B0325D" w:rsidRPr="00C44E1D" w14:paraId="2C818F30" w14:textId="77777777" w:rsidTr="008868C6">
        <w:tc>
          <w:tcPr>
            <w:tcW w:w="0" w:type="auto"/>
            <w:shd w:val="clear" w:color="auto" w:fill="auto"/>
            <w:vAlign w:val="center"/>
          </w:tcPr>
          <w:p w14:paraId="17196187" w14:textId="77777777" w:rsidR="00B0325D" w:rsidRDefault="00B0325D" w:rsidP="008868C6">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1</w:t>
            </w:r>
          </w:p>
        </w:tc>
        <w:tc>
          <w:tcPr>
            <w:tcW w:w="0" w:type="auto"/>
            <w:shd w:val="clear" w:color="auto" w:fill="auto"/>
            <w:noWrap/>
            <w:vAlign w:val="center"/>
          </w:tcPr>
          <w:p w14:paraId="43BF3EC6" w14:textId="77777777" w:rsidR="00B0325D" w:rsidRPr="00563320" w:rsidRDefault="00B0325D" w:rsidP="008868C6">
            <w:pPr>
              <w:spacing w:after="0"/>
              <w:jc w:val="right"/>
              <w:rPr>
                <w:rFonts w:ascii="Arial Narrow" w:eastAsia="Times New Roman" w:hAnsi="Arial Narrow" w:cs="Times New Roman"/>
                <w:color w:val="000000"/>
                <w:sz w:val="20"/>
                <w:szCs w:val="20"/>
              </w:rPr>
            </w:pPr>
            <w:r w:rsidRPr="00563320">
              <w:rPr>
                <w:rFonts w:ascii="Arial Narrow" w:hAnsi="Arial Narrow"/>
                <w:sz w:val="20"/>
                <w:szCs w:val="20"/>
              </w:rPr>
              <w:t>203519_10</w:t>
            </w:r>
          </w:p>
        </w:tc>
        <w:tc>
          <w:tcPr>
            <w:tcW w:w="0" w:type="auto"/>
            <w:shd w:val="clear" w:color="auto" w:fill="auto"/>
            <w:noWrap/>
            <w:vAlign w:val="center"/>
          </w:tcPr>
          <w:p w14:paraId="1AD81DC1" w14:textId="77777777" w:rsidR="00B0325D" w:rsidRPr="00C44E1D" w:rsidRDefault="00B0325D" w:rsidP="008868C6">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4,792</w:t>
            </w:r>
          </w:p>
        </w:tc>
        <w:tc>
          <w:tcPr>
            <w:tcW w:w="0" w:type="auto"/>
            <w:shd w:val="clear" w:color="auto" w:fill="auto"/>
            <w:noWrap/>
            <w:vAlign w:val="center"/>
          </w:tcPr>
          <w:p w14:paraId="6FFA3733" w14:textId="77777777" w:rsidR="00B0325D" w:rsidRPr="00C44E1D" w:rsidRDefault="00B0325D" w:rsidP="008868C6">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641</w:t>
            </w:r>
          </w:p>
        </w:tc>
        <w:tc>
          <w:tcPr>
            <w:tcW w:w="0" w:type="auto"/>
            <w:shd w:val="clear" w:color="auto" w:fill="auto"/>
            <w:noWrap/>
            <w:vAlign w:val="center"/>
          </w:tcPr>
          <w:p w14:paraId="6D24814E" w14:textId="77777777" w:rsidR="00B0325D" w:rsidRPr="00C44E1D" w:rsidRDefault="00B0325D" w:rsidP="008868C6">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642</w:t>
            </w:r>
          </w:p>
        </w:tc>
      </w:tr>
      <w:tr w:rsidR="00B0325D" w:rsidRPr="00C44E1D" w14:paraId="4391CF4F" w14:textId="77777777" w:rsidTr="008868C6">
        <w:tc>
          <w:tcPr>
            <w:tcW w:w="0" w:type="auto"/>
            <w:shd w:val="clear" w:color="auto" w:fill="auto"/>
            <w:vAlign w:val="center"/>
          </w:tcPr>
          <w:p w14:paraId="015EF60A" w14:textId="77777777" w:rsidR="00B0325D" w:rsidRDefault="00B0325D" w:rsidP="008868C6">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2</w:t>
            </w:r>
          </w:p>
        </w:tc>
        <w:tc>
          <w:tcPr>
            <w:tcW w:w="0" w:type="auto"/>
            <w:shd w:val="clear" w:color="auto" w:fill="auto"/>
            <w:noWrap/>
            <w:vAlign w:val="center"/>
          </w:tcPr>
          <w:p w14:paraId="331189B1" w14:textId="77777777" w:rsidR="00B0325D" w:rsidRPr="00563320" w:rsidRDefault="00B0325D" w:rsidP="008868C6">
            <w:pPr>
              <w:spacing w:after="0"/>
              <w:jc w:val="right"/>
              <w:rPr>
                <w:rFonts w:ascii="Arial Narrow" w:eastAsia="Times New Roman" w:hAnsi="Arial Narrow" w:cs="Times New Roman"/>
                <w:color w:val="000000"/>
                <w:sz w:val="20"/>
                <w:szCs w:val="20"/>
              </w:rPr>
            </w:pPr>
            <w:r w:rsidRPr="00563320">
              <w:rPr>
                <w:rFonts w:ascii="Arial Narrow" w:hAnsi="Arial Narrow"/>
                <w:sz w:val="20"/>
                <w:szCs w:val="20"/>
              </w:rPr>
              <w:t>203519_10</w:t>
            </w:r>
          </w:p>
        </w:tc>
        <w:tc>
          <w:tcPr>
            <w:tcW w:w="0" w:type="auto"/>
            <w:shd w:val="clear" w:color="auto" w:fill="auto"/>
            <w:noWrap/>
            <w:vAlign w:val="center"/>
          </w:tcPr>
          <w:p w14:paraId="42DC1DA6" w14:textId="77777777" w:rsidR="00B0325D" w:rsidRPr="00C44E1D" w:rsidRDefault="00B0325D" w:rsidP="008868C6">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4,761</w:t>
            </w:r>
          </w:p>
        </w:tc>
        <w:tc>
          <w:tcPr>
            <w:tcW w:w="0" w:type="auto"/>
            <w:shd w:val="clear" w:color="auto" w:fill="auto"/>
            <w:noWrap/>
            <w:vAlign w:val="center"/>
          </w:tcPr>
          <w:p w14:paraId="116A4030" w14:textId="77777777" w:rsidR="00B0325D" w:rsidRPr="00C44E1D" w:rsidRDefault="00B0325D" w:rsidP="008868C6">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688</w:t>
            </w:r>
          </w:p>
        </w:tc>
        <w:tc>
          <w:tcPr>
            <w:tcW w:w="0" w:type="auto"/>
            <w:shd w:val="clear" w:color="auto" w:fill="auto"/>
            <w:noWrap/>
            <w:vAlign w:val="center"/>
          </w:tcPr>
          <w:p w14:paraId="342D292F" w14:textId="77777777" w:rsidR="00B0325D" w:rsidRPr="00C44E1D" w:rsidRDefault="00B0325D" w:rsidP="008868C6">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668</w:t>
            </w:r>
          </w:p>
        </w:tc>
      </w:tr>
      <w:tr w:rsidR="00B0325D" w:rsidRPr="00C44E1D" w14:paraId="3585EB5E" w14:textId="77777777" w:rsidTr="008868C6">
        <w:tc>
          <w:tcPr>
            <w:tcW w:w="0" w:type="auto"/>
            <w:shd w:val="clear" w:color="auto" w:fill="auto"/>
            <w:vAlign w:val="center"/>
          </w:tcPr>
          <w:p w14:paraId="4BCADE5E" w14:textId="77777777" w:rsidR="00B0325D" w:rsidRDefault="00B0325D" w:rsidP="008868C6">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3</w:t>
            </w:r>
          </w:p>
        </w:tc>
        <w:tc>
          <w:tcPr>
            <w:tcW w:w="0" w:type="auto"/>
            <w:shd w:val="clear" w:color="auto" w:fill="auto"/>
            <w:noWrap/>
            <w:vAlign w:val="center"/>
          </w:tcPr>
          <w:p w14:paraId="40C19FBA" w14:textId="77777777" w:rsidR="00B0325D" w:rsidRPr="00563320" w:rsidRDefault="00B0325D" w:rsidP="008868C6">
            <w:pPr>
              <w:spacing w:after="0"/>
              <w:jc w:val="right"/>
              <w:rPr>
                <w:rFonts w:ascii="Arial Narrow" w:eastAsia="Times New Roman" w:hAnsi="Arial Narrow" w:cs="Times New Roman"/>
                <w:color w:val="000000"/>
                <w:sz w:val="20"/>
                <w:szCs w:val="20"/>
              </w:rPr>
            </w:pPr>
            <w:r w:rsidRPr="00563320">
              <w:rPr>
                <w:rFonts w:ascii="Arial Narrow" w:hAnsi="Arial Narrow"/>
                <w:sz w:val="20"/>
                <w:szCs w:val="20"/>
              </w:rPr>
              <w:t>203519_10</w:t>
            </w:r>
          </w:p>
        </w:tc>
        <w:tc>
          <w:tcPr>
            <w:tcW w:w="0" w:type="auto"/>
            <w:shd w:val="clear" w:color="auto" w:fill="auto"/>
            <w:noWrap/>
            <w:vAlign w:val="center"/>
          </w:tcPr>
          <w:p w14:paraId="5F198BC5" w14:textId="77777777" w:rsidR="00B0325D" w:rsidRPr="00C44E1D" w:rsidRDefault="00B0325D" w:rsidP="008868C6">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8,629</w:t>
            </w:r>
          </w:p>
        </w:tc>
        <w:tc>
          <w:tcPr>
            <w:tcW w:w="0" w:type="auto"/>
            <w:shd w:val="clear" w:color="auto" w:fill="auto"/>
            <w:noWrap/>
            <w:vAlign w:val="center"/>
          </w:tcPr>
          <w:p w14:paraId="7213DF4D" w14:textId="77777777" w:rsidR="00B0325D" w:rsidRPr="00C44E1D" w:rsidRDefault="00B0325D" w:rsidP="008868C6">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1,126</w:t>
            </w:r>
          </w:p>
        </w:tc>
        <w:tc>
          <w:tcPr>
            <w:tcW w:w="0" w:type="auto"/>
            <w:shd w:val="clear" w:color="auto" w:fill="auto"/>
            <w:noWrap/>
            <w:vAlign w:val="center"/>
          </w:tcPr>
          <w:p w14:paraId="7F6A8BE6" w14:textId="77777777" w:rsidR="00B0325D" w:rsidRPr="00C44E1D" w:rsidRDefault="00B0325D" w:rsidP="008868C6">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1,070</w:t>
            </w:r>
          </w:p>
        </w:tc>
      </w:tr>
      <w:tr w:rsidR="00B0325D" w:rsidRPr="00C44E1D" w14:paraId="43E24CC4" w14:textId="77777777" w:rsidTr="008868C6">
        <w:tc>
          <w:tcPr>
            <w:tcW w:w="0" w:type="auto"/>
            <w:shd w:val="clear" w:color="auto" w:fill="auto"/>
            <w:vAlign w:val="center"/>
          </w:tcPr>
          <w:p w14:paraId="6DA355E1" w14:textId="77777777" w:rsidR="00B0325D" w:rsidRDefault="00B0325D" w:rsidP="008868C6">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4</w:t>
            </w:r>
          </w:p>
        </w:tc>
        <w:tc>
          <w:tcPr>
            <w:tcW w:w="0" w:type="auto"/>
            <w:shd w:val="clear" w:color="auto" w:fill="auto"/>
            <w:noWrap/>
            <w:vAlign w:val="center"/>
          </w:tcPr>
          <w:p w14:paraId="2E2285AF" w14:textId="77777777" w:rsidR="00B0325D" w:rsidRPr="00563320" w:rsidRDefault="00B0325D" w:rsidP="008868C6">
            <w:pPr>
              <w:spacing w:after="0"/>
              <w:jc w:val="right"/>
              <w:rPr>
                <w:rFonts w:ascii="Arial Narrow" w:hAnsi="Arial Narrow" w:cs="Calibri"/>
                <w:color w:val="000000"/>
                <w:sz w:val="20"/>
                <w:szCs w:val="20"/>
              </w:rPr>
            </w:pPr>
            <w:r w:rsidRPr="00563320">
              <w:rPr>
                <w:rFonts w:ascii="Arial Narrow" w:hAnsi="Arial Narrow"/>
                <w:sz w:val="20"/>
                <w:szCs w:val="20"/>
              </w:rPr>
              <w:t>203519_10</w:t>
            </w:r>
          </w:p>
        </w:tc>
        <w:tc>
          <w:tcPr>
            <w:tcW w:w="0" w:type="auto"/>
            <w:shd w:val="clear" w:color="auto" w:fill="auto"/>
            <w:noWrap/>
            <w:vAlign w:val="center"/>
          </w:tcPr>
          <w:p w14:paraId="7D6F689B" w14:textId="77777777" w:rsidR="00B0325D" w:rsidRDefault="00B0325D" w:rsidP="008868C6">
            <w:pPr>
              <w:spacing w:after="0"/>
              <w:jc w:val="right"/>
              <w:rPr>
                <w:rFonts w:ascii="Arial Narrow" w:hAnsi="Arial Narrow" w:cs="Calibri"/>
                <w:color w:val="000000"/>
                <w:sz w:val="20"/>
                <w:szCs w:val="20"/>
              </w:rPr>
            </w:pPr>
            <w:r>
              <w:rPr>
                <w:rFonts w:ascii="Arial Narrow" w:hAnsi="Arial Narrow" w:cs="Calibri"/>
                <w:color w:val="000000"/>
                <w:sz w:val="20"/>
                <w:szCs w:val="20"/>
              </w:rPr>
              <w:t>533</w:t>
            </w:r>
          </w:p>
        </w:tc>
        <w:tc>
          <w:tcPr>
            <w:tcW w:w="0" w:type="auto"/>
            <w:shd w:val="clear" w:color="auto" w:fill="auto"/>
            <w:noWrap/>
            <w:vAlign w:val="center"/>
          </w:tcPr>
          <w:p w14:paraId="360D00F0" w14:textId="77777777" w:rsidR="00B0325D" w:rsidRDefault="00B0325D" w:rsidP="008868C6">
            <w:pPr>
              <w:spacing w:after="0"/>
              <w:jc w:val="right"/>
              <w:rPr>
                <w:rFonts w:ascii="Arial Narrow" w:hAnsi="Arial Narrow" w:cs="Calibri"/>
                <w:color w:val="000000"/>
                <w:sz w:val="20"/>
                <w:szCs w:val="20"/>
              </w:rPr>
            </w:pPr>
            <w:r>
              <w:rPr>
                <w:rFonts w:ascii="Arial Narrow" w:hAnsi="Arial Narrow" w:cs="Calibri"/>
                <w:color w:val="000000"/>
                <w:sz w:val="20"/>
                <w:szCs w:val="20"/>
              </w:rPr>
              <w:t>79</w:t>
            </w:r>
          </w:p>
        </w:tc>
        <w:tc>
          <w:tcPr>
            <w:tcW w:w="0" w:type="auto"/>
            <w:shd w:val="clear" w:color="auto" w:fill="auto"/>
            <w:noWrap/>
            <w:vAlign w:val="center"/>
          </w:tcPr>
          <w:p w14:paraId="2BE9D021" w14:textId="77777777" w:rsidR="00B0325D" w:rsidRDefault="00B0325D" w:rsidP="008868C6">
            <w:pPr>
              <w:spacing w:after="0"/>
              <w:jc w:val="right"/>
              <w:rPr>
                <w:rFonts w:ascii="Arial Narrow" w:hAnsi="Arial Narrow" w:cs="Calibri"/>
                <w:color w:val="000000"/>
                <w:sz w:val="20"/>
                <w:szCs w:val="20"/>
              </w:rPr>
            </w:pPr>
            <w:r>
              <w:rPr>
                <w:rFonts w:ascii="Arial Narrow" w:hAnsi="Arial Narrow" w:cs="Calibri"/>
                <w:color w:val="000000"/>
                <w:sz w:val="20"/>
                <w:szCs w:val="20"/>
              </w:rPr>
              <w:t>73</w:t>
            </w:r>
          </w:p>
        </w:tc>
      </w:tr>
    </w:tbl>
    <w:p w14:paraId="5BA7DFAE" w14:textId="77777777" w:rsidR="00B0325D" w:rsidRPr="00C44E1D" w:rsidRDefault="00B0325D" w:rsidP="00B0325D">
      <w:pPr>
        <w:rPr>
          <w:rFonts w:eastAsia="Calibri" w:cs="Times New Roman"/>
        </w:rPr>
      </w:pPr>
      <w:proofErr w:type="spellStart"/>
      <w:r w:rsidRPr="00C44E1D">
        <w:rPr>
          <w:rFonts w:eastAsia="Calibri"/>
        </w:rPr>
        <w:t>Nat</w:t>
      </w:r>
      <w:r>
        <w:rPr>
          <w:rFonts w:eastAsia="Calibri"/>
        </w:rPr>
        <w:t>Avg</w:t>
      </w:r>
      <w:r w:rsidRPr="00C44E1D">
        <w:rPr>
          <w:rFonts w:eastAsia="Calibri"/>
        </w:rPr>
        <w:t>Obs</w:t>
      </w:r>
      <w:proofErr w:type="spellEnd"/>
      <w:r w:rsidRPr="00C44E1D">
        <w:rPr>
          <w:rFonts w:eastAsia="Calibri"/>
        </w:rPr>
        <w:t xml:space="preserve"> = </w:t>
      </w:r>
      <m:oMath>
        <m:r>
          <m:rPr>
            <m:nor/>
          </m:rPr>
          <w:rPr>
            <w:rFonts w:eastAsia="Calibri"/>
          </w:rPr>
          <m:t>Average</m:t>
        </m:r>
        <m:d>
          <m:dPr>
            <m:ctrlPr>
              <w:rPr>
                <w:rFonts w:ascii="Cambria Math" w:eastAsia="Calibri" w:hAnsi="Cambria Math"/>
              </w:rPr>
            </m:ctrlPr>
          </m:dPr>
          <m:e>
            <m:d>
              <m:dPr>
                <m:ctrlPr>
                  <w:rPr>
                    <w:rFonts w:ascii="Cambria Math" w:eastAsia="Calibri" w:hAnsi="Cambria Math"/>
                  </w:rPr>
                </m:ctrlPr>
              </m:dPr>
              <m:e>
                <m:f>
                  <m:fPr>
                    <m:ctrlPr>
                      <w:rPr>
                        <w:rFonts w:ascii="Cambria Math" w:eastAsia="Calibri" w:hAnsi="Cambria Math"/>
                      </w:rPr>
                    </m:ctrlPr>
                  </m:fPr>
                  <m:num>
                    <m:r>
                      <m:rPr>
                        <m:nor/>
                      </m:rPr>
                      <w:rPr>
                        <w:rFonts w:eastAsia="Calibri"/>
                      </w:rPr>
                      <m:t xml:space="preserve">641 </m:t>
                    </m:r>
                  </m:num>
                  <m:den>
                    <m:r>
                      <m:rPr>
                        <m:nor/>
                      </m:rPr>
                      <w:rPr>
                        <w:rFonts w:eastAsia="Calibri"/>
                      </w:rPr>
                      <m:t>4</m:t>
                    </m:r>
                    <m:r>
                      <m:rPr>
                        <m:nor/>
                      </m:rPr>
                      <w:rPr>
                        <w:rFonts w:ascii="Cambria Math" w:eastAsia="Calibri"/>
                      </w:rPr>
                      <m:t>,</m:t>
                    </m:r>
                    <m:r>
                      <m:rPr>
                        <m:nor/>
                      </m:rPr>
                      <w:rPr>
                        <w:rFonts w:eastAsia="Calibri"/>
                      </w:rPr>
                      <m:t>792</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688</m:t>
                    </m:r>
                  </m:num>
                  <m:den>
                    <m:r>
                      <m:rPr>
                        <m:nor/>
                      </m:rPr>
                      <w:rPr>
                        <w:rFonts w:eastAsia="Calibri"/>
                      </w:rPr>
                      <m:t>4,761</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1,126</m:t>
                    </m:r>
                  </m:num>
                  <m:den>
                    <m:r>
                      <m:rPr>
                        <m:nor/>
                      </m:rPr>
                      <w:rPr>
                        <w:rFonts w:eastAsia="Calibri"/>
                      </w:rPr>
                      <m:t>8,629</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79</m:t>
                    </m:r>
                  </m:num>
                  <m:den>
                    <m:r>
                      <m:rPr>
                        <m:nor/>
                      </m:rPr>
                      <w:rPr>
                        <w:rFonts w:eastAsia="Calibri"/>
                      </w:rPr>
                      <m:t>533</m:t>
                    </m:r>
                  </m:den>
                </m:f>
              </m:e>
            </m:d>
          </m:e>
        </m:d>
      </m:oMath>
    </w:p>
    <w:p w14:paraId="523D064E" w14:textId="77777777" w:rsidR="00B0325D" w:rsidRPr="00C44E1D" w:rsidRDefault="00B0325D" w:rsidP="00B0325D">
      <w:pPr>
        <w:rPr>
          <w:rFonts w:ascii="Cambria Math" w:eastAsia="Calibri" w:hAnsi="Cambria Math"/>
          <w:oMath/>
        </w:rPr>
      </w:pPr>
      <w:proofErr w:type="spellStart"/>
      <w:r w:rsidRPr="00C44E1D">
        <w:rPr>
          <w:rFonts w:eastAsia="Calibri"/>
        </w:rPr>
        <w:t>Nat</w:t>
      </w:r>
      <w:r>
        <w:rPr>
          <w:rFonts w:eastAsia="Calibri"/>
        </w:rPr>
        <w:t>AvgObs</w:t>
      </w:r>
      <w:proofErr w:type="spellEnd"/>
      <w:r w:rsidRPr="00C44E1D">
        <w:rPr>
          <w:rFonts w:eastAsia="Calibri"/>
        </w:rPr>
        <w:t xml:space="preserve"> = </w:t>
      </w:r>
      <m:oMath>
        <m:r>
          <m:rPr>
            <m:nor/>
          </m:rPr>
          <w:rPr>
            <w:rFonts w:eastAsia="Calibri"/>
          </w:rPr>
          <m:t xml:space="preserve">Average </m:t>
        </m:r>
        <m:d>
          <m:dPr>
            <m:ctrlPr>
              <w:rPr>
                <w:rFonts w:ascii="Cambria Math" w:eastAsia="Calibri" w:hAnsi="Cambria Math"/>
              </w:rPr>
            </m:ctrlPr>
          </m:dPr>
          <m:e>
            <m:d>
              <m:dPr>
                <m:ctrlPr>
                  <w:rPr>
                    <w:rFonts w:ascii="Cambria Math" w:eastAsia="Calibri" w:hAnsi="Cambria Math"/>
                  </w:rPr>
                </m:ctrlPr>
              </m:dPr>
              <m:e>
                <m:r>
                  <m:rPr>
                    <m:nor/>
                  </m:rPr>
                  <w:rPr>
                    <w:rFonts w:eastAsia="Calibri"/>
                  </w:rPr>
                  <m:t>0.13376</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0.14451</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0.13049</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0.14822</m:t>
                </m:r>
              </m:e>
            </m:d>
          </m:e>
        </m:d>
      </m:oMath>
    </w:p>
    <w:p w14:paraId="0A27ADFD" w14:textId="77777777" w:rsidR="00B0325D" w:rsidRDefault="00B0325D" w:rsidP="00B0325D">
      <w:pPr>
        <w:rPr>
          <w:rFonts w:eastAsia="Calibri"/>
        </w:rPr>
      </w:pPr>
      <w:r>
        <w:rPr>
          <w:rFonts w:eastAsia="Calibri"/>
        </w:rPr>
        <w:t>NatAvgObs</w:t>
      </w:r>
      <w:r w:rsidRPr="00C44E1D">
        <w:rPr>
          <w:rFonts w:eastAsia="Calibri"/>
        </w:rPr>
        <w:t xml:space="preserve"> = </w:t>
      </w:r>
      <w:r>
        <w:rPr>
          <w:rFonts w:eastAsia="Calibri"/>
        </w:rPr>
        <w:t>0</w:t>
      </w:r>
      <w:r w:rsidRPr="00C44E1D">
        <w:rPr>
          <w:rFonts w:eastAsia="Calibri"/>
        </w:rPr>
        <w:t>.139245</w:t>
      </w:r>
    </w:p>
    <w:p w14:paraId="2F4A799C" w14:textId="77777777" w:rsidR="00B0325D" w:rsidRPr="00C44E1D" w:rsidRDefault="00B0325D" w:rsidP="00B0325D">
      <w:pPr>
        <w:rPr>
          <w:rFonts w:eastAsia="Calibri"/>
        </w:rPr>
      </w:pPr>
      <w:r>
        <w:rPr>
          <w:rFonts w:eastAsia="Calibri"/>
        </w:rPr>
        <w:t xml:space="preserve">OE Contract 1 = </w:t>
      </w:r>
      <m:oMath>
        <m:d>
          <m:dPr>
            <m:ctrlPr>
              <w:rPr>
                <w:rFonts w:ascii="Cambria Math" w:eastAsia="Calibri" w:hAnsi="Cambria Math"/>
                <w:i/>
              </w:rPr>
            </m:ctrlPr>
          </m:dPr>
          <m:e>
            <m:f>
              <m:fPr>
                <m:ctrlPr>
                  <w:rPr>
                    <w:rFonts w:ascii="Cambria Math" w:eastAsia="Calibri" w:hAnsi="Cambria Math"/>
                    <w:i/>
                  </w:rPr>
                </m:ctrlPr>
              </m:fPr>
              <m:num>
                <m:r>
                  <m:rPr>
                    <m:nor/>
                  </m:rPr>
                  <w:rPr>
                    <w:rFonts w:eastAsia="Calibri"/>
                  </w:rPr>
                  <m:t>641</m:t>
                </m:r>
              </m:num>
              <m:den>
                <m:r>
                  <m:rPr>
                    <m:nor/>
                  </m:rPr>
                  <w:rPr>
                    <w:rFonts w:eastAsia="Calibri"/>
                  </w:rPr>
                  <m:t>642</m:t>
                </m:r>
              </m:den>
            </m:f>
          </m:e>
        </m:d>
      </m:oMath>
      <w:r>
        <w:rPr>
          <w:rFonts w:eastAsia="Calibri"/>
        </w:rPr>
        <w:t xml:space="preserve"> = 0.998442</w:t>
      </w:r>
    </w:p>
    <w:p w14:paraId="57282013" w14:textId="77777777" w:rsidR="00B0325D" w:rsidRPr="00C44E1D" w:rsidRDefault="00B0325D" w:rsidP="00B0325D">
      <w:pPr>
        <w:rPr>
          <w:rFonts w:eastAsia="Calibri"/>
        </w:rPr>
      </w:pPr>
      <w:r w:rsidRPr="00C44E1D">
        <w:rPr>
          <w:rFonts w:eastAsia="Calibri"/>
        </w:rPr>
        <w:t xml:space="preserve">Final Rate Contract 1 = </w:t>
      </w:r>
      <m:oMath>
        <m:r>
          <m:rPr>
            <m:nor/>
          </m:rPr>
          <w:rPr>
            <w:rFonts w:eastAsia="Calibri"/>
          </w:rPr>
          <m:t xml:space="preserve">0.998442 × 0.139245 x 100 = </m:t>
        </m:r>
        <m:r>
          <m:rPr>
            <m:nor/>
          </m:rPr>
          <w:rPr>
            <w:rFonts w:eastAsia="Times New Roman"/>
          </w:rPr>
          <m:t>13.90</m:t>
        </m:r>
      </m:oMath>
    </w:p>
    <w:p w14:paraId="396360E7" w14:textId="77777777" w:rsidR="00B0325D" w:rsidRPr="00215FEA" w:rsidRDefault="00B0325D" w:rsidP="00B0325D">
      <w:pPr>
        <w:rPr>
          <w:rFonts w:eastAsia="Calibri"/>
        </w:rPr>
      </w:pPr>
      <w:r w:rsidRPr="00C44E1D">
        <w:rPr>
          <w:rFonts w:eastAsia="Calibri"/>
        </w:rPr>
        <w:t>Final Rate reported for Contract 1 = 1</w:t>
      </w:r>
      <w:r>
        <w:rPr>
          <w:rFonts w:eastAsia="Calibri"/>
        </w:rPr>
        <w:t>4%</w:t>
      </w:r>
    </w:p>
    <w:p w14:paraId="34895C41" w14:textId="77777777" w:rsidR="00B0325D" w:rsidRPr="00761277" w:rsidRDefault="00B0325D" w:rsidP="00B0325D">
      <w:pPr>
        <w:pStyle w:val="Normal-Formula"/>
        <w:spacing w:before="120" w:after="120"/>
        <w:rPr>
          <w:rFonts w:ascii="Cambria Math" w:hAnsi="Cambria Math"/>
          <w:sz w:val="28"/>
          <w:szCs w:val="24"/>
        </w:rPr>
      </w:pPr>
    </w:p>
    <w:p w14:paraId="14A4F764" w14:textId="77777777" w:rsidR="00B0325D" w:rsidRDefault="00B0325D" w:rsidP="00B0325D"/>
    <w:p w14:paraId="4DCEEB87" w14:textId="17B37FA3" w:rsidR="00B0325D" w:rsidRDefault="00B0325D">
      <w:pPr>
        <w:spacing w:line="276" w:lineRule="auto"/>
        <w:rPr>
          <w:rFonts w:eastAsia="Batang"/>
          <w:b/>
          <w:bCs/>
          <w:szCs w:val="24"/>
          <w:lang w:eastAsia="ko-KR"/>
        </w:rPr>
      </w:pPr>
    </w:p>
    <w:p w14:paraId="7F440533" w14:textId="77777777" w:rsidR="00B0325D" w:rsidRDefault="00B0325D" w:rsidP="00B0325D">
      <w:pPr>
        <w:pStyle w:val="AttachmentTitle"/>
        <w:spacing w:after="120"/>
      </w:pPr>
      <w:r>
        <w:lastRenderedPageBreak/>
        <w:t xml:space="preserve">Calculating Measure 2024 HFS: Hospitalization Following Discharge </w:t>
      </w:r>
      <w:proofErr w:type="gramStart"/>
      <w:r>
        <w:t>From</w:t>
      </w:r>
      <w:proofErr w:type="gramEnd"/>
      <w:r>
        <w:t xml:space="preserve"> a Skilled Nursing Facility - 60-Day (Total)</w:t>
      </w:r>
    </w:p>
    <w:p w14:paraId="6F88810B" w14:textId="77777777" w:rsidR="00B0325D" w:rsidRDefault="00B0325D" w:rsidP="00B0325D">
      <w:r w:rsidRPr="00CF20FE">
        <w:t xml:space="preserve">All data </w:t>
      </w:r>
      <w:r>
        <w:t>is available in</w:t>
      </w:r>
      <w:r w:rsidRPr="00CF20FE">
        <w:t xml:space="preserve"> the </w:t>
      </w:r>
      <w:r>
        <w:t xml:space="preserve">CMS 2024 </w:t>
      </w:r>
      <w:r w:rsidRPr="00CF20FE">
        <w:t>HEDIS</w:t>
      </w:r>
      <w:r>
        <w:t>®</w:t>
      </w:r>
      <w:r w:rsidRPr="00CF20FE">
        <w:t xml:space="preserve"> </w:t>
      </w:r>
      <w:r>
        <w:t>Public Use File (PUF)</w:t>
      </w:r>
      <w:r>
        <w:rPr>
          <w:rStyle w:val="FootnoteReference"/>
        </w:rPr>
        <w:footnoteReference w:id="4"/>
      </w:r>
      <w:r>
        <w:t xml:space="preserve"> and can be looked up by </w:t>
      </w:r>
      <w:proofErr w:type="spellStart"/>
      <w:r>
        <w:t>IndicatorKey</w:t>
      </w:r>
      <w:proofErr w:type="spellEnd"/>
      <w:r>
        <w:t xml:space="preserve"> (row) and Variable name (column).</w:t>
      </w:r>
    </w:p>
    <w:p w14:paraId="62CB653A" w14:textId="77777777" w:rsidR="00B0325D" w:rsidRDefault="00B0325D" w:rsidP="00B0325D">
      <w:r>
        <w:t xml:space="preserve">The calculations below use the Denominator, </w:t>
      </w:r>
      <w:proofErr w:type="spellStart"/>
      <w:r>
        <w:t>ObservedCount</w:t>
      </w:r>
      <w:proofErr w:type="spellEnd"/>
      <w:r>
        <w:t xml:space="preserve"> and </w:t>
      </w:r>
      <w:proofErr w:type="spellStart"/>
      <w:r>
        <w:t>ExpectedCount</w:t>
      </w:r>
      <w:proofErr w:type="spellEnd"/>
      <w:r>
        <w:t xml:space="preserve"> values from the HFS 60-Day (Total) indicator (</w:t>
      </w:r>
      <w:proofErr w:type="spellStart"/>
      <w:r>
        <w:t>IndicatorKey</w:t>
      </w:r>
      <w:proofErr w:type="spellEnd"/>
      <w:r>
        <w:t xml:space="preserve"> = </w:t>
      </w:r>
      <w:r w:rsidRPr="00037DA8">
        <w:t>203520_10</w:t>
      </w:r>
      <w:r>
        <w:t>).</w:t>
      </w:r>
    </w:p>
    <w:p w14:paraId="2FF74101" w14:textId="77777777" w:rsidR="00B0325D" w:rsidRDefault="00B0325D" w:rsidP="00B0325D">
      <w:r>
        <w:t>For each contract, calculate the 60-Day (Total) Observed-over-Expected Ratio (OE):</w:t>
      </w:r>
    </w:p>
    <w:p w14:paraId="3B85A286" w14:textId="77777777" w:rsidR="00B0325D" w:rsidRDefault="00B0325D" w:rsidP="00B0325D">
      <w:pPr>
        <w:ind w:firstLine="720"/>
      </w:pPr>
      <w:r>
        <w:t xml:space="preserve">OE = </w:t>
      </w:r>
      <m:oMath>
        <m:d>
          <m:dPr>
            <m:ctrlPr>
              <w:rPr>
                <w:rFonts w:ascii="Cambria Math" w:hAnsi="Cambria Math"/>
                <w:sz w:val="28"/>
                <w:szCs w:val="28"/>
              </w:rPr>
            </m:ctrlPr>
          </m:dPr>
          <m:e>
            <m:f>
              <m:fPr>
                <m:ctrlPr>
                  <w:rPr>
                    <w:rFonts w:ascii="Cambria Math" w:hAnsi="Cambria Math"/>
                    <w:sz w:val="28"/>
                    <w:szCs w:val="28"/>
                  </w:rPr>
                </m:ctrlPr>
              </m:fPr>
              <m:num>
                <m:r>
                  <m:rPr>
                    <m:nor/>
                  </m:rPr>
                  <w:rPr>
                    <w:sz w:val="28"/>
                    <w:szCs w:val="28"/>
                  </w:rPr>
                  <m:t>ObservedCount</m:t>
                </m:r>
              </m:num>
              <m:den>
                <m:r>
                  <m:rPr>
                    <m:nor/>
                  </m:rPr>
                  <w:rPr>
                    <w:sz w:val="28"/>
                    <w:szCs w:val="28"/>
                  </w:rPr>
                  <m:t>ExpectedCount</m:t>
                </m:r>
              </m:den>
            </m:f>
          </m:e>
        </m:d>
      </m:oMath>
    </w:p>
    <w:p w14:paraId="10B8BC62" w14:textId="77777777" w:rsidR="00B0325D" w:rsidRDefault="00B0325D" w:rsidP="00B0325D">
      <w:r>
        <w:t>Calculate the national average of the 60-Day (Total) Observed Rate:</w:t>
      </w:r>
    </w:p>
    <w:p w14:paraId="1A1FBCF1" w14:textId="77777777" w:rsidR="00B0325D" w:rsidRDefault="00B0325D" w:rsidP="00B0325D">
      <w:pPr>
        <w:pStyle w:val="Normal-Formula"/>
        <w:spacing w:before="120"/>
        <w:ind w:firstLine="720"/>
      </w:pPr>
      <w:proofErr w:type="spellStart"/>
      <w:r w:rsidRPr="00301E67">
        <w:t>NatAvgObs</w:t>
      </w:r>
      <w:proofErr w:type="spellEnd"/>
      <w:r w:rsidRPr="00301E67">
        <w:t xml:space="preserve"> = </w:t>
      </w:r>
      <m:oMath>
        <m:r>
          <m:rPr>
            <m:nor/>
          </m:rPr>
          <m:t>Average</m:t>
        </m:r>
        <m:d>
          <m:dPr>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w:proofErr w:type="spellStart"/>
                        <m:r>
                          <m:rPr>
                            <m:nor/>
                          </m:rPr>
                          <m:t>ObservedCount</m:t>
                        </m:r>
                        <w:proofErr w:type="spellEnd"/>
                      </m:e>
                      <m:sub>
                        <m:r>
                          <m:rPr>
                            <m:nor/>
                          </m:rPr>
                          <m:t>1</m:t>
                        </m:r>
                      </m:sub>
                    </m:sSub>
                  </m:num>
                  <m:den>
                    <m:sSub>
                      <m:sSubPr>
                        <m:ctrlPr>
                          <w:rPr>
                            <w:rFonts w:ascii="Cambria Math" w:hAnsi="Cambria Math"/>
                          </w:rPr>
                        </m:ctrlPr>
                      </m:sSubPr>
                      <m:e>
                        <m:r>
                          <m:rPr>
                            <m:nor/>
                          </m:rPr>
                          <m:t>Denominator</m:t>
                        </m:r>
                      </m:e>
                      <m:sub>
                        <m:r>
                          <m:rPr>
                            <m:nor/>
                          </m:rPr>
                          <m:t>1</m:t>
                        </m:r>
                      </m:sub>
                    </m:sSub>
                  </m:den>
                </m:f>
              </m:e>
            </m:d>
            <m:r>
              <m:rPr>
                <m:nor/>
              </m:rPr>
              <m:t xml:space="preserve"> + … +</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nor/>
                          </m:rPr>
                          <m:t>ObservedCount</m:t>
                        </m:r>
                      </m:e>
                      <m:sub>
                        <m:r>
                          <m:rPr>
                            <m:nor/>
                          </m:rPr>
                          <m:t>n</m:t>
                        </m:r>
                      </m:sub>
                    </m:sSub>
                  </m:num>
                  <m:den>
                    <m:sSub>
                      <m:sSubPr>
                        <m:ctrlPr>
                          <w:rPr>
                            <w:rFonts w:ascii="Cambria Math" w:hAnsi="Cambria Math"/>
                          </w:rPr>
                        </m:ctrlPr>
                      </m:sSubPr>
                      <m:e>
                        <m:r>
                          <m:rPr>
                            <m:nor/>
                          </m:rPr>
                          <m:t>Denominator</m:t>
                        </m:r>
                      </m:e>
                      <m:sub>
                        <m:r>
                          <m:rPr>
                            <m:nor/>
                          </m:rPr>
                          <m:t>n</m:t>
                        </m:r>
                      </m:sub>
                    </m:sSub>
                  </m:den>
                </m:f>
              </m:e>
            </m:d>
          </m:e>
        </m:d>
      </m:oMath>
    </w:p>
    <w:p w14:paraId="4EA02C03" w14:textId="77777777" w:rsidR="00B0325D" w:rsidRPr="001F52D8" w:rsidRDefault="00B0325D" w:rsidP="00B0325D">
      <w:r>
        <w:t>W</w:t>
      </w:r>
      <w:r w:rsidRPr="00301E67">
        <w:t xml:space="preserve">here 1 through n are all </w:t>
      </w:r>
      <w:r w:rsidRPr="00D208DD">
        <w:t xml:space="preserve">contracts with </w:t>
      </w:r>
      <w:r>
        <w:t xml:space="preserve">a 60-Day (Total) </w:t>
      </w:r>
      <w:r w:rsidRPr="00D208DD">
        <w:t xml:space="preserve">Denominator </w:t>
      </w:r>
      <w:r>
        <w:t>larger than or equal to</w:t>
      </w:r>
      <w:r w:rsidRPr="00D208DD">
        <w:t xml:space="preserve"> 150</w:t>
      </w:r>
      <w:r>
        <w:t>, and a 60-Day (Total) OE larger than or equal to 0.2 and less than or equal to 5.0.</w:t>
      </w:r>
    </w:p>
    <w:p w14:paraId="71C54D59" w14:textId="77777777" w:rsidR="00B0325D" w:rsidRDefault="00B0325D" w:rsidP="00B0325D">
      <w:pPr>
        <w:rPr>
          <w:szCs w:val="20"/>
        </w:rPr>
      </w:pPr>
      <w:r>
        <w:rPr>
          <w:szCs w:val="20"/>
        </w:rPr>
        <w:t>For each contract, calculate the Final Rate and convert to percentages:</w:t>
      </w:r>
    </w:p>
    <w:p w14:paraId="39353C81" w14:textId="77777777" w:rsidR="00B0325D" w:rsidRDefault="00B0325D" w:rsidP="00B0325D">
      <w:pPr>
        <w:pStyle w:val="Normal-Formula"/>
        <w:spacing w:before="120" w:after="120"/>
        <w:ind w:firstLine="720"/>
      </w:pPr>
      <w:r>
        <w:rPr>
          <w:szCs w:val="20"/>
        </w:rPr>
        <w:t>Final</w:t>
      </w:r>
      <w:r w:rsidRPr="00301E67">
        <w:rPr>
          <w:szCs w:val="20"/>
        </w:rPr>
        <w:t xml:space="preserve"> Rate =</w:t>
      </w:r>
      <w:r>
        <w:t xml:space="preserve"> </w:t>
      </w:r>
      <m:oMath>
        <m:r>
          <m:rPr>
            <m:nor/>
          </m:rPr>
          <m:t xml:space="preserve">OE x </m:t>
        </m:r>
        <w:proofErr w:type="spellStart"/>
        <m:r>
          <m:rPr>
            <m:nor/>
          </m:rPr>
          <m:t>NatAvgObs</m:t>
        </m:r>
        <w:proofErr w:type="spellEnd"/>
        <m:r>
          <m:rPr>
            <m:nor/>
          </m:rPr>
          <m:t xml:space="preserve"> x 100 </m:t>
        </m:r>
      </m:oMath>
    </w:p>
    <w:p w14:paraId="4A5EED5D" w14:textId="77777777" w:rsidR="00B0325D" w:rsidRDefault="00B0325D" w:rsidP="00B0325D">
      <w:pPr>
        <w:pStyle w:val="Normal-Formula"/>
        <w:spacing w:before="120" w:after="120"/>
      </w:pPr>
      <w:r>
        <w:t>And round to the nearest integer.</w:t>
      </w:r>
    </w:p>
    <w:p w14:paraId="36C4F415" w14:textId="77777777" w:rsidR="00B0325D" w:rsidRDefault="00B0325D" w:rsidP="00B0325D"/>
    <w:p w14:paraId="3CD4A7AA" w14:textId="77777777" w:rsidR="00B0325D" w:rsidRDefault="00B0325D" w:rsidP="00B0325D">
      <w:pPr>
        <w:rPr>
          <w:rFonts w:eastAsia="Calibri"/>
        </w:rPr>
      </w:pPr>
    </w:p>
    <w:p w14:paraId="4530FD06" w14:textId="77777777" w:rsidR="00B0325D" w:rsidRPr="00C44E1D" w:rsidRDefault="00B0325D" w:rsidP="00B0325D">
      <w:pPr>
        <w:rPr>
          <w:rFonts w:eastAsia="Calibri"/>
        </w:rPr>
      </w:pPr>
      <w:r w:rsidRPr="00C44E1D">
        <w:rPr>
          <w:rFonts w:eastAsia="Calibri"/>
        </w:rPr>
        <w:t>Example: Calculating the final rate for Contract 1</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29" w:type="dxa"/>
          <w:bottom w:w="14" w:type="dxa"/>
          <w:right w:w="29" w:type="dxa"/>
        </w:tblCellMar>
        <w:tblLook w:val="04A0" w:firstRow="1" w:lastRow="0" w:firstColumn="1" w:lastColumn="0" w:noHBand="0" w:noVBand="1"/>
      </w:tblPr>
      <w:tblGrid>
        <w:gridCol w:w="815"/>
        <w:gridCol w:w="1052"/>
        <w:gridCol w:w="1070"/>
        <w:gridCol w:w="1289"/>
        <w:gridCol w:w="1261"/>
      </w:tblGrid>
      <w:tr w:rsidR="00B0325D" w:rsidRPr="00C44E1D" w14:paraId="554171F1" w14:textId="77777777" w:rsidTr="008868C6">
        <w:tc>
          <w:tcPr>
            <w:tcW w:w="0" w:type="auto"/>
            <w:shd w:val="clear" w:color="000000" w:fill="BFBFBF"/>
            <w:vAlign w:val="center"/>
            <w:hideMark/>
          </w:tcPr>
          <w:p w14:paraId="0367A7F9" w14:textId="77777777" w:rsidR="00B0325D" w:rsidRPr="00C44E1D" w:rsidRDefault="00B0325D" w:rsidP="008868C6">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Contract</w:t>
            </w:r>
          </w:p>
        </w:tc>
        <w:tc>
          <w:tcPr>
            <w:tcW w:w="0" w:type="auto"/>
            <w:shd w:val="clear" w:color="000000" w:fill="BFBFBF"/>
            <w:noWrap/>
            <w:vAlign w:val="center"/>
            <w:hideMark/>
          </w:tcPr>
          <w:p w14:paraId="3AA3B84D" w14:textId="77777777" w:rsidR="00B0325D" w:rsidRPr="00C44E1D" w:rsidRDefault="00B0325D" w:rsidP="008868C6">
            <w:pPr>
              <w:spacing w:after="0"/>
              <w:jc w:val="center"/>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IndicatorKey</w:t>
            </w:r>
            <w:proofErr w:type="spellEnd"/>
          </w:p>
        </w:tc>
        <w:tc>
          <w:tcPr>
            <w:tcW w:w="0" w:type="auto"/>
            <w:shd w:val="clear" w:color="000000" w:fill="BFBFBF"/>
            <w:vAlign w:val="center"/>
            <w:hideMark/>
          </w:tcPr>
          <w:p w14:paraId="35E22855" w14:textId="77777777" w:rsidR="00B0325D" w:rsidRPr="00C44E1D" w:rsidRDefault="00B0325D" w:rsidP="008868C6">
            <w:pPr>
              <w:spacing w:after="0"/>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 xml:space="preserve">Denominator </w:t>
            </w:r>
          </w:p>
        </w:tc>
        <w:tc>
          <w:tcPr>
            <w:tcW w:w="0" w:type="auto"/>
            <w:shd w:val="clear" w:color="000000" w:fill="BFBFBF"/>
            <w:vAlign w:val="center"/>
            <w:hideMark/>
          </w:tcPr>
          <w:p w14:paraId="40320DDC" w14:textId="77777777" w:rsidR="00B0325D" w:rsidRPr="00C44E1D" w:rsidRDefault="00B0325D" w:rsidP="008868C6">
            <w:pPr>
              <w:spacing w:after="0"/>
              <w:jc w:val="center"/>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ObservedCount</w:t>
            </w:r>
            <w:proofErr w:type="spellEnd"/>
          </w:p>
        </w:tc>
        <w:tc>
          <w:tcPr>
            <w:tcW w:w="0" w:type="auto"/>
            <w:shd w:val="clear" w:color="000000" w:fill="BFBFBF"/>
            <w:vAlign w:val="center"/>
            <w:hideMark/>
          </w:tcPr>
          <w:p w14:paraId="5B4A879D" w14:textId="77777777" w:rsidR="00B0325D" w:rsidRPr="00C44E1D" w:rsidRDefault="00B0325D" w:rsidP="008868C6">
            <w:pPr>
              <w:spacing w:after="0"/>
              <w:jc w:val="center"/>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ExpectedCount</w:t>
            </w:r>
            <w:proofErr w:type="spellEnd"/>
          </w:p>
        </w:tc>
      </w:tr>
      <w:tr w:rsidR="00B0325D" w:rsidRPr="00C44E1D" w14:paraId="23CD5DA2" w14:textId="77777777" w:rsidTr="008868C6">
        <w:tc>
          <w:tcPr>
            <w:tcW w:w="0" w:type="auto"/>
            <w:shd w:val="clear" w:color="auto" w:fill="auto"/>
            <w:vAlign w:val="center"/>
          </w:tcPr>
          <w:p w14:paraId="4ABD1792" w14:textId="77777777" w:rsidR="00B0325D" w:rsidRDefault="00B0325D" w:rsidP="008868C6">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1</w:t>
            </w:r>
          </w:p>
        </w:tc>
        <w:tc>
          <w:tcPr>
            <w:tcW w:w="0" w:type="auto"/>
            <w:shd w:val="clear" w:color="auto" w:fill="auto"/>
            <w:noWrap/>
          </w:tcPr>
          <w:p w14:paraId="533E20E4" w14:textId="77777777" w:rsidR="00B0325D" w:rsidRPr="007960C0" w:rsidRDefault="00B0325D" w:rsidP="008868C6">
            <w:pPr>
              <w:spacing w:after="0"/>
              <w:jc w:val="right"/>
              <w:rPr>
                <w:rFonts w:ascii="Arial Narrow" w:eastAsia="Times New Roman" w:hAnsi="Arial Narrow" w:cs="Times New Roman"/>
                <w:color w:val="000000"/>
                <w:sz w:val="20"/>
                <w:szCs w:val="20"/>
              </w:rPr>
            </w:pPr>
            <w:r w:rsidRPr="007960C0">
              <w:rPr>
                <w:rFonts w:ascii="Arial Narrow" w:hAnsi="Arial Narrow"/>
                <w:sz w:val="20"/>
                <w:szCs w:val="20"/>
              </w:rPr>
              <w:t>203520_10</w:t>
            </w:r>
          </w:p>
        </w:tc>
        <w:tc>
          <w:tcPr>
            <w:tcW w:w="0" w:type="auto"/>
            <w:shd w:val="clear" w:color="auto" w:fill="auto"/>
            <w:noWrap/>
            <w:vAlign w:val="center"/>
          </w:tcPr>
          <w:p w14:paraId="1180B767" w14:textId="77777777" w:rsidR="00B0325D" w:rsidRPr="00C44E1D" w:rsidRDefault="00B0325D" w:rsidP="008868C6">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4,792</w:t>
            </w:r>
          </w:p>
        </w:tc>
        <w:tc>
          <w:tcPr>
            <w:tcW w:w="0" w:type="auto"/>
            <w:shd w:val="clear" w:color="auto" w:fill="auto"/>
            <w:noWrap/>
            <w:vAlign w:val="center"/>
          </w:tcPr>
          <w:p w14:paraId="1208A577" w14:textId="77777777" w:rsidR="00B0325D" w:rsidRPr="00C44E1D" w:rsidRDefault="00B0325D" w:rsidP="008868C6">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641</w:t>
            </w:r>
          </w:p>
        </w:tc>
        <w:tc>
          <w:tcPr>
            <w:tcW w:w="0" w:type="auto"/>
            <w:shd w:val="clear" w:color="auto" w:fill="auto"/>
            <w:noWrap/>
            <w:vAlign w:val="center"/>
          </w:tcPr>
          <w:p w14:paraId="70C07ECC" w14:textId="77777777" w:rsidR="00B0325D" w:rsidRPr="00C44E1D" w:rsidRDefault="00B0325D" w:rsidP="008868C6">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642</w:t>
            </w:r>
          </w:p>
        </w:tc>
      </w:tr>
      <w:tr w:rsidR="00B0325D" w:rsidRPr="00C44E1D" w14:paraId="57BF78D6" w14:textId="77777777" w:rsidTr="008868C6">
        <w:tc>
          <w:tcPr>
            <w:tcW w:w="0" w:type="auto"/>
            <w:shd w:val="clear" w:color="auto" w:fill="auto"/>
            <w:vAlign w:val="center"/>
          </w:tcPr>
          <w:p w14:paraId="188DDDB4" w14:textId="77777777" w:rsidR="00B0325D" w:rsidRDefault="00B0325D" w:rsidP="008868C6">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2</w:t>
            </w:r>
          </w:p>
        </w:tc>
        <w:tc>
          <w:tcPr>
            <w:tcW w:w="0" w:type="auto"/>
            <w:shd w:val="clear" w:color="auto" w:fill="auto"/>
            <w:noWrap/>
          </w:tcPr>
          <w:p w14:paraId="157F11AB" w14:textId="77777777" w:rsidR="00B0325D" w:rsidRPr="007960C0" w:rsidRDefault="00B0325D" w:rsidP="008868C6">
            <w:pPr>
              <w:spacing w:after="0"/>
              <w:jc w:val="right"/>
              <w:rPr>
                <w:rFonts w:ascii="Arial Narrow" w:eastAsia="Times New Roman" w:hAnsi="Arial Narrow" w:cs="Times New Roman"/>
                <w:color w:val="000000"/>
                <w:sz w:val="20"/>
                <w:szCs w:val="20"/>
              </w:rPr>
            </w:pPr>
            <w:r w:rsidRPr="007960C0">
              <w:rPr>
                <w:rFonts w:ascii="Arial Narrow" w:hAnsi="Arial Narrow"/>
                <w:sz w:val="20"/>
                <w:szCs w:val="20"/>
              </w:rPr>
              <w:t>203520_10</w:t>
            </w:r>
          </w:p>
        </w:tc>
        <w:tc>
          <w:tcPr>
            <w:tcW w:w="0" w:type="auto"/>
            <w:shd w:val="clear" w:color="auto" w:fill="auto"/>
            <w:noWrap/>
            <w:vAlign w:val="center"/>
          </w:tcPr>
          <w:p w14:paraId="46D58757" w14:textId="77777777" w:rsidR="00B0325D" w:rsidRPr="00C44E1D" w:rsidRDefault="00B0325D" w:rsidP="008868C6">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4,761</w:t>
            </w:r>
          </w:p>
        </w:tc>
        <w:tc>
          <w:tcPr>
            <w:tcW w:w="0" w:type="auto"/>
            <w:shd w:val="clear" w:color="auto" w:fill="auto"/>
            <w:noWrap/>
            <w:vAlign w:val="center"/>
          </w:tcPr>
          <w:p w14:paraId="08B5F39E" w14:textId="77777777" w:rsidR="00B0325D" w:rsidRPr="00C44E1D" w:rsidRDefault="00B0325D" w:rsidP="008868C6">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688</w:t>
            </w:r>
          </w:p>
        </w:tc>
        <w:tc>
          <w:tcPr>
            <w:tcW w:w="0" w:type="auto"/>
            <w:shd w:val="clear" w:color="auto" w:fill="auto"/>
            <w:noWrap/>
            <w:vAlign w:val="center"/>
          </w:tcPr>
          <w:p w14:paraId="474FB42A" w14:textId="77777777" w:rsidR="00B0325D" w:rsidRPr="00C44E1D" w:rsidRDefault="00B0325D" w:rsidP="008868C6">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668</w:t>
            </w:r>
          </w:p>
        </w:tc>
      </w:tr>
      <w:tr w:rsidR="00B0325D" w:rsidRPr="00C44E1D" w14:paraId="1C984410" w14:textId="77777777" w:rsidTr="008868C6">
        <w:tc>
          <w:tcPr>
            <w:tcW w:w="0" w:type="auto"/>
            <w:shd w:val="clear" w:color="auto" w:fill="auto"/>
            <w:vAlign w:val="center"/>
          </w:tcPr>
          <w:p w14:paraId="678B91D1" w14:textId="77777777" w:rsidR="00B0325D" w:rsidRDefault="00B0325D" w:rsidP="008868C6">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3</w:t>
            </w:r>
          </w:p>
        </w:tc>
        <w:tc>
          <w:tcPr>
            <w:tcW w:w="0" w:type="auto"/>
            <w:shd w:val="clear" w:color="auto" w:fill="auto"/>
            <w:noWrap/>
          </w:tcPr>
          <w:p w14:paraId="7065E43A" w14:textId="77777777" w:rsidR="00B0325D" w:rsidRPr="007960C0" w:rsidRDefault="00B0325D" w:rsidP="008868C6">
            <w:pPr>
              <w:spacing w:after="0"/>
              <w:jc w:val="right"/>
              <w:rPr>
                <w:rFonts w:ascii="Arial Narrow" w:eastAsia="Times New Roman" w:hAnsi="Arial Narrow" w:cs="Times New Roman"/>
                <w:color w:val="000000"/>
                <w:sz w:val="20"/>
                <w:szCs w:val="20"/>
              </w:rPr>
            </w:pPr>
            <w:r w:rsidRPr="007960C0">
              <w:rPr>
                <w:rFonts w:ascii="Arial Narrow" w:hAnsi="Arial Narrow"/>
                <w:sz w:val="20"/>
                <w:szCs w:val="20"/>
              </w:rPr>
              <w:t>203520_10</w:t>
            </w:r>
          </w:p>
        </w:tc>
        <w:tc>
          <w:tcPr>
            <w:tcW w:w="0" w:type="auto"/>
            <w:shd w:val="clear" w:color="auto" w:fill="auto"/>
            <w:noWrap/>
            <w:vAlign w:val="center"/>
          </w:tcPr>
          <w:p w14:paraId="0FF17517" w14:textId="77777777" w:rsidR="00B0325D" w:rsidRPr="00C44E1D" w:rsidRDefault="00B0325D" w:rsidP="008868C6">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8,629</w:t>
            </w:r>
          </w:p>
        </w:tc>
        <w:tc>
          <w:tcPr>
            <w:tcW w:w="0" w:type="auto"/>
            <w:shd w:val="clear" w:color="auto" w:fill="auto"/>
            <w:noWrap/>
            <w:vAlign w:val="center"/>
          </w:tcPr>
          <w:p w14:paraId="3D25BC1D" w14:textId="77777777" w:rsidR="00B0325D" w:rsidRPr="00C44E1D" w:rsidRDefault="00B0325D" w:rsidP="008868C6">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1,126</w:t>
            </w:r>
          </w:p>
        </w:tc>
        <w:tc>
          <w:tcPr>
            <w:tcW w:w="0" w:type="auto"/>
            <w:shd w:val="clear" w:color="auto" w:fill="auto"/>
            <w:noWrap/>
            <w:vAlign w:val="center"/>
          </w:tcPr>
          <w:p w14:paraId="6BAE6652" w14:textId="77777777" w:rsidR="00B0325D" w:rsidRPr="00C44E1D" w:rsidRDefault="00B0325D" w:rsidP="008868C6">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1,070</w:t>
            </w:r>
          </w:p>
        </w:tc>
      </w:tr>
      <w:tr w:rsidR="00B0325D" w:rsidRPr="00C44E1D" w14:paraId="41FE99DF" w14:textId="77777777" w:rsidTr="008868C6">
        <w:tc>
          <w:tcPr>
            <w:tcW w:w="0" w:type="auto"/>
            <w:shd w:val="clear" w:color="auto" w:fill="auto"/>
            <w:vAlign w:val="center"/>
          </w:tcPr>
          <w:p w14:paraId="1877DF6C" w14:textId="77777777" w:rsidR="00B0325D" w:rsidRDefault="00B0325D" w:rsidP="008868C6">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4</w:t>
            </w:r>
          </w:p>
        </w:tc>
        <w:tc>
          <w:tcPr>
            <w:tcW w:w="0" w:type="auto"/>
            <w:shd w:val="clear" w:color="auto" w:fill="auto"/>
            <w:noWrap/>
          </w:tcPr>
          <w:p w14:paraId="49C30242" w14:textId="77777777" w:rsidR="00B0325D" w:rsidRPr="007960C0" w:rsidRDefault="00B0325D" w:rsidP="008868C6">
            <w:pPr>
              <w:spacing w:after="0"/>
              <w:jc w:val="right"/>
              <w:rPr>
                <w:rFonts w:ascii="Arial Narrow" w:hAnsi="Arial Narrow" w:cs="Calibri"/>
                <w:color w:val="000000"/>
                <w:sz w:val="20"/>
                <w:szCs w:val="20"/>
              </w:rPr>
            </w:pPr>
            <w:r w:rsidRPr="007960C0">
              <w:rPr>
                <w:rFonts w:ascii="Arial Narrow" w:hAnsi="Arial Narrow"/>
                <w:sz w:val="20"/>
                <w:szCs w:val="20"/>
              </w:rPr>
              <w:t>203520_10</w:t>
            </w:r>
          </w:p>
        </w:tc>
        <w:tc>
          <w:tcPr>
            <w:tcW w:w="0" w:type="auto"/>
            <w:shd w:val="clear" w:color="auto" w:fill="auto"/>
            <w:noWrap/>
            <w:vAlign w:val="center"/>
          </w:tcPr>
          <w:p w14:paraId="593A7784" w14:textId="77777777" w:rsidR="00B0325D" w:rsidRDefault="00B0325D" w:rsidP="008868C6">
            <w:pPr>
              <w:spacing w:after="0"/>
              <w:jc w:val="right"/>
              <w:rPr>
                <w:rFonts w:ascii="Arial Narrow" w:hAnsi="Arial Narrow" w:cs="Calibri"/>
                <w:color w:val="000000"/>
                <w:sz w:val="20"/>
                <w:szCs w:val="20"/>
              </w:rPr>
            </w:pPr>
            <w:r>
              <w:rPr>
                <w:rFonts w:ascii="Arial Narrow" w:hAnsi="Arial Narrow" w:cs="Calibri"/>
                <w:color w:val="000000"/>
                <w:sz w:val="20"/>
                <w:szCs w:val="20"/>
              </w:rPr>
              <w:t>533</w:t>
            </w:r>
          </w:p>
        </w:tc>
        <w:tc>
          <w:tcPr>
            <w:tcW w:w="0" w:type="auto"/>
            <w:shd w:val="clear" w:color="auto" w:fill="auto"/>
            <w:noWrap/>
            <w:vAlign w:val="center"/>
          </w:tcPr>
          <w:p w14:paraId="3307DF1E" w14:textId="77777777" w:rsidR="00B0325D" w:rsidRDefault="00B0325D" w:rsidP="008868C6">
            <w:pPr>
              <w:spacing w:after="0"/>
              <w:jc w:val="right"/>
              <w:rPr>
                <w:rFonts w:ascii="Arial Narrow" w:hAnsi="Arial Narrow" w:cs="Calibri"/>
                <w:color w:val="000000"/>
                <w:sz w:val="20"/>
                <w:szCs w:val="20"/>
              </w:rPr>
            </w:pPr>
            <w:r>
              <w:rPr>
                <w:rFonts w:ascii="Arial Narrow" w:hAnsi="Arial Narrow" w:cs="Calibri"/>
                <w:color w:val="000000"/>
                <w:sz w:val="20"/>
                <w:szCs w:val="20"/>
              </w:rPr>
              <w:t>79</w:t>
            </w:r>
          </w:p>
        </w:tc>
        <w:tc>
          <w:tcPr>
            <w:tcW w:w="0" w:type="auto"/>
            <w:shd w:val="clear" w:color="auto" w:fill="auto"/>
            <w:noWrap/>
            <w:vAlign w:val="center"/>
          </w:tcPr>
          <w:p w14:paraId="50074568" w14:textId="77777777" w:rsidR="00B0325D" w:rsidRDefault="00B0325D" w:rsidP="008868C6">
            <w:pPr>
              <w:spacing w:after="0"/>
              <w:jc w:val="right"/>
              <w:rPr>
                <w:rFonts w:ascii="Arial Narrow" w:hAnsi="Arial Narrow" w:cs="Calibri"/>
                <w:color w:val="000000"/>
                <w:sz w:val="20"/>
                <w:szCs w:val="20"/>
              </w:rPr>
            </w:pPr>
            <w:r>
              <w:rPr>
                <w:rFonts w:ascii="Arial Narrow" w:hAnsi="Arial Narrow" w:cs="Calibri"/>
                <w:color w:val="000000"/>
                <w:sz w:val="20"/>
                <w:szCs w:val="20"/>
              </w:rPr>
              <w:t>73</w:t>
            </w:r>
          </w:p>
        </w:tc>
      </w:tr>
    </w:tbl>
    <w:p w14:paraId="5F61D9D9" w14:textId="77777777" w:rsidR="00B0325D" w:rsidRPr="00C44E1D" w:rsidRDefault="00B0325D" w:rsidP="00B0325D">
      <w:pPr>
        <w:rPr>
          <w:rFonts w:eastAsia="Calibri" w:cs="Times New Roman"/>
        </w:rPr>
      </w:pPr>
      <w:proofErr w:type="spellStart"/>
      <w:r w:rsidRPr="00C44E1D">
        <w:rPr>
          <w:rFonts w:eastAsia="Calibri"/>
        </w:rPr>
        <w:t>Nat</w:t>
      </w:r>
      <w:r>
        <w:rPr>
          <w:rFonts w:eastAsia="Calibri"/>
        </w:rPr>
        <w:t>Avg</w:t>
      </w:r>
      <w:r w:rsidRPr="00C44E1D">
        <w:rPr>
          <w:rFonts w:eastAsia="Calibri"/>
        </w:rPr>
        <w:t>Obs</w:t>
      </w:r>
      <w:proofErr w:type="spellEnd"/>
      <w:r w:rsidRPr="00C44E1D">
        <w:rPr>
          <w:rFonts w:eastAsia="Calibri"/>
        </w:rPr>
        <w:t xml:space="preserve"> = </w:t>
      </w:r>
      <m:oMath>
        <m:r>
          <m:rPr>
            <m:nor/>
          </m:rPr>
          <w:rPr>
            <w:rFonts w:eastAsia="Calibri"/>
          </w:rPr>
          <m:t>Average</m:t>
        </m:r>
        <m:d>
          <m:dPr>
            <m:ctrlPr>
              <w:rPr>
                <w:rFonts w:ascii="Cambria Math" w:eastAsia="Calibri" w:hAnsi="Cambria Math"/>
              </w:rPr>
            </m:ctrlPr>
          </m:dPr>
          <m:e>
            <m:d>
              <m:dPr>
                <m:ctrlPr>
                  <w:rPr>
                    <w:rFonts w:ascii="Cambria Math" w:eastAsia="Calibri" w:hAnsi="Cambria Math"/>
                  </w:rPr>
                </m:ctrlPr>
              </m:dPr>
              <m:e>
                <m:f>
                  <m:fPr>
                    <m:ctrlPr>
                      <w:rPr>
                        <w:rFonts w:ascii="Cambria Math" w:eastAsia="Calibri" w:hAnsi="Cambria Math"/>
                      </w:rPr>
                    </m:ctrlPr>
                  </m:fPr>
                  <m:num>
                    <m:r>
                      <m:rPr>
                        <m:nor/>
                      </m:rPr>
                      <w:rPr>
                        <w:rFonts w:eastAsia="Calibri"/>
                      </w:rPr>
                      <m:t xml:space="preserve">641 </m:t>
                    </m:r>
                  </m:num>
                  <m:den>
                    <m:r>
                      <m:rPr>
                        <m:nor/>
                      </m:rPr>
                      <w:rPr>
                        <w:rFonts w:eastAsia="Calibri"/>
                      </w:rPr>
                      <m:t>4</m:t>
                    </m:r>
                    <m:r>
                      <m:rPr>
                        <m:nor/>
                      </m:rPr>
                      <w:rPr>
                        <w:rFonts w:ascii="Cambria Math" w:eastAsia="Calibri"/>
                      </w:rPr>
                      <m:t>,</m:t>
                    </m:r>
                    <m:r>
                      <m:rPr>
                        <m:nor/>
                      </m:rPr>
                      <w:rPr>
                        <w:rFonts w:eastAsia="Calibri"/>
                      </w:rPr>
                      <m:t>792</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688</m:t>
                    </m:r>
                  </m:num>
                  <m:den>
                    <m:r>
                      <m:rPr>
                        <m:nor/>
                      </m:rPr>
                      <w:rPr>
                        <w:rFonts w:eastAsia="Calibri"/>
                      </w:rPr>
                      <m:t>4,761</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1,126</m:t>
                    </m:r>
                  </m:num>
                  <m:den>
                    <m:r>
                      <m:rPr>
                        <m:nor/>
                      </m:rPr>
                      <w:rPr>
                        <w:rFonts w:eastAsia="Calibri"/>
                      </w:rPr>
                      <m:t>8,629</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79</m:t>
                    </m:r>
                  </m:num>
                  <m:den>
                    <m:r>
                      <m:rPr>
                        <m:nor/>
                      </m:rPr>
                      <w:rPr>
                        <w:rFonts w:eastAsia="Calibri"/>
                      </w:rPr>
                      <m:t>533</m:t>
                    </m:r>
                  </m:den>
                </m:f>
              </m:e>
            </m:d>
          </m:e>
        </m:d>
      </m:oMath>
    </w:p>
    <w:p w14:paraId="47EF51DE" w14:textId="77777777" w:rsidR="00B0325D" w:rsidRPr="00C44E1D" w:rsidRDefault="00B0325D" w:rsidP="00B0325D">
      <w:pPr>
        <w:rPr>
          <w:rFonts w:ascii="Cambria Math" w:eastAsia="Calibri" w:hAnsi="Cambria Math"/>
          <w:oMath/>
        </w:rPr>
      </w:pPr>
      <w:proofErr w:type="spellStart"/>
      <w:r w:rsidRPr="00C44E1D">
        <w:rPr>
          <w:rFonts w:eastAsia="Calibri"/>
        </w:rPr>
        <w:t>Nat</w:t>
      </w:r>
      <w:r>
        <w:rPr>
          <w:rFonts w:eastAsia="Calibri"/>
        </w:rPr>
        <w:t>AvgObs</w:t>
      </w:r>
      <w:proofErr w:type="spellEnd"/>
      <w:r w:rsidRPr="00C44E1D">
        <w:rPr>
          <w:rFonts w:eastAsia="Calibri"/>
        </w:rPr>
        <w:t xml:space="preserve"> = </w:t>
      </w:r>
      <m:oMath>
        <m:r>
          <m:rPr>
            <m:nor/>
          </m:rPr>
          <w:rPr>
            <w:rFonts w:eastAsia="Calibri"/>
          </w:rPr>
          <m:t xml:space="preserve">Average </m:t>
        </m:r>
        <m:d>
          <m:dPr>
            <m:ctrlPr>
              <w:rPr>
                <w:rFonts w:ascii="Cambria Math" w:eastAsia="Calibri" w:hAnsi="Cambria Math"/>
              </w:rPr>
            </m:ctrlPr>
          </m:dPr>
          <m:e>
            <m:d>
              <m:dPr>
                <m:ctrlPr>
                  <w:rPr>
                    <w:rFonts w:ascii="Cambria Math" w:eastAsia="Calibri" w:hAnsi="Cambria Math"/>
                  </w:rPr>
                </m:ctrlPr>
              </m:dPr>
              <m:e>
                <m:r>
                  <m:rPr>
                    <m:nor/>
                  </m:rPr>
                  <w:rPr>
                    <w:rFonts w:eastAsia="Calibri"/>
                  </w:rPr>
                  <m:t>0.13376</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0.14451</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0.13049</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0.14822</m:t>
                </m:r>
              </m:e>
            </m:d>
          </m:e>
        </m:d>
      </m:oMath>
    </w:p>
    <w:p w14:paraId="43248B0A" w14:textId="77777777" w:rsidR="00B0325D" w:rsidRDefault="00B0325D" w:rsidP="00B0325D">
      <w:pPr>
        <w:rPr>
          <w:rFonts w:eastAsia="Calibri"/>
        </w:rPr>
      </w:pPr>
      <w:r>
        <w:rPr>
          <w:rFonts w:eastAsia="Calibri"/>
        </w:rPr>
        <w:t>NatAvgObs</w:t>
      </w:r>
      <w:r w:rsidRPr="00C44E1D">
        <w:rPr>
          <w:rFonts w:eastAsia="Calibri"/>
        </w:rPr>
        <w:t xml:space="preserve"> = </w:t>
      </w:r>
      <w:r>
        <w:rPr>
          <w:rFonts w:eastAsia="Calibri"/>
        </w:rPr>
        <w:t>0</w:t>
      </w:r>
      <w:r w:rsidRPr="00C44E1D">
        <w:rPr>
          <w:rFonts w:eastAsia="Calibri"/>
        </w:rPr>
        <w:t>.139245</w:t>
      </w:r>
    </w:p>
    <w:p w14:paraId="6BF6CCDB" w14:textId="77777777" w:rsidR="00B0325D" w:rsidRPr="00C44E1D" w:rsidRDefault="00B0325D" w:rsidP="00B0325D">
      <w:pPr>
        <w:rPr>
          <w:rFonts w:eastAsia="Calibri"/>
        </w:rPr>
      </w:pPr>
      <w:r>
        <w:rPr>
          <w:rFonts w:eastAsia="Calibri"/>
        </w:rPr>
        <w:t xml:space="preserve">OE Contract 1 = </w:t>
      </w:r>
      <m:oMath>
        <m:d>
          <m:dPr>
            <m:ctrlPr>
              <w:rPr>
                <w:rFonts w:ascii="Cambria Math" w:eastAsia="Calibri" w:hAnsi="Cambria Math"/>
                <w:i/>
              </w:rPr>
            </m:ctrlPr>
          </m:dPr>
          <m:e>
            <m:f>
              <m:fPr>
                <m:ctrlPr>
                  <w:rPr>
                    <w:rFonts w:ascii="Cambria Math" w:eastAsia="Calibri" w:hAnsi="Cambria Math"/>
                    <w:i/>
                  </w:rPr>
                </m:ctrlPr>
              </m:fPr>
              <m:num>
                <m:r>
                  <m:rPr>
                    <m:nor/>
                  </m:rPr>
                  <w:rPr>
                    <w:rFonts w:eastAsia="Calibri"/>
                  </w:rPr>
                  <m:t>641</m:t>
                </m:r>
              </m:num>
              <m:den>
                <m:r>
                  <m:rPr>
                    <m:nor/>
                  </m:rPr>
                  <w:rPr>
                    <w:rFonts w:eastAsia="Calibri"/>
                  </w:rPr>
                  <m:t>642</m:t>
                </m:r>
              </m:den>
            </m:f>
          </m:e>
        </m:d>
      </m:oMath>
      <w:r>
        <w:rPr>
          <w:rFonts w:eastAsia="Calibri"/>
        </w:rPr>
        <w:t xml:space="preserve"> = 0.998442</w:t>
      </w:r>
    </w:p>
    <w:p w14:paraId="761DDFAC" w14:textId="77777777" w:rsidR="00B0325D" w:rsidRPr="00C44E1D" w:rsidRDefault="00B0325D" w:rsidP="00B0325D">
      <w:pPr>
        <w:rPr>
          <w:rFonts w:eastAsia="Calibri"/>
        </w:rPr>
      </w:pPr>
      <w:r w:rsidRPr="00C44E1D">
        <w:rPr>
          <w:rFonts w:eastAsia="Calibri"/>
        </w:rPr>
        <w:t xml:space="preserve">Final Rate Contract 1 = </w:t>
      </w:r>
      <m:oMath>
        <m:r>
          <m:rPr>
            <m:nor/>
          </m:rPr>
          <w:rPr>
            <w:rFonts w:eastAsia="Calibri"/>
          </w:rPr>
          <m:t xml:space="preserve">0.998442 × 0.139245 x 100 = </m:t>
        </m:r>
        <m:r>
          <m:rPr>
            <m:nor/>
          </m:rPr>
          <w:rPr>
            <w:rFonts w:eastAsia="Times New Roman"/>
          </w:rPr>
          <m:t>13.90</m:t>
        </m:r>
      </m:oMath>
    </w:p>
    <w:p w14:paraId="731ABBE6" w14:textId="77777777" w:rsidR="00B0325D" w:rsidRPr="00215FEA" w:rsidRDefault="00B0325D" w:rsidP="00B0325D">
      <w:pPr>
        <w:rPr>
          <w:rFonts w:eastAsia="Calibri"/>
        </w:rPr>
      </w:pPr>
      <w:r w:rsidRPr="00C44E1D">
        <w:rPr>
          <w:rFonts w:eastAsia="Calibri"/>
        </w:rPr>
        <w:t>Final Rate reported for Contract 1 = 1</w:t>
      </w:r>
      <w:r>
        <w:rPr>
          <w:rFonts w:eastAsia="Calibri"/>
        </w:rPr>
        <w:t>4%</w:t>
      </w:r>
    </w:p>
    <w:p w14:paraId="63A74E7A" w14:textId="77777777" w:rsidR="00B0325D" w:rsidRPr="00761277" w:rsidRDefault="00B0325D" w:rsidP="00B0325D">
      <w:pPr>
        <w:pStyle w:val="Normal-Formula"/>
        <w:spacing w:before="120" w:after="120"/>
        <w:rPr>
          <w:rFonts w:ascii="Cambria Math" w:hAnsi="Cambria Math"/>
          <w:sz w:val="28"/>
          <w:szCs w:val="24"/>
        </w:rPr>
      </w:pPr>
    </w:p>
    <w:p w14:paraId="247A9C20" w14:textId="77777777" w:rsidR="00B0325D" w:rsidRDefault="00B0325D" w:rsidP="00B0325D"/>
    <w:p w14:paraId="1E9C5BBF" w14:textId="77777777" w:rsidR="00911B17" w:rsidRDefault="00911B17">
      <w:pPr>
        <w:spacing w:line="276" w:lineRule="auto"/>
        <w:rPr>
          <w:rFonts w:eastAsia="Batang"/>
          <w:b/>
          <w:bCs/>
          <w:szCs w:val="24"/>
          <w:lang w:eastAsia="ko-KR"/>
        </w:rPr>
      </w:pPr>
    </w:p>
    <w:p w14:paraId="79CC2541" w14:textId="45FAD275" w:rsidR="00911B17" w:rsidRDefault="00911B17" w:rsidP="00911B17">
      <w:pPr>
        <w:pStyle w:val="AttachmentTitle"/>
        <w:spacing w:after="120"/>
      </w:pPr>
      <w:r>
        <w:lastRenderedPageBreak/>
        <w:t xml:space="preserve">Calculating Measure </w:t>
      </w:r>
      <w:r w:rsidR="007C0DCF">
        <w:t>2024</w:t>
      </w:r>
      <w:r>
        <w:t xml:space="preserve"> HPC: Hospitalization for Potentially Preventable Complications – Acute ACSC (M/F Total)</w:t>
      </w:r>
    </w:p>
    <w:p w14:paraId="27BE1D5C" w14:textId="4726A0EE" w:rsidR="00911B17" w:rsidRDefault="00911B17" w:rsidP="00911B17">
      <w:r w:rsidRPr="00CF20FE">
        <w:t xml:space="preserve">All data </w:t>
      </w:r>
      <w:r>
        <w:t>is available in</w:t>
      </w:r>
      <w:r w:rsidRPr="00CF20FE">
        <w:t xml:space="preserve"> the </w:t>
      </w:r>
      <w:r>
        <w:t xml:space="preserve">CMS </w:t>
      </w:r>
      <w:r w:rsidR="007C0DCF">
        <w:t>2024</w:t>
      </w:r>
      <w:r>
        <w:t xml:space="preserve"> </w:t>
      </w:r>
      <w:r w:rsidRPr="00CF20FE">
        <w:t>HEDIS</w:t>
      </w:r>
      <w:r>
        <w:t>®</w:t>
      </w:r>
      <w:r w:rsidRPr="00CF20FE">
        <w:t xml:space="preserve"> </w:t>
      </w:r>
      <w:r>
        <w:t>Public Use File (PUF)</w:t>
      </w:r>
      <w:r>
        <w:rPr>
          <w:rStyle w:val="FootnoteReference"/>
        </w:rPr>
        <w:footnoteReference w:id="5"/>
      </w:r>
      <w:r>
        <w:t xml:space="preserve"> and can be looked up by </w:t>
      </w:r>
      <w:proofErr w:type="spellStart"/>
      <w:r>
        <w:t>IndicatorKey</w:t>
      </w:r>
      <w:proofErr w:type="spellEnd"/>
      <w:r>
        <w:t xml:space="preserve"> (row) and Variable name (column).</w:t>
      </w:r>
    </w:p>
    <w:p w14:paraId="437917E1" w14:textId="77777777" w:rsidR="00911B17" w:rsidRDefault="00911B17" w:rsidP="00911B17">
      <w:r>
        <w:t xml:space="preserve">The calculations below use the </w:t>
      </w:r>
      <w:proofErr w:type="spellStart"/>
      <w:r>
        <w:t>NonOutlierMemberCount</w:t>
      </w:r>
      <w:proofErr w:type="spellEnd"/>
      <w:r>
        <w:t xml:space="preserve">, </w:t>
      </w:r>
      <w:proofErr w:type="spellStart"/>
      <w:r>
        <w:t>ObservedCount</w:t>
      </w:r>
      <w:proofErr w:type="spellEnd"/>
      <w:r>
        <w:t xml:space="preserve"> and </w:t>
      </w:r>
      <w:proofErr w:type="spellStart"/>
      <w:r>
        <w:t>ExpectedCount</w:t>
      </w:r>
      <w:proofErr w:type="spellEnd"/>
      <w:r>
        <w:t xml:space="preserve"> values from the HPC Acute ACSC (M/F Total) indicator (</w:t>
      </w:r>
      <w:proofErr w:type="spellStart"/>
      <w:r>
        <w:t>IndicatorKey</w:t>
      </w:r>
      <w:proofErr w:type="spellEnd"/>
      <w:r>
        <w:t xml:space="preserve"> = </w:t>
      </w:r>
      <w:r w:rsidRPr="00121821">
        <w:t>201243_20</w:t>
      </w:r>
      <w:r>
        <w:t>).</w:t>
      </w:r>
    </w:p>
    <w:p w14:paraId="1795FB31" w14:textId="77777777" w:rsidR="00911B17" w:rsidRDefault="00911B17" w:rsidP="00911B17">
      <w:r>
        <w:t>For each contract, calculate the Acute ACSC (M/F Total) Observed-over-Expected Ratio (OE):</w:t>
      </w:r>
    </w:p>
    <w:p w14:paraId="6FD24237" w14:textId="77777777" w:rsidR="00911B17" w:rsidRDefault="00911B17" w:rsidP="00911B17">
      <w:pPr>
        <w:ind w:firstLine="720"/>
      </w:pPr>
      <w:r>
        <w:t xml:space="preserve">OE = </w:t>
      </w:r>
      <m:oMath>
        <m:d>
          <m:dPr>
            <m:ctrlPr>
              <w:rPr>
                <w:rFonts w:ascii="Cambria Math" w:hAnsi="Cambria Math"/>
                <w:sz w:val="28"/>
                <w:szCs w:val="28"/>
              </w:rPr>
            </m:ctrlPr>
          </m:dPr>
          <m:e>
            <m:f>
              <m:fPr>
                <m:ctrlPr>
                  <w:rPr>
                    <w:rFonts w:ascii="Cambria Math" w:hAnsi="Cambria Math"/>
                    <w:sz w:val="28"/>
                    <w:szCs w:val="28"/>
                  </w:rPr>
                </m:ctrlPr>
              </m:fPr>
              <m:num>
                <m:r>
                  <m:rPr>
                    <m:nor/>
                  </m:rPr>
                  <w:rPr>
                    <w:sz w:val="28"/>
                    <w:szCs w:val="28"/>
                  </w:rPr>
                  <m:t>ObservedCount</m:t>
                </m:r>
              </m:num>
              <m:den>
                <m:r>
                  <m:rPr>
                    <m:nor/>
                  </m:rPr>
                  <w:rPr>
                    <w:sz w:val="28"/>
                    <w:szCs w:val="28"/>
                  </w:rPr>
                  <m:t>ExpectedCount</m:t>
                </m:r>
              </m:den>
            </m:f>
          </m:e>
        </m:d>
      </m:oMath>
    </w:p>
    <w:p w14:paraId="704339C1" w14:textId="77777777" w:rsidR="00911B17" w:rsidRDefault="00911B17" w:rsidP="00911B17">
      <w:r>
        <w:t>Calculate the national average of the Acute ACSC (M/F Total) Observed Rate:</w:t>
      </w:r>
    </w:p>
    <w:p w14:paraId="5E0B9207" w14:textId="77777777" w:rsidR="00911B17" w:rsidRDefault="00911B17" w:rsidP="00911B17">
      <w:pPr>
        <w:pStyle w:val="Normal-Formula"/>
        <w:spacing w:before="120"/>
        <w:ind w:firstLine="720"/>
      </w:pPr>
      <w:proofErr w:type="spellStart"/>
      <w:r w:rsidRPr="00301E67">
        <w:t>NatAvgObs</w:t>
      </w:r>
      <w:proofErr w:type="spellEnd"/>
      <w:r w:rsidRPr="00301E67">
        <w:t xml:space="preserve"> = </w:t>
      </w:r>
      <m:oMath>
        <m:r>
          <m:rPr>
            <m:nor/>
          </m:rPr>
          <m:t>Average</m:t>
        </m:r>
        <m:d>
          <m:dPr>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w:proofErr w:type="spellStart"/>
                        <m:r>
                          <m:rPr>
                            <m:nor/>
                          </m:rPr>
                          <m:t>ObservedCount</m:t>
                        </m:r>
                        <w:proofErr w:type="spellEnd"/>
                      </m:e>
                      <m:sub>
                        <m:r>
                          <m:rPr>
                            <m:nor/>
                          </m:rPr>
                          <m:t>1</m:t>
                        </m:r>
                      </m:sub>
                    </m:sSub>
                  </m:num>
                  <m:den>
                    <m:sSub>
                      <m:sSubPr>
                        <m:ctrlPr>
                          <w:rPr>
                            <w:rFonts w:ascii="Cambria Math" w:hAnsi="Cambria Math"/>
                          </w:rPr>
                        </m:ctrlPr>
                      </m:sSubPr>
                      <m:e>
                        <m:r>
                          <m:rPr>
                            <m:nor/>
                          </m:rPr>
                          <m:t>NonOutlierMemberCount</m:t>
                        </m:r>
                      </m:e>
                      <m:sub>
                        <m:r>
                          <m:rPr>
                            <m:nor/>
                          </m:rPr>
                          <m:t>1</m:t>
                        </m:r>
                      </m:sub>
                    </m:sSub>
                  </m:den>
                </m:f>
              </m:e>
            </m:d>
            <m:r>
              <m:rPr>
                <m:nor/>
              </m:rPr>
              <m:t xml:space="preserve"> + … +</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nor/>
                          </m:rPr>
                          <m:t>ObservedCount</m:t>
                        </m:r>
                      </m:e>
                      <m:sub>
                        <m:r>
                          <m:rPr>
                            <m:nor/>
                          </m:rPr>
                          <m:t>n</m:t>
                        </m:r>
                      </m:sub>
                    </m:sSub>
                  </m:num>
                  <m:den>
                    <m:sSub>
                      <m:sSubPr>
                        <m:ctrlPr>
                          <w:rPr>
                            <w:rFonts w:ascii="Cambria Math" w:hAnsi="Cambria Math"/>
                          </w:rPr>
                        </m:ctrlPr>
                      </m:sSubPr>
                      <m:e>
                        <m:r>
                          <m:rPr>
                            <m:nor/>
                          </m:rPr>
                          <m:t>NonOutlierMemberCount</m:t>
                        </m:r>
                      </m:e>
                      <m:sub>
                        <m:r>
                          <m:rPr>
                            <m:nor/>
                          </m:rPr>
                          <m:t>n</m:t>
                        </m:r>
                      </m:sub>
                    </m:sSub>
                  </m:den>
                </m:f>
              </m:e>
            </m:d>
          </m:e>
        </m:d>
      </m:oMath>
    </w:p>
    <w:p w14:paraId="7CEE0C8D" w14:textId="77777777" w:rsidR="00911B17" w:rsidRPr="001F52D8" w:rsidRDefault="00911B17" w:rsidP="00911B17">
      <w:r>
        <w:t>W</w:t>
      </w:r>
      <w:r w:rsidRPr="00301E67">
        <w:t xml:space="preserve">here 1 through n are all </w:t>
      </w:r>
      <w:r w:rsidRPr="00D208DD">
        <w:t xml:space="preserve">contracts with </w:t>
      </w:r>
      <w:r>
        <w:t xml:space="preserve">an Acute ACSC (M/F Total) </w:t>
      </w:r>
      <w:proofErr w:type="spellStart"/>
      <w:r>
        <w:t>NonOutlierMemberCount</w:t>
      </w:r>
      <w:proofErr w:type="spellEnd"/>
      <w:r w:rsidRPr="00D208DD">
        <w:t xml:space="preserve"> </w:t>
      </w:r>
      <w:r>
        <w:t>larger than or equal to</w:t>
      </w:r>
      <w:r w:rsidRPr="00D208DD">
        <w:t xml:space="preserve"> 150</w:t>
      </w:r>
      <w:r>
        <w:t>, and an Acute ACSC (M/F Total) OE larger than or equal to 0.2 and less than or equal to 5.0.</w:t>
      </w:r>
    </w:p>
    <w:p w14:paraId="536480A5" w14:textId="77777777" w:rsidR="00911B17" w:rsidRDefault="00911B17" w:rsidP="00911B17">
      <w:pPr>
        <w:rPr>
          <w:szCs w:val="20"/>
        </w:rPr>
      </w:pPr>
      <w:r>
        <w:rPr>
          <w:szCs w:val="20"/>
        </w:rPr>
        <w:t>For each contract, calculate the Final Rate and convert to percentages:</w:t>
      </w:r>
    </w:p>
    <w:p w14:paraId="51A82ADC" w14:textId="77777777" w:rsidR="00911B17" w:rsidRDefault="00911B17" w:rsidP="00911B17">
      <w:pPr>
        <w:pStyle w:val="Normal-Formula"/>
        <w:spacing w:before="120" w:after="120"/>
        <w:ind w:firstLine="720"/>
      </w:pPr>
      <w:r>
        <w:rPr>
          <w:szCs w:val="20"/>
        </w:rPr>
        <w:t>Final</w:t>
      </w:r>
      <w:r w:rsidRPr="00301E67">
        <w:rPr>
          <w:szCs w:val="20"/>
        </w:rPr>
        <w:t xml:space="preserve"> Rate =</w:t>
      </w:r>
      <w:r>
        <w:t xml:space="preserve"> </w:t>
      </w:r>
      <m:oMath>
        <m:r>
          <m:rPr>
            <m:nor/>
          </m:rPr>
          <m:t xml:space="preserve">OE x </m:t>
        </m:r>
        <w:proofErr w:type="spellStart"/>
        <m:r>
          <m:rPr>
            <m:nor/>
          </m:rPr>
          <m:t>NatAvgObs</m:t>
        </m:r>
        <w:proofErr w:type="spellEnd"/>
        <m:r>
          <m:rPr>
            <m:nor/>
          </m:rPr>
          <m:t xml:space="preserve"> x 1000 </m:t>
        </m:r>
      </m:oMath>
    </w:p>
    <w:p w14:paraId="3B81097F" w14:textId="77777777" w:rsidR="00911B17" w:rsidRDefault="00911B17" w:rsidP="00911B17">
      <w:pPr>
        <w:pStyle w:val="Normal-Formula"/>
        <w:spacing w:before="120" w:after="120"/>
      </w:pPr>
      <w:r>
        <w:t>And round to the nearest integer.</w:t>
      </w:r>
    </w:p>
    <w:p w14:paraId="6056233A" w14:textId="77777777" w:rsidR="00911B17" w:rsidRDefault="00911B17" w:rsidP="00911B17"/>
    <w:p w14:paraId="63925CF5" w14:textId="77777777" w:rsidR="00911B17" w:rsidRDefault="00911B17" w:rsidP="00911B17"/>
    <w:p w14:paraId="01050AA2" w14:textId="77777777" w:rsidR="00911B17" w:rsidRPr="00C44E1D" w:rsidRDefault="00911B17" w:rsidP="00911B17">
      <w:pPr>
        <w:rPr>
          <w:rFonts w:eastAsia="Calibri"/>
        </w:rPr>
      </w:pPr>
      <w:r w:rsidRPr="00C44E1D">
        <w:rPr>
          <w:rFonts w:eastAsia="Calibri"/>
        </w:rPr>
        <w:t>Example: Calculating the final rate for Contract 1</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29" w:type="dxa"/>
          <w:bottom w:w="14" w:type="dxa"/>
          <w:right w:w="29" w:type="dxa"/>
        </w:tblCellMar>
        <w:tblLook w:val="04A0" w:firstRow="1" w:lastRow="0" w:firstColumn="1" w:lastColumn="0" w:noHBand="0" w:noVBand="1"/>
      </w:tblPr>
      <w:tblGrid>
        <w:gridCol w:w="815"/>
        <w:gridCol w:w="1052"/>
        <w:gridCol w:w="2008"/>
        <w:gridCol w:w="1289"/>
        <w:gridCol w:w="1261"/>
      </w:tblGrid>
      <w:tr w:rsidR="00911B17" w:rsidRPr="00C44E1D" w14:paraId="2CC3AEAD" w14:textId="77777777" w:rsidTr="00A0374B">
        <w:tc>
          <w:tcPr>
            <w:tcW w:w="0" w:type="auto"/>
            <w:shd w:val="clear" w:color="000000" w:fill="BFBFBF"/>
            <w:vAlign w:val="center"/>
            <w:hideMark/>
          </w:tcPr>
          <w:p w14:paraId="3975A458" w14:textId="77777777" w:rsidR="00911B17" w:rsidRPr="00C44E1D" w:rsidRDefault="00911B17" w:rsidP="00A0374B">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Contract</w:t>
            </w:r>
          </w:p>
        </w:tc>
        <w:tc>
          <w:tcPr>
            <w:tcW w:w="0" w:type="auto"/>
            <w:shd w:val="clear" w:color="000000" w:fill="BFBFBF"/>
            <w:noWrap/>
            <w:vAlign w:val="center"/>
            <w:hideMark/>
          </w:tcPr>
          <w:p w14:paraId="712EA659" w14:textId="77777777" w:rsidR="00911B17" w:rsidRPr="00C44E1D" w:rsidRDefault="00911B17" w:rsidP="00A0374B">
            <w:pPr>
              <w:spacing w:after="0"/>
              <w:jc w:val="center"/>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IndicatorKey</w:t>
            </w:r>
            <w:proofErr w:type="spellEnd"/>
          </w:p>
        </w:tc>
        <w:tc>
          <w:tcPr>
            <w:tcW w:w="0" w:type="auto"/>
            <w:shd w:val="clear" w:color="000000" w:fill="BFBFBF"/>
            <w:vAlign w:val="center"/>
            <w:hideMark/>
          </w:tcPr>
          <w:p w14:paraId="25B09C98" w14:textId="77777777" w:rsidR="00911B17" w:rsidRPr="00C44E1D" w:rsidRDefault="00911B17" w:rsidP="00A0374B">
            <w:pPr>
              <w:spacing w:after="0"/>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NonOutlierMemberCount</w:t>
            </w:r>
            <w:proofErr w:type="spellEnd"/>
            <w:r>
              <w:rPr>
                <w:rFonts w:ascii="Arial Narrow Bold" w:eastAsia="Times New Roman" w:hAnsi="Arial Narrow Bold" w:cs="Times New Roman"/>
                <w:b/>
                <w:bCs/>
                <w:color w:val="000000"/>
                <w:sz w:val="20"/>
                <w:szCs w:val="20"/>
              </w:rPr>
              <w:t xml:space="preserve"> </w:t>
            </w:r>
          </w:p>
        </w:tc>
        <w:tc>
          <w:tcPr>
            <w:tcW w:w="0" w:type="auto"/>
            <w:shd w:val="clear" w:color="000000" w:fill="BFBFBF"/>
            <w:vAlign w:val="center"/>
            <w:hideMark/>
          </w:tcPr>
          <w:p w14:paraId="03743B3B" w14:textId="77777777" w:rsidR="00911B17" w:rsidRPr="00C44E1D" w:rsidRDefault="00911B17" w:rsidP="00A0374B">
            <w:pPr>
              <w:spacing w:after="0"/>
              <w:jc w:val="center"/>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ObservedCount</w:t>
            </w:r>
            <w:proofErr w:type="spellEnd"/>
          </w:p>
        </w:tc>
        <w:tc>
          <w:tcPr>
            <w:tcW w:w="0" w:type="auto"/>
            <w:shd w:val="clear" w:color="000000" w:fill="BFBFBF"/>
            <w:vAlign w:val="center"/>
            <w:hideMark/>
          </w:tcPr>
          <w:p w14:paraId="1D10E8E7" w14:textId="77777777" w:rsidR="00911B17" w:rsidRPr="00C44E1D" w:rsidRDefault="00911B17" w:rsidP="00A0374B">
            <w:pPr>
              <w:spacing w:after="0"/>
              <w:jc w:val="center"/>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ExpectedCount</w:t>
            </w:r>
            <w:proofErr w:type="spellEnd"/>
          </w:p>
        </w:tc>
      </w:tr>
      <w:tr w:rsidR="00911B17" w:rsidRPr="00C44E1D" w14:paraId="300D3EFA" w14:textId="77777777" w:rsidTr="00A0374B">
        <w:tc>
          <w:tcPr>
            <w:tcW w:w="0" w:type="auto"/>
            <w:shd w:val="clear" w:color="auto" w:fill="auto"/>
            <w:vAlign w:val="center"/>
          </w:tcPr>
          <w:p w14:paraId="6A10E4A2" w14:textId="77777777" w:rsidR="00911B17" w:rsidRDefault="00911B17" w:rsidP="00A0374B">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1</w:t>
            </w:r>
          </w:p>
        </w:tc>
        <w:tc>
          <w:tcPr>
            <w:tcW w:w="0" w:type="auto"/>
            <w:shd w:val="clear" w:color="auto" w:fill="auto"/>
            <w:noWrap/>
          </w:tcPr>
          <w:p w14:paraId="25200720" w14:textId="77777777" w:rsidR="00911B17" w:rsidRPr="00121821" w:rsidRDefault="00911B17" w:rsidP="00A0374B">
            <w:pPr>
              <w:spacing w:after="0"/>
              <w:jc w:val="right"/>
              <w:rPr>
                <w:rFonts w:ascii="Arial Narrow" w:eastAsia="Times New Roman" w:hAnsi="Arial Narrow" w:cs="Times New Roman"/>
                <w:color w:val="000000"/>
                <w:sz w:val="20"/>
                <w:szCs w:val="20"/>
              </w:rPr>
            </w:pPr>
            <w:r w:rsidRPr="00121821">
              <w:rPr>
                <w:rFonts w:ascii="Arial Narrow" w:hAnsi="Arial Narrow"/>
                <w:sz w:val="20"/>
                <w:szCs w:val="20"/>
              </w:rPr>
              <w:t>201243_20</w:t>
            </w:r>
          </w:p>
        </w:tc>
        <w:tc>
          <w:tcPr>
            <w:tcW w:w="0" w:type="auto"/>
            <w:shd w:val="clear" w:color="auto" w:fill="auto"/>
            <w:noWrap/>
            <w:vAlign w:val="center"/>
          </w:tcPr>
          <w:p w14:paraId="58BE1C28"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4,792</w:t>
            </w:r>
          </w:p>
        </w:tc>
        <w:tc>
          <w:tcPr>
            <w:tcW w:w="0" w:type="auto"/>
            <w:shd w:val="clear" w:color="auto" w:fill="auto"/>
            <w:noWrap/>
            <w:vAlign w:val="center"/>
          </w:tcPr>
          <w:p w14:paraId="104B19F4"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641</w:t>
            </w:r>
          </w:p>
        </w:tc>
        <w:tc>
          <w:tcPr>
            <w:tcW w:w="0" w:type="auto"/>
            <w:shd w:val="clear" w:color="auto" w:fill="auto"/>
            <w:noWrap/>
            <w:vAlign w:val="center"/>
          </w:tcPr>
          <w:p w14:paraId="2C2F5CF0"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642</w:t>
            </w:r>
          </w:p>
        </w:tc>
      </w:tr>
      <w:tr w:rsidR="00911B17" w:rsidRPr="00C44E1D" w14:paraId="677231F1" w14:textId="77777777" w:rsidTr="00A0374B">
        <w:tc>
          <w:tcPr>
            <w:tcW w:w="0" w:type="auto"/>
            <w:shd w:val="clear" w:color="auto" w:fill="auto"/>
            <w:vAlign w:val="center"/>
          </w:tcPr>
          <w:p w14:paraId="0735C3DB" w14:textId="77777777" w:rsidR="00911B17" w:rsidRDefault="00911B17" w:rsidP="00A0374B">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2</w:t>
            </w:r>
          </w:p>
        </w:tc>
        <w:tc>
          <w:tcPr>
            <w:tcW w:w="0" w:type="auto"/>
            <w:shd w:val="clear" w:color="auto" w:fill="auto"/>
            <w:noWrap/>
          </w:tcPr>
          <w:p w14:paraId="34A76387" w14:textId="77777777" w:rsidR="00911B17" w:rsidRPr="00121821" w:rsidRDefault="00911B17" w:rsidP="00A0374B">
            <w:pPr>
              <w:spacing w:after="0"/>
              <w:jc w:val="right"/>
              <w:rPr>
                <w:rFonts w:ascii="Arial Narrow" w:eastAsia="Times New Roman" w:hAnsi="Arial Narrow" w:cs="Times New Roman"/>
                <w:color w:val="000000"/>
                <w:sz w:val="20"/>
                <w:szCs w:val="20"/>
              </w:rPr>
            </w:pPr>
            <w:r w:rsidRPr="00121821">
              <w:rPr>
                <w:rFonts w:ascii="Arial Narrow" w:hAnsi="Arial Narrow"/>
                <w:sz w:val="20"/>
                <w:szCs w:val="20"/>
              </w:rPr>
              <w:t>201243_20</w:t>
            </w:r>
          </w:p>
        </w:tc>
        <w:tc>
          <w:tcPr>
            <w:tcW w:w="0" w:type="auto"/>
            <w:shd w:val="clear" w:color="auto" w:fill="auto"/>
            <w:noWrap/>
            <w:vAlign w:val="center"/>
          </w:tcPr>
          <w:p w14:paraId="14A20A03"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4,761</w:t>
            </w:r>
          </w:p>
        </w:tc>
        <w:tc>
          <w:tcPr>
            <w:tcW w:w="0" w:type="auto"/>
            <w:shd w:val="clear" w:color="auto" w:fill="auto"/>
            <w:noWrap/>
            <w:vAlign w:val="center"/>
          </w:tcPr>
          <w:p w14:paraId="2766D202"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688</w:t>
            </w:r>
          </w:p>
        </w:tc>
        <w:tc>
          <w:tcPr>
            <w:tcW w:w="0" w:type="auto"/>
            <w:shd w:val="clear" w:color="auto" w:fill="auto"/>
            <w:noWrap/>
            <w:vAlign w:val="center"/>
          </w:tcPr>
          <w:p w14:paraId="2E93640E"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668</w:t>
            </w:r>
          </w:p>
        </w:tc>
      </w:tr>
      <w:tr w:rsidR="00911B17" w:rsidRPr="00C44E1D" w14:paraId="360B5A25" w14:textId="77777777" w:rsidTr="00A0374B">
        <w:tc>
          <w:tcPr>
            <w:tcW w:w="0" w:type="auto"/>
            <w:shd w:val="clear" w:color="auto" w:fill="auto"/>
            <w:vAlign w:val="center"/>
          </w:tcPr>
          <w:p w14:paraId="22F2E7FC" w14:textId="77777777" w:rsidR="00911B17" w:rsidRDefault="00911B17" w:rsidP="00A0374B">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3</w:t>
            </w:r>
          </w:p>
        </w:tc>
        <w:tc>
          <w:tcPr>
            <w:tcW w:w="0" w:type="auto"/>
            <w:shd w:val="clear" w:color="auto" w:fill="auto"/>
            <w:noWrap/>
          </w:tcPr>
          <w:p w14:paraId="5BBA6492" w14:textId="77777777" w:rsidR="00911B17" w:rsidRPr="00121821" w:rsidRDefault="00911B17" w:rsidP="00A0374B">
            <w:pPr>
              <w:spacing w:after="0"/>
              <w:jc w:val="right"/>
              <w:rPr>
                <w:rFonts w:ascii="Arial Narrow" w:eastAsia="Times New Roman" w:hAnsi="Arial Narrow" w:cs="Times New Roman"/>
                <w:color w:val="000000"/>
                <w:sz w:val="20"/>
                <w:szCs w:val="20"/>
              </w:rPr>
            </w:pPr>
            <w:r w:rsidRPr="00121821">
              <w:rPr>
                <w:rFonts w:ascii="Arial Narrow" w:hAnsi="Arial Narrow"/>
                <w:sz w:val="20"/>
                <w:szCs w:val="20"/>
              </w:rPr>
              <w:t>201243_20</w:t>
            </w:r>
          </w:p>
        </w:tc>
        <w:tc>
          <w:tcPr>
            <w:tcW w:w="0" w:type="auto"/>
            <w:shd w:val="clear" w:color="auto" w:fill="auto"/>
            <w:noWrap/>
            <w:vAlign w:val="center"/>
          </w:tcPr>
          <w:p w14:paraId="18B10D75"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8,629</w:t>
            </w:r>
          </w:p>
        </w:tc>
        <w:tc>
          <w:tcPr>
            <w:tcW w:w="0" w:type="auto"/>
            <w:shd w:val="clear" w:color="auto" w:fill="auto"/>
            <w:noWrap/>
            <w:vAlign w:val="center"/>
          </w:tcPr>
          <w:p w14:paraId="5B5E01DE"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1,126</w:t>
            </w:r>
          </w:p>
        </w:tc>
        <w:tc>
          <w:tcPr>
            <w:tcW w:w="0" w:type="auto"/>
            <w:shd w:val="clear" w:color="auto" w:fill="auto"/>
            <w:noWrap/>
            <w:vAlign w:val="center"/>
          </w:tcPr>
          <w:p w14:paraId="407A7C9D"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1,070</w:t>
            </w:r>
          </w:p>
        </w:tc>
      </w:tr>
      <w:tr w:rsidR="00911B17" w:rsidRPr="00C44E1D" w14:paraId="1CCF53C9" w14:textId="77777777" w:rsidTr="00A0374B">
        <w:tc>
          <w:tcPr>
            <w:tcW w:w="0" w:type="auto"/>
            <w:shd w:val="clear" w:color="auto" w:fill="auto"/>
            <w:vAlign w:val="center"/>
          </w:tcPr>
          <w:p w14:paraId="6C8DFF60" w14:textId="77777777" w:rsidR="00911B17" w:rsidRDefault="00911B17" w:rsidP="00A0374B">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4</w:t>
            </w:r>
          </w:p>
        </w:tc>
        <w:tc>
          <w:tcPr>
            <w:tcW w:w="0" w:type="auto"/>
            <w:shd w:val="clear" w:color="auto" w:fill="auto"/>
            <w:noWrap/>
          </w:tcPr>
          <w:p w14:paraId="1E8B0016" w14:textId="77777777" w:rsidR="00911B17" w:rsidRPr="00121821" w:rsidRDefault="00911B17" w:rsidP="00A0374B">
            <w:pPr>
              <w:spacing w:after="0"/>
              <w:jc w:val="right"/>
              <w:rPr>
                <w:rFonts w:ascii="Arial Narrow" w:hAnsi="Arial Narrow" w:cs="Calibri"/>
                <w:color w:val="000000"/>
                <w:sz w:val="20"/>
                <w:szCs w:val="20"/>
              </w:rPr>
            </w:pPr>
            <w:r w:rsidRPr="00121821">
              <w:rPr>
                <w:rFonts w:ascii="Arial Narrow" w:hAnsi="Arial Narrow"/>
                <w:sz w:val="20"/>
                <w:szCs w:val="20"/>
              </w:rPr>
              <w:t>201243_20</w:t>
            </w:r>
          </w:p>
        </w:tc>
        <w:tc>
          <w:tcPr>
            <w:tcW w:w="0" w:type="auto"/>
            <w:shd w:val="clear" w:color="auto" w:fill="auto"/>
            <w:noWrap/>
            <w:vAlign w:val="center"/>
          </w:tcPr>
          <w:p w14:paraId="558F095C" w14:textId="77777777" w:rsidR="00911B17" w:rsidRDefault="00911B17" w:rsidP="00A0374B">
            <w:pPr>
              <w:spacing w:after="0"/>
              <w:jc w:val="right"/>
              <w:rPr>
                <w:rFonts w:ascii="Arial Narrow" w:hAnsi="Arial Narrow" w:cs="Calibri"/>
                <w:color w:val="000000"/>
                <w:sz w:val="20"/>
                <w:szCs w:val="20"/>
              </w:rPr>
            </w:pPr>
            <w:r>
              <w:rPr>
                <w:rFonts w:ascii="Arial Narrow" w:hAnsi="Arial Narrow" w:cs="Calibri"/>
                <w:color w:val="000000"/>
                <w:sz w:val="20"/>
                <w:szCs w:val="20"/>
              </w:rPr>
              <w:t>533</w:t>
            </w:r>
          </w:p>
        </w:tc>
        <w:tc>
          <w:tcPr>
            <w:tcW w:w="0" w:type="auto"/>
            <w:shd w:val="clear" w:color="auto" w:fill="auto"/>
            <w:noWrap/>
            <w:vAlign w:val="center"/>
          </w:tcPr>
          <w:p w14:paraId="6B66DF31" w14:textId="77777777" w:rsidR="00911B17" w:rsidRDefault="00911B17" w:rsidP="00A0374B">
            <w:pPr>
              <w:spacing w:after="0"/>
              <w:jc w:val="right"/>
              <w:rPr>
                <w:rFonts w:ascii="Arial Narrow" w:hAnsi="Arial Narrow" w:cs="Calibri"/>
                <w:color w:val="000000"/>
                <w:sz w:val="20"/>
                <w:szCs w:val="20"/>
              </w:rPr>
            </w:pPr>
            <w:r>
              <w:rPr>
                <w:rFonts w:ascii="Arial Narrow" w:hAnsi="Arial Narrow" w:cs="Calibri"/>
                <w:color w:val="000000"/>
                <w:sz w:val="20"/>
                <w:szCs w:val="20"/>
              </w:rPr>
              <w:t>79</w:t>
            </w:r>
          </w:p>
        </w:tc>
        <w:tc>
          <w:tcPr>
            <w:tcW w:w="0" w:type="auto"/>
            <w:shd w:val="clear" w:color="auto" w:fill="auto"/>
            <w:noWrap/>
            <w:vAlign w:val="center"/>
          </w:tcPr>
          <w:p w14:paraId="648D53A9" w14:textId="77777777" w:rsidR="00911B17" w:rsidRDefault="00911B17" w:rsidP="00A0374B">
            <w:pPr>
              <w:spacing w:after="0"/>
              <w:jc w:val="right"/>
              <w:rPr>
                <w:rFonts w:ascii="Arial Narrow" w:hAnsi="Arial Narrow" w:cs="Calibri"/>
                <w:color w:val="000000"/>
                <w:sz w:val="20"/>
                <w:szCs w:val="20"/>
              </w:rPr>
            </w:pPr>
            <w:r>
              <w:rPr>
                <w:rFonts w:ascii="Arial Narrow" w:hAnsi="Arial Narrow" w:cs="Calibri"/>
                <w:color w:val="000000"/>
                <w:sz w:val="20"/>
                <w:szCs w:val="20"/>
              </w:rPr>
              <w:t>73</w:t>
            </w:r>
          </w:p>
        </w:tc>
      </w:tr>
    </w:tbl>
    <w:p w14:paraId="58CE143E" w14:textId="77777777" w:rsidR="00911B17" w:rsidRDefault="00911B17" w:rsidP="00911B17">
      <w:pPr>
        <w:rPr>
          <w:rFonts w:eastAsia="Calibri"/>
        </w:rPr>
      </w:pPr>
    </w:p>
    <w:p w14:paraId="74EB80A3" w14:textId="77777777" w:rsidR="00911B17" w:rsidRPr="00C44E1D" w:rsidRDefault="00911B17" w:rsidP="00911B17">
      <w:pPr>
        <w:rPr>
          <w:rFonts w:eastAsia="Calibri" w:cs="Times New Roman"/>
        </w:rPr>
      </w:pPr>
      <w:proofErr w:type="spellStart"/>
      <w:r w:rsidRPr="00C44E1D">
        <w:rPr>
          <w:rFonts w:eastAsia="Calibri"/>
        </w:rPr>
        <w:t>Nat</w:t>
      </w:r>
      <w:r>
        <w:rPr>
          <w:rFonts w:eastAsia="Calibri"/>
        </w:rPr>
        <w:t>Avg</w:t>
      </w:r>
      <w:r w:rsidRPr="00C44E1D">
        <w:rPr>
          <w:rFonts w:eastAsia="Calibri"/>
        </w:rPr>
        <w:t>Obs</w:t>
      </w:r>
      <w:proofErr w:type="spellEnd"/>
      <w:r w:rsidRPr="00C44E1D">
        <w:rPr>
          <w:rFonts w:eastAsia="Calibri"/>
        </w:rPr>
        <w:t xml:space="preserve"> = </w:t>
      </w:r>
      <m:oMath>
        <m:r>
          <m:rPr>
            <m:nor/>
          </m:rPr>
          <w:rPr>
            <w:rFonts w:eastAsia="Calibri"/>
          </w:rPr>
          <m:t>Average</m:t>
        </m:r>
        <m:d>
          <m:dPr>
            <m:ctrlPr>
              <w:rPr>
                <w:rFonts w:ascii="Cambria Math" w:eastAsia="Calibri" w:hAnsi="Cambria Math"/>
              </w:rPr>
            </m:ctrlPr>
          </m:dPr>
          <m:e>
            <m:d>
              <m:dPr>
                <m:ctrlPr>
                  <w:rPr>
                    <w:rFonts w:ascii="Cambria Math" w:eastAsia="Calibri" w:hAnsi="Cambria Math"/>
                  </w:rPr>
                </m:ctrlPr>
              </m:dPr>
              <m:e>
                <m:f>
                  <m:fPr>
                    <m:ctrlPr>
                      <w:rPr>
                        <w:rFonts w:ascii="Cambria Math" w:eastAsia="Calibri" w:hAnsi="Cambria Math"/>
                      </w:rPr>
                    </m:ctrlPr>
                  </m:fPr>
                  <m:num>
                    <m:r>
                      <m:rPr>
                        <m:nor/>
                      </m:rPr>
                      <w:rPr>
                        <w:rFonts w:eastAsia="Calibri"/>
                      </w:rPr>
                      <m:t xml:space="preserve">641 </m:t>
                    </m:r>
                  </m:num>
                  <m:den>
                    <m:r>
                      <m:rPr>
                        <m:nor/>
                      </m:rPr>
                      <w:rPr>
                        <w:rFonts w:eastAsia="Calibri"/>
                      </w:rPr>
                      <m:t>4</m:t>
                    </m:r>
                    <m:r>
                      <m:rPr>
                        <m:nor/>
                      </m:rPr>
                      <w:rPr>
                        <w:rFonts w:ascii="Cambria Math" w:eastAsia="Calibri"/>
                      </w:rPr>
                      <m:t>,</m:t>
                    </m:r>
                    <m:r>
                      <m:rPr>
                        <m:nor/>
                      </m:rPr>
                      <w:rPr>
                        <w:rFonts w:eastAsia="Calibri"/>
                      </w:rPr>
                      <m:t>792</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688</m:t>
                    </m:r>
                  </m:num>
                  <m:den>
                    <m:r>
                      <m:rPr>
                        <m:nor/>
                      </m:rPr>
                      <w:rPr>
                        <w:rFonts w:eastAsia="Calibri"/>
                      </w:rPr>
                      <m:t>4,761</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1,126</m:t>
                    </m:r>
                  </m:num>
                  <m:den>
                    <m:r>
                      <m:rPr>
                        <m:nor/>
                      </m:rPr>
                      <w:rPr>
                        <w:rFonts w:eastAsia="Calibri"/>
                      </w:rPr>
                      <m:t>8,629</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79</m:t>
                    </m:r>
                  </m:num>
                  <m:den>
                    <m:r>
                      <m:rPr>
                        <m:nor/>
                      </m:rPr>
                      <w:rPr>
                        <w:rFonts w:eastAsia="Calibri"/>
                      </w:rPr>
                      <m:t>533</m:t>
                    </m:r>
                  </m:den>
                </m:f>
              </m:e>
            </m:d>
          </m:e>
        </m:d>
      </m:oMath>
    </w:p>
    <w:p w14:paraId="09B2DF8F" w14:textId="77777777" w:rsidR="00911B17" w:rsidRPr="00C44E1D" w:rsidRDefault="00911B17" w:rsidP="00911B17">
      <w:pPr>
        <w:rPr>
          <w:rFonts w:ascii="Cambria Math" w:eastAsia="Calibri" w:hAnsi="Cambria Math"/>
          <w:oMath/>
        </w:rPr>
      </w:pPr>
      <w:proofErr w:type="spellStart"/>
      <w:r w:rsidRPr="00C44E1D">
        <w:rPr>
          <w:rFonts w:eastAsia="Calibri"/>
        </w:rPr>
        <w:t>Nat</w:t>
      </w:r>
      <w:r>
        <w:rPr>
          <w:rFonts w:eastAsia="Calibri"/>
        </w:rPr>
        <w:t>AvgObs</w:t>
      </w:r>
      <w:proofErr w:type="spellEnd"/>
      <w:r w:rsidRPr="00C44E1D">
        <w:rPr>
          <w:rFonts w:eastAsia="Calibri"/>
        </w:rPr>
        <w:t xml:space="preserve"> = </w:t>
      </w:r>
      <m:oMath>
        <m:r>
          <m:rPr>
            <m:nor/>
          </m:rPr>
          <w:rPr>
            <w:rFonts w:eastAsia="Calibri"/>
          </w:rPr>
          <m:t xml:space="preserve">Average </m:t>
        </m:r>
        <m:d>
          <m:dPr>
            <m:ctrlPr>
              <w:rPr>
                <w:rFonts w:ascii="Cambria Math" w:eastAsia="Calibri" w:hAnsi="Cambria Math"/>
              </w:rPr>
            </m:ctrlPr>
          </m:dPr>
          <m:e>
            <m:d>
              <m:dPr>
                <m:ctrlPr>
                  <w:rPr>
                    <w:rFonts w:ascii="Cambria Math" w:eastAsia="Calibri" w:hAnsi="Cambria Math"/>
                  </w:rPr>
                </m:ctrlPr>
              </m:dPr>
              <m:e>
                <m:r>
                  <m:rPr>
                    <m:nor/>
                  </m:rPr>
                  <w:rPr>
                    <w:rFonts w:eastAsia="Calibri"/>
                  </w:rPr>
                  <m:t>0.13376</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0.14451</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0.13049</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0.14822</m:t>
                </m:r>
              </m:e>
            </m:d>
          </m:e>
        </m:d>
      </m:oMath>
    </w:p>
    <w:p w14:paraId="2E372B9F" w14:textId="77777777" w:rsidR="00911B17" w:rsidRDefault="00911B17" w:rsidP="00911B17">
      <w:pPr>
        <w:rPr>
          <w:rFonts w:eastAsia="Calibri"/>
        </w:rPr>
      </w:pPr>
      <w:r>
        <w:rPr>
          <w:rFonts w:eastAsia="Calibri"/>
        </w:rPr>
        <w:t>NatAvgObs</w:t>
      </w:r>
      <w:r w:rsidRPr="00C44E1D">
        <w:rPr>
          <w:rFonts w:eastAsia="Calibri"/>
        </w:rPr>
        <w:t xml:space="preserve"> = </w:t>
      </w:r>
      <w:r>
        <w:rPr>
          <w:rFonts w:eastAsia="Calibri"/>
        </w:rPr>
        <w:t>0</w:t>
      </w:r>
      <w:r w:rsidRPr="00C44E1D">
        <w:rPr>
          <w:rFonts w:eastAsia="Calibri"/>
        </w:rPr>
        <w:t>.139245</w:t>
      </w:r>
    </w:p>
    <w:p w14:paraId="15912EDB" w14:textId="77777777" w:rsidR="00911B17" w:rsidRDefault="00911B17" w:rsidP="00911B17">
      <w:pPr>
        <w:pStyle w:val="Normal-Formula"/>
        <w:spacing w:before="120" w:after="120"/>
      </w:pPr>
      <w:r>
        <w:t xml:space="preserve">Final Rate Contract 1 = </w:t>
      </w:r>
      <m:oMath>
        <m:d>
          <m:dPr>
            <m:ctrlPr>
              <w:rPr>
                <w:rFonts w:ascii="Cambria Math" w:hAnsi="Cambria Math"/>
                <w:i/>
              </w:rPr>
            </m:ctrlPr>
          </m:dPr>
          <m:e>
            <m:d>
              <m:dPr>
                <m:ctrlPr>
                  <w:rPr>
                    <w:rFonts w:ascii="Cambria Math" w:hAnsi="Cambria Math"/>
                    <w:i/>
                  </w:rPr>
                </m:ctrlPr>
              </m:dPr>
              <m:e>
                <m:f>
                  <m:fPr>
                    <m:ctrlPr>
                      <w:rPr>
                        <w:rFonts w:ascii="Cambria Math" w:hAnsi="Cambria Math"/>
                        <w:i/>
                      </w:rPr>
                    </m:ctrlPr>
                  </m:fPr>
                  <m:num>
                    <m:r>
                      <m:rPr>
                        <m:nor/>
                      </m:rPr>
                      <m:t>641</m:t>
                    </m:r>
                  </m:num>
                  <m:den>
                    <m:r>
                      <m:rPr>
                        <m:nor/>
                      </m:rPr>
                      <m:t>642</m:t>
                    </m:r>
                  </m:den>
                </m:f>
              </m:e>
            </m:d>
            <m:r>
              <m:rPr>
                <m:nor/>
              </m:rPr>
              <m:t xml:space="preserve"> × .139245</m:t>
            </m:r>
          </m:e>
        </m:d>
        <m:r>
          <m:rPr>
            <m:nor/>
          </m:rPr>
          <m:t xml:space="preserve"> x 1000 = </m:t>
        </m:r>
        <m:r>
          <m:rPr>
            <m:nor/>
          </m:rPr>
          <w:rPr>
            <w:rFonts w:eastAsiaTheme="minorEastAsia"/>
          </w:rPr>
          <m:t>139.028</m:t>
        </m:r>
      </m:oMath>
    </w:p>
    <w:p w14:paraId="7DBF54F5" w14:textId="77777777" w:rsidR="00911B17" w:rsidRDefault="00911B17" w:rsidP="00911B17">
      <w:pPr>
        <w:pStyle w:val="Normal-Formula"/>
        <w:spacing w:before="120" w:after="120"/>
      </w:pPr>
      <w:r>
        <w:t>Final Rate reported for Contract 1 = 139</w:t>
      </w:r>
    </w:p>
    <w:p w14:paraId="302B2D32" w14:textId="77777777" w:rsidR="00911B17" w:rsidRDefault="00911B17" w:rsidP="00911B17">
      <w:pPr>
        <w:pStyle w:val="Normal-Formula"/>
        <w:spacing w:before="120" w:after="120"/>
      </w:pPr>
    </w:p>
    <w:p w14:paraId="439C014B" w14:textId="19750D8D" w:rsidR="00911B17" w:rsidRDefault="00911B17">
      <w:pPr>
        <w:spacing w:line="276" w:lineRule="auto"/>
        <w:rPr>
          <w:rFonts w:eastAsia="Batang"/>
          <w:b/>
          <w:bCs/>
          <w:szCs w:val="24"/>
          <w:lang w:eastAsia="ko-KR"/>
        </w:rPr>
      </w:pPr>
      <w:r>
        <w:rPr>
          <w:rFonts w:eastAsia="Batang"/>
          <w:b/>
          <w:bCs/>
          <w:szCs w:val="24"/>
          <w:lang w:eastAsia="ko-KR"/>
        </w:rPr>
        <w:br w:type="page"/>
      </w:r>
    </w:p>
    <w:p w14:paraId="203BAA28" w14:textId="7192E655" w:rsidR="00911B17" w:rsidRDefault="00911B17" w:rsidP="00911B17">
      <w:pPr>
        <w:pStyle w:val="AttachmentTitle"/>
        <w:spacing w:after="120"/>
      </w:pPr>
      <w:r>
        <w:lastRenderedPageBreak/>
        <w:t xml:space="preserve">Calculating Measure </w:t>
      </w:r>
      <w:r w:rsidR="007C0DCF">
        <w:t>2024</w:t>
      </w:r>
      <w:r>
        <w:t xml:space="preserve"> HPC: Hospitalization for Potentially Preventable Complications – Chronic ACSC (M/F Total)</w:t>
      </w:r>
    </w:p>
    <w:p w14:paraId="2BFB71FC" w14:textId="7B5227C6" w:rsidR="00911B17" w:rsidRDefault="00911B17" w:rsidP="00911B17">
      <w:r w:rsidRPr="00CF20FE">
        <w:t xml:space="preserve">All data </w:t>
      </w:r>
      <w:r>
        <w:t>is available in</w:t>
      </w:r>
      <w:r w:rsidRPr="00CF20FE">
        <w:t xml:space="preserve"> the </w:t>
      </w:r>
      <w:r>
        <w:t xml:space="preserve">CMS </w:t>
      </w:r>
      <w:r w:rsidR="007C0DCF">
        <w:t>2024</w:t>
      </w:r>
      <w:r>
        <w:t xml:space="preserve"> </w:t>
      </w:r>
      <w:r w:rsidRPr="00CF20FE">
        <w:t>HEDIS</w:t>
      </w:r>
      <w:r>
        <w:t>®</w:t>
      </w:r>
      <w:r w:rsidRPr="00CF20FE">
        <w:t xml:space="preserve"> </w:t>
      </w:r>
      <w:r>
        <w:t>Public Use File (PUF)</w:t>
      </w:r>
      <w:r>
        <w:rPr>
          <w:rStyle w:val="FootnoteReference"/>
        </w:rPr>
        <w:footnoteReference w:id="6"/>
      </w:r>
      <w:r>
        <w:t xml:space="preserve"> and can be looked up by </w:t>
      </w:r>
      <w:proofErr w:type="spellStart"/>
      <w:r>
        <w:t>IndicatorKey</w:t>
      </w:r>
      <w:proofErr w:type="spellEnd"/>
      <w:r>
        <w:t xml:space="preserve"> (row) and Variable name (column).</w:t>
      </w:r>
    </w:p>
    <w:p w14:paraId="6850A5E3" w14:textId="77777777" w:rsidR="00911B17" w:rsidRDefault="00911B17" w:rsidP="00911B17">
      <w:r>
        <w:t xml:space="preserve">The calculations below use the </w:t>
      </w:r>
      <w:proofErr w:type="spellStart"/>
      <w:r>
        <w:t>NonOutlierMemberCount</w:t>
      </w:r>
      <w:proofErr w:type="spellEnd"/>
      <w:r>
        <w:t xml:space="preserve">, </w:t>
      </w:r>
      <w:proofErr w:type="spellStart"/>
      <w:r>
        <w:t>ObservedCount</w:t>
      </w:r>
      <w:proofErr w:type="spellEnd"/>
      <w:r>
        <w:t xml:space="preserve"> and </w:t>
      </w:r>
      <w:proofErr w:type="spellStart"/>
      <w:r>
        <w:t>ExpectedCount</w:t>
      </w:r>
      <w:proofErr w:type="spellEnd"/>
      <w:r>
        <w:t xml:space="preserve"> values from the HPC Chronic ACSC (M/F Total) indicator (</w:t>
      </w:r>
      <w:proofErr w:type="spellStart"/>
      <w:r>
        <w:t>IndicatorKey</w:t>
      </w:r>
      <w:proofErr w:type="spellEnd"/>
      <w:r>
        <w:t xml:space="preserve"> = </w:t>
      </w:r>
      <w:r w:rsidRPr="00B247A0">
        <w:t>201279_20</w:t>
      </w:r>
      <w:r>
        <w:t>).</w:t>
      </w:r>
    </w:p>
    <w:p w14:paraId="78F8F165" w14:textId="77777777" w:rsidR="00911B17" w:rsidRDefault="00911B17" w:rsidP="00911B17">
      <w:r>
        <w:t>For each contract, calculate the Chronic ACSC (M/F Total) Observed-over-Expected Ratio (OE):</w:t>
      </w:r>
    </w:p>
    <w:p w14:paraId="01519A2B" w14:textId="77777777" w:rsidR="00911B17" w:rsidRDefault="00911B17" w:rsidP="00911B17">
      <w:pPr>
        <w:ind w:firstLine="720"/>
      </w:pPr>
      <w:r>
        <w:t xml:space="preserve">OE = </w:t>
      </w:r>
      <m:oMath>
        <m:d>
          <m:dPr>
            <m:ctrlPr>
              <w:rPr>
                <w:rFonts w:ascii="Cambria Math" w:hAnsi="Cambria Math"/>
                <w:sz w:val="28"/>
                <w:szCs w:val="28"/>
              </w:rPr>
            </m:ctrlPr>
          </m:dPr>
          <m:e>
            <m:f>
              <m:fPr>
                <m:ctrlPr>
                  <w:rPr>
                    <w:rFonts w:ascii="Cambria Math" w:hAnsi="Cambria Math"/>
                    <w:sz w:val="28"/>
                    <w:szCs w:val="28"/>
                  </w:rPr>
                </m:ctrlPr>
              </m:fPr>
              <m:num>
                <m:r>
                  <m:rPr>
                    <m:nor/>
                  </m:rPr>
                  <w:rPr>
                    <w:sz w:val="28"/>
                    <w:szCs w:val="28"/>
                  </w:rPr>
                  <m:t>ObservedCount</m:t>
                </m:r>
              </m:num>
              <m:den>
                <m:r>
                  <m:rPr>
                    <m:nor/>
                  </m:rPr>
                  <w:rPr>
                    <w:sz w:val="28"/>
                    <w:szCs w:val="28"/>
                  </w:rPr>
                  <m:t>ExpectedCount</m:t>
                </m:r>
              </m:den>
            </m:f>
          </m:e>
        </m:d>
      </m:oMath>
    </w:p>
    <w:p w14:paraId="32941B72" w14:textId="77777777" w:rsidR="00911B17" w:rsidRDefault="00911B17" w:rsidP="00911B17">
      <w:r>
        <w:t>Calculate the national average of the Chronic ACSC (M/F Total) Observed Rate:</w:t>
      </w:r>
    </w:p>
    <w:p w14:paraId="76EDA440" w14:textId="77777777" w:rsidR="00911B17" w:rsidRDefault="00911B17" w:rsidP="00911B17">
      <w:pPr>
        <w:pStyle w:val="Normal-Formula"/>
        <w:spacing w:before="120"/>
        <w:ind w:firstLine="720"/>
      </w:pPr>
      <w:proofErr w:type="spellStart"/>
      <w:r w:rsidRPr="00301E67">
        <w:t>NatAvgObs</w:t>
      </w:r>
      <w:proofErr w:type="spellEnd"/>
      <w:r w:rsidRPr="00301E67">
        <w:t xml:space="preserve"> = </w:t>
      </w:r>
      <m:oMath>
        <m:r>
          <m:rPr>
            <m:nor/>
          </m:rPr>
          <m:t>Average</m:t>
        </m:r>
        <m:d>
          <m:dPr>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w:proofErr w:type="spellStart"/>
                        <m:r>
                          <m:rPr>
                            <m:nor/>
                          </m:rPr>
                          <m:t>ObservedCount</m:t>
                        </m:r>
                        <w:proofErr w:type="spellEnd"/>
                      </m:e>
                      <m:sub>
                        <m:r>
                          <m:rPr>
                            <m:nor/>
                          </m:rPr>
                          <m:t>1</m:t>
                        </m:r>
                      </m:sub>
                    </m:sSub>
                  </m:num>
                  <m:den>
                    <m:sSub>
                      <m:sSubPr>
                        <m:ctrlPr>
                          <w:rPr>
                            <w:rFonts w:ascii="Cambria Math" w:hAnsi="Cambria Math"/>
                          </w:rPr>
                        </m:ctrlPr>
                      </m:sSubPr>
                      <m:e>
                        <m:r>
                          <m:rPr>
                            <m:nor/>
                          </m:rPr>
                          <m:t>NonOutlierMemberCount</m:t>
                        </m:r>
                      </m:e>
                      <m:sub>
                        <m:r>
                          <m:rPr>
                            <m:nor/>
                          </m:rPr>
                          <m:t>1</m:t>
                        </m:r>
                      </m:sub>
                    </m:sSub>
                  </m:den>
                </m:f>
              </m:e>
            </m:d>
            <m:r>
              <m:rPr>
                <m:nor/>
              </m:rPr>
              <m:t xml:space="preserve"> + … +</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nor/>
                          </m:rPr>
                          <m:t>ObservedCount</m:t>
                        </m:r>
                      </m:e>
                      <m:sub>
                        <m:r>
                          <m:rPr>
                            <m:nor/>
                          </m:rPr>
                          <m:t>n</m:t>
                        </m:r>
                      </m:sub>
                    </m:sSub>
                  </m:num>
                  <m:den>
                    <m:sSub>
                      <m:sSubPr>
                        <m:ctrlPr>
                          <w:rPr>
                            <w:rFonts w:ascii="Cambria Math" w:hAnsi="Cambria Math"/>
                          </w:rPr>
                        </m:ctrlPr>
                      </m:sSubPr>
                      <m:e>
                        <m:r>
                          <m:rPr>
                            <m:nor/>
                          </m:rPr>
                          <m:t>NonOutlierMemberCount</m:t>
                        </m:r>
                      </m:e>
                      <m:sub>
                        <m:r>
                          <m:rPr>
                            <m:nor/>
                          </m:rPr>
                          <m:t>n</m:t>
                        </m:r>
                      </m:sub>
                    </m:sSub>
                  </m:den>
                </m:f>
              </m:e>
            </m:d>
          </m:e>
        </m:d>
      </m:oMath>
    </w:p>
    <w:p w14:paraId="15C32DAA" w14:textId="77777777" w:rsidR="00911B17" w:rsidRPr="001F52D8" w:rsidRDefault="00911B17" w:rsidP="00911B17">
      <w:r>
        <w:t>W</w:t>
      </w:r>
      <w:r w:rsidRPr="00301E67">
        <w:t xml:space="preserve">here 1 through n are all </w:t>
      </w:r>
      <w:r w:rsidRPr="00D208DD">
        <w:t xml:space="preserve">contracts with </w:t>
      </w:r>
      <w:r>
        <w:t xml:space="preserve">a Chronic ACSC (M/F Total) </w:t>
      </w:r>
      <w:proofErr w:type="spellStart"/>
      <w:r>
        <w:t>NonOutlierMemberCount</w:t>
      </w:r>
      <w:proofErr w:type="spellEnd"/>
      <w:r w:rsidRPr="00D208DD">
        <w:t xml:space="preserve"> </w:t>
      </w:r>
      <w:r>
        <w:t>larger than or equal to</w:t>
      </w:r>
      <w:r w:rsidRPr="00D208DD">
        <w:t xml:space="preserve"> 150</w:t>
      </w:r>
      <w:r>
        <w:t>, and a Chronic ACSC (M/F Total) OE larger than or equal to 0.2 and less than or equal to 5.0.</w:t>
      </w:r>
    </w:p>
    <w:p w14:paraId="7BBB9F1B" w14:textId="77777777" w:rsidR="00911B17" w:rsidRDefault="00911B17" w:rsidP="00911B17">
      <w:pPr>
        <w:rPr>
          <w:szCs w:val="20"/>
        </w:rPr>
      </w:pPr>
      <w:r>
        <w:rPr>
          <w:szCs w:val="20"/>
        </w:rPr>
        <w:t>For each contract, calculate the Final Rate and convert to percentages:</w:t>
      </w:r>
    </w:p>
    <w:p w14:paraId="67D3D288" w14:textId="77777777" w:rsidR="00911B17" w:rsidRDefault="00911B17" w:rsidP="00911B17">
      <w:pPr>
        <w:pStyle w:val="Normal-Formula"/>
        <w:spacing w:before="120" w:after="120"/>
        <w:ind w:firstLine="720"/>
      </w:pPr>
      <w:r>
        <w:rPr>
          <w:szCs w:val="20"/>
        </w:rPr>
        <w:t>Final</w:t>
      </w:r>
      <w:r w:rsidRPr="00301E67">
        <w:rPr>
          <w:szCs w:val="20"/>
        </w:rPr>
        <w:t xml:space="preserve"> Rate =</w:t>
      </w:r>
      <w:r>
        <w:t xml:space="preserve"> </w:t>
      </w:r>
      <m:oMath>
        <m:r>
          <m:rPr>
            <m:nor/>
          </m:rPr>
          <m:t xml:space="preserve">OE x </m:t>
        </m:r>
        <w:proofErr w:type="spellStart"/>
        <m:r>
          <m:rPr>
            <m:nor/>
          </m:rPr>
          <m:t>NatAvgObs</m:t>
        </m:r>
        <w:proofErr w:type="spellEnd"/>
        <m:r>
          <m:rPr>
            <m:nor/>
          </m:rPr>
          <m:t xml:space="preserve"> x 1000 </m:t>
        </m:r>
      </m:oMath>
    </w:p>
    <w:p w14:paraId="444091D5" w14:textId="77777777" w:rsidR="00911B17" w:rsidRDefault="00911B17" w:rsidP="00911B17">
      <w:pPr>
        <w:pStyle w:val="Normal-Formula"/>
        <w:spacing w:before="120" w:after="120"/>
      </w:pPr>
      <w:r>
        <w:t>And round to the nearest integer.</w:t>
      </w:r>
    </w:p>
    <w:p w14:paraId="7C277DD4" w14:textId="77777777" w:rsidR="00911B17" w:rsidRDefault="00911B17" w:rsidP="00911B17"/>
    <w:p w14:paraId="12132BF9" w14:textId="77777777" w:rsidR="00911B17" w:rsidRDefault="00911B17" w:rsidP="00911B17"/>
    <w:p w14:paraId="048AAFF9" w14:textId="77777777" w:rsidR="00911B17" w:rsidRPr="00C44E1D" w:rsidRDefault="00911B17" w:rsidP="00911B17">
      <w:pPr>
        <w:rPr>
          <w:rFonts w:eastAsia="Calibri"/>
        </w:rPr>
      </w:pPr>
      <w:r w:rsidRPr="00C44E1D">
        <w:rPr>
          <w:rFonts w:eastAsia="Calibri"/>
        </w:rPr>
        <w:t>Example: Calculating the final rate for Contract 1</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29" w:type="dxa"/>
          <w:bottom w:w="14" w:type="dxa"/>
          <w:right w:w="29" w:type="dxa"/>
        </w:tblCellMar>
        <w:tblLook w:val="04A0" w:firstRow="1" w:lastRow="0" w:firstColumn="1" w:lastColumn="0" w:noHBand="0" w:noVBand="1"/>
      </w:tblPr>
      <w:tblGrid>
        <w:gridCol w:w="815"/>
        <w:gridCol w:w="1052"/>
        <w:gridCol w:w="2008"/>
        <w:gridCol w:w="1289"/>
        <w:gridCol w:w="1261"/>
      </w:tblGrid>
      <w:tr w:rsidR="00911B17" w:rsidRPr="00C44E1D" w14:paraId="6094701C" w14:textId="77777777" w:rsidTr="00A0374B">
        <w:tc>
          <w:tcPr>
            <w:tcW w:w="0" w:type="auto"/>
            <w:shd w:val="clear" w:color="000000" w:fill="BFBFBF"/>
            <w:vAlign w:val="center"/>
            <w:hideMark/>
          </w:tcPr>
          <w:p w14:paraId="578DA5FE" w14:textId="77777777" w:rsidR="00911B17" w:rsidRPr="00C44E1D" w:rsidRDefault="00911B17" w:rsidP="00A0374B">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Contract</w:t>
            </w:r>
          </w:p>
        </w:tc>
        <w:tc>
          <w:tcPr>
            <w:tcW w:w="0" w:type="auto"/>
            <w:shd w:val="clear" w:color="000000" w:fill="BFBFBF"/>
            <w:noWrap/>
            <w:vAlign w:val="center"/>
            <w:hideMark/>
          </w:tcPr>
          <w:p w14:paraId="7025E680" w14:textId="77777777" w:rsidR="00911B17" w:rsidRPr="00C44E1D" w:rsidRDefault="00911B17" w:rsidP="00A0374B">
            <w:pPr>
              <w:spacing w:after="0"/>
              <w:jc w:val="center"/>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IndicatorKey</w:t>
            </w:r>
            <w:proofErr w:type="spellEnd"/>
          </w:p>
        </w:tc>
        <w:tc>
          <w:tcPr>
            <w:tcW w:w="0" w:type="auto"/>
            <w:shd w:val="clear" w:color="000000" w:fill="BFBFBF"/>
            <w:vAlign w:val="center"/>
            <w:hideMark/>
          </w:tcPr>
          <w:p w14:paraId="7908A58C" w14:textId="77777777" w:rsidR="00911B17" w:rsidRPr="00C44E1D" w:rsidRDefault="00911B17" w:rsidP="00A0374B">
            <w:pPr>
              <w:spacing w:after="0"/>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NonOutlierMemberCount</w:t>
            </w:r>
            <w:proofErr w:type="spellEnd"/>
            <w:r>
              <w:rPr>
                <w:rFonts w:ascii="Arial Narrow Bold" w:eastAsia="Times New Roman" w:hAnsi="Arial Narrow Bold" w:cs="Times New Roman"/>
                <w:b/>
                <w:bCs/>
                <w:color w:val="000000"/>
                <w:sz w:val="20"/>
                <w:szCs w:val="20"/>
              </w:rPr>
              <w:t xml:space="preserve"> </w:t>
            </w:r>
          </w:p>
        </w:tc>
        <w:tc>
          <w:tcPr>
            <w:tcW w:w="0" w:type="auto"/>
            <w:shd w:val="clear" w:color="000000" w:fill="BFBFBF"/>
            <w:vAlign w:val="center"/>
            <w:hideMark/>
          </w:tcPr>
          <w:p w14:paraId="5BC3DF2C" w14:textId="77777777" w:rsidR="00911B17" w:rsidRPr="00C44E1D" w:rsidRDefault="00911B17" w:rsidP="00A0374B">
            <w:pPr>
              <w:spacing w:after="0"/>
              <w:jc w:val="center"/>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ObservedCount</w:t>
            </w:r>
            <w:proofErr w:type="spellEnd"/>
          </w:p>
        </w:tc>
        <w:tc>
          <w:tcPr>
            <w:tcW w:w="0" w:type="auto"/>
            <w:shd w:val="clear" w:color="000000" w:fill="BFBFBF"/>
            <w:vAlign w:val="center"/>
            <w:hideMark/>
          </w:tcPr>
          <w:p w14:paraId="045589CF" w14:textId="77777777" w:rsidR="00911B17" w:rsidRPr="00C44E1D" w:rsidRDefault="00911B17" w:rsidP="00A0374B">
            <w:pPr>
              <w:spacing w:after="0"/>
              <w:jc w:val="center"/>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ExpectedCount</w:t>
            </w:r>
            <w:proofErr w:type="spellEnd"/>
          </w:p>
        </w:tc>
      </w:tr>
      <w:tr w:rsidR="00911B17" w:rsidRPr="00C44E1D" w14:paraId="4FEB6C13" w14:textId="77777777" w:rsidTr="00A0374B">
        <w:tc>
          <w:tcPr>
            <w:tcW w:w="0" w:type="auto"/>
            <w:shd w:val="clear" w:color="auto" w:fill="auto"/>
            <w:vAlign w:val="center"/>
          </w:tcPr>
          <w:p w14:paraId="399DDEEE" w14:textId="77777777" w:rsidR="00911B17" w:rsidRDefault="00911B17" w:rsidP="00A0374B">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1</w:t>
            </w:r>
          </w:p>
        </w:tc>
        <w:tc>
          <w:tcPr>
            <w:tcW w:w="0" w:type="auto"/>
            <w:shd w:val="clear" w:color="auto" w:fill="auto"/>
            <w:noWrap/>
          </w:tcPr>
          <w:p w14:paraId="787E147E" w14:textId="77777777" w:rsidR="00911B17" w:rsidRPr="00B247A0" w:rsidRDefault="00911B17" w:rsidP="00A0374B">
            <w:pPr>
              <w:spacing w:after="0"/>
              <w:jc w:val="right"/>
              <w:rPr>
                <w:rFonts w:ascii="Arial Narrow" w:eastAsia="Times New Roman" w:hAnsi="Arial Narrow" w:cs="Times New Roman"/>
                <w:color w:val="000000"/>
                <w:sz w:val="20"/>
                <w:szCs w:val="20"/>
              </w:rPr>
            </w:pPr>
            <w:r w:rsidRPr="00B247A0">
              <w:rPr>
                <w:rFonts w:ascii="Arial Narrow" w:hAnsi="Arial Narrow"/>
                <w:sz w:val="20"/>
                <w:szCs w:val="20"/>
              </w:rPr>
              <w:t>201279_20</w:t>
            </w:r>
          </w:p>
        </w:tc>
        <w:tc>
          <w:tcPr>
            <w:tcW w:w="0" w:type="auto"/>
            <w:shd w:val="clear" w:color="auto" w:fill="auto"/>
            <w:noWrap/>
            <w:vAlign w:val="center"/>
          </w:tcPr>
          <w:p w14:paraId="17E52348"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4,792</w:t>
            </w:r>
          </w:p>
        </w:tc>
        <w:tc>
          <w:tcPr>
            <w:tcW w:w="0" w:type="auto"/>
            <w:shd w:val="clear" w:color="auto" w:fill="auto"/>
            <w:noWrap/>
            <w:vAlign w:val="center"/>
          </w:tcPr>
          <w:p w14:paraId="4C873E39"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641</w:t>
            </w:r>
          </w:p>
        </w:tc>
        <w:tc>
          <w:tcPr>
            <w:tcW w:w="0" w:type="auto"/>
            <w:shd w:val="clear" w:color="auto" w:fill="auto"/>
            <w:noWrap/>
            <w:vAlign w:val="center"/>
          </w:tcPr>
          <w:p w14:paraId="7B6AEBF7"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642</w:t>
            </w:r>
          </w:p>
        </w:tc>
      </w:tr>
      <w:tr w:rsidR="00911B17" w:rsidRPr="00C44E1D" w14:paraId="04A6B76A" w14:textId="77777777" w:rsidTr="00A0374B">
        <w:tc>
          <w:tcPr>
            <w:tcW w:w="0" w:type="auto"/>
            <w:shd w:val="clear" w:color="auto" w:fill="auto"/>
            <w:vAlign w:val="center"/>
          </w:tcPr>
          <w:p w14:paraId="159DECCC" w14:textId="77777777" w:rsidR="00911B17" w:rsidRDefault="00911B17" w:rsidP="00A0374B">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2</w:t>
            </w:r>
          </w:p>
        </w:tc>
        <w:tc>
          <w:tcPr>
            <w:tcW w:w="0" w:type="auto"/>
            <w:shd w:val="clear" w:color="auto" w:fill="auto"/>
            <w:noWrap/>
          </w:tcPr>
          <w:p w14:paraId="6692040E" w14:textId="77777777" w:rsidR="00911B17" w:rsidRPr="00B247A0" w:rsidRDefault="00911B17" w:rsidP="00A0374B">
            <w:pPr>
              <w:spacing w:after="0"/>
              <w:jc w:val="right"/>
              <w:rPr>
                <w:rFonts w:ascii="Arial Narrow" w:eastAsia="Times New Roman" w:hAnsi="Arial Narrow" w:cs="Times New Roman"/>
                <w:color w:val="000000"/>
                <w:sz w:val="20"/>
                <w:szCs w:val="20"/>
              </w:rPr>
            </w:pPr>
            <w:r w:rsidRPr="00B247A0">
              <w:rPr>
                <w:rFonts w:ascii="Arial Narrow" w:hAnsi="Arial Narrow"/>
                <w:sz w:val="20"/>
                <w:szCs w:val="20"/>
              </w:rPr>
              <w:t>201279_20</w:t>
            </w:r>
          </w:p>
        </w:tc>
        <w:tc>
          <w:tcPr>
            <w:tcW w:w="0" w:type="auto"/>
            <w:shd w:val="clear" w:color="auto" w:fill="auto"/>
            <w:noWrap/>
            <w:vAlign w:val="center"/>
          </w:tcPr>
          <w:p w14:paraId="0AB284E6"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4,761</w:t>
            </w:r>
          </w:p>
        </w:tc>
        <w:tc>
          <w:tcPr>
            <w:tcW w:w="0" w:type="auto"/>
            <w:shd w:val="clear" w:color="auto" w:fill="auto"/>
            <w:noWrap/>
            <w:vAlign w:val="center"/>
          </w:tcPr>
          <w:p w14:paraId="7DA13009"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688</w:t>
            </w:r>
          </w:p>
        </w:tc>
        <w:tc>
          <w:tcPr>
            <w:tcW w:w="0" w:type="auto"/>
            <w:shd w:val="clear" w:color="auto" w:fill="auto"/>
            <w:noWrap/>
            <w:vAlign w:val="center"/>
          </w:tcPr>
          <w:p w14:paraId="2BBCCA39"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668</w:t>
            </w:r>
          </w:p>
        </w:tc>
      </w:tr>
      <w:tr w:rsidR="00911B17" w:rsidRPr="00C44E1D" w14:paraId="16576081" w14:textId="77777777" w:rsidTr="00A0374B">
        <w:tc>
          <w:tcPr>
            <w:tcW w:w="0" w:type="auto"/>
            <w:shd w:val="clear" w:color="auto" w:fill="auto"/>
            <w:vAlign w:val="center"/>
          </w:tcPr>
          <w:p w14:paraId="0AD714A9" w14:textId="77777777" w:rsidR="00911B17" w:rsidRDefault="00911B17" w:rsidP="00A0374B">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3</w:t>
            </w:r>
          </w:p>
        </w:tc>
        <w:tc>
          <w:tcPr>
            <w:tcW w:w="0" w:type="auto"/>
            <w:shd w:val="clear" w:color="auto" w:fill="auto"/>
            <w:noWrap/>
          </w:tcPr>
          <w:p w14:paraId="78403EE1" w14:textId="77777777" w:rsidR="00911B17" w:rsidRPr="00B247A0" w:rsidRDefault="00911B17" w:rsidP="00A0374B">
            <w:pPr>
              <w:spacing w:after="0"/>
              <w:jc w:val="right"/>
              <w:rPr>
                <w:rFonts w:ascii="Arial Narrow" w:eastAsia="Times New Roman" w:hAnsi="Arial Narrow" w:cs="Times New Roman"/>
                <w:color w:val="000000"/>
                <w:sz w:val="20"/>
                <w:szCs w:val="20"/>
              </w:rPr>
            </w:pPr>
            <w:r w:rsidRPr="00B247A0">
              <w:rPr>
                <w:rFonts w:ascii="Arial Narrow" w:hAnsi="Arial Narrow"/>
                <w:sz w:val="20"/>
                <w:szCs w:val="20"/>
              </w:rPr>
              <w:t>201279_20</w:t>
            </w:r>
          </w:p>
        </w:tc>
        <w:tc>
          <w:tcPr>
            <w:tcW w:w="0" w:type="auto"/>
            <w:shd w:val="clear" w:color="auto" w:fill="auto"/>
            <w:noWrap/>
            <w:vAlign w:val="center"/>
          </w:tcPr>
          <w:p w14:paraId="53B93360"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8,629</w:t>
            </w:r>
          </w:p>
        </w:tc>
        <w:tc>
          <w:tcPr>
            <w:tcW w:w="0" w:type="auto"/>
            <w:shd w:val="clear" w:color="auto" w:fill="auto"/>
            <w:noWrap/>
            <w:vAlign w:val="center"/>
          </w:tcPr>
          <w:p w14:paraId="02F4CA9D"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1,126</w:t>
            </w:r>
          </w:p>
        </w:tc>
        <w:tc>
          <w:tcPr>
            <w:tcW w:w="0" w:type="auto"/>
            <w:shd w:val="clear" w:color="auto" w:fill="auto"/>
            <w:noWrap/>
            <w:vAlign w:val="center"/>
          </w:tcPr>
          <w:p w14:paraId="040D8942"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1,070</w:t>
            </w:r>
          </w:p>
        </w:tc>
      </w:tr>
      <w:tr w:rsidR="00911B17" w:rsidRPr="00C44E1D" w14:paraId="176431CF" w14:textId="77777777" w:rsidTr="00A0374B">
        <w:tc>
          <w:tcPr>
            <w:tcW w:w="0" w:type="auto"/>
            <w:shd w:val="clear" w:color="auto" w:fill="auto"/>
            <w:vAlign w:val="center"/>
          </w:tcPr>
          <w:p w14:paraId="311DEFD3" w14:textId="77777777" w:rsidR="00911B17" w:rsidRDefault="00911B17" w:rsidP="00A0374B">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4</w:t>
            </w:r>
          </w:p>
        </w:tc>
        <w:tc>
          <w:tcPr>
            <w:tcW w:w="0" w:type="auto"/>
            <w:shd w:val="clear" w:color="auto" w:fill="auto"/>
            <w:noWrap/>
          </w:tcPr>
          <w:p w14:paraId="64863A5E" w14:textId="77777777" w:rsidR="00911B17" w:rsidRPr="00B247A0" w:rsidRDefault="00911B17" w:rsidP="00A0374B">
            <w:pPr>
              <w:spacing w:after="0"/>
              <w:jc w:val="right"/>
              <w:rPr>
                <w:rFonts w:ascii="Arial Narrow" w:hAnsi="Arial Narrow" w:cs="Calibri"/>
                <w:color w:val="000000"/>
                <w:sz w:val="20"/>
                <w:szCs w:val="20"/>
              </w:rPr>
            </w:pPr>
            <w:r w:rsidRPr="00B247A0">
              <w:rPr>
                <w:rFonts w:ascii="Arial Narrow" w:hAnsi="Arial Narrow"/>
                <w:sz w:val="20"/>
                <w:szCs w:val="20"/>
              </w:rPr>
              <w:t>201279_20</w:t>
            </w:r>
          </w:p>
        </w:tc>
        <w:tc>
          <w:tcPr>
            <w:tcW w:w="0" w:type="auto"/>
            <w:shd w:val="clear" w:color="auto" w:fill="auto"/>
            <w:noWrap/>
            <w:vAlign w:val="center"/>
          </w:tcPr>
          <w:p w14:paraId="0C7A2000" w14:textId="77777777" w:rsidR="00911B17" w:rsidRDefault="00911B17" w:rsidP="00A0374B">
            <w:pPr>
              <w:spacing w:after="0"/>
              <w:jc w:val="right"/>
              <w:rPr>
                <w:rFonts w:ascii="Arial Narrow" w:hAnsi="Arial Narrow" w:cs="Calibri"/>
                <w:color w:val="000000"/>
                <w:sz w:val="20"/>
                <w:szCs w:val="20"/>
              </w:rPr>
            </w:pPr>
            <w:r>
              <w:rPr>
                <w:rFonts w:ascii="Arial Narrow" w:hAnsi="Arial Narrow" w:cs="Calibri"/>
                <w:color w:val="000000"/>
                <w:sz w:val="20"/>
                <w:szCs w:val="20"/>
              </w:rPr>
              <w:t>533</w:t>
            </w:r>
          </w:p>
        </w:tc>
        <w:tc>
          <w:tcPr>
            <w:tcW w:w="0" w:type="auto"/>
            <w:shd w:val="clear" w:color="auto" w:fill="auto"/>
            <w:noWrap/>
            <w:vAlign w:val="center"/>
          </w:tcPr>
          <w:p w14:paraId="442A54C0" w14:textId="77777777" w:rsidR="00911B17" w:rsidRDefault="00911B17" w:rsidP="00A0374B">
            <w:pPr>
              <w:spacing w:after="0"/>
              <w:jc w:val="right"/>
              <w:rPr>
                <w:rFonts w:ascii="Arial Narrow" w:hAnsi="Arial Narrow" w:cs="Calibri"/>
                <w:color w:val="000000"/>
                <w:sz w:val="20"/>
                <w:szCs w:val="20"/>
              </w:rPr>
            </w:pPr>
            <w:r>
              <w:rPr>
                <w:rFonts w:ascii="Arial Narrow" w:hAnsi="Arial Narrow" w:cs="Calibri"/>
                <w:color w:val="000000"/>
                <w:sz w:val="20"/>
                <w:szCs w:val="20"/>
              </w:rPr>
              <w:t>79</w:t>
            </w:r>
          </w:p>
        </w:tc>
        <w:tc>
          <w:tcPr>
            <w:tcW w:w="0" w:type="auto"/>
            <w:shd w:val="clear" w:color="auto" w:fill="auto"/>
            <w:noWrap/>
            <w:vAlign w:val="center"/>
          </w:tcPr>
          <w:p w14:paraId="27021ECC" w14:textId="77777777" w:rsidR="00911B17" w:rsidRDefault="00911B17" w:rsidP="00A0374B">
            <w:pPr>
              <w:spacing w:after="0"/>
              <w:jc w:val="right"/>
              <w:rPr>
                <w:rFonts w:ascii="Arial Narrow" w:hAnsi="Arial Narrow" w:cs="Calibri"/>
                <w:color w:val="000000"/>
                <w:sz w:val="20"/>
                <w:szCs w:val="20"/>
              </w:rPr>
            </w:pPr>
            <w:r>
              <w:rPr>
                <w:rFonts w:ascii="Arial Narrow" w:hAnsi="Arial Narrow" w:cs="Calibri"/>
                <w:color w:val="000000"/>
                <w:sz w:val="20"/>
                <w:szCs w:val="20"/>
              </w:rPr>
              <w:t>73</w:t>
            </w:r>
          </w:p>
        </w:tc>
      </w:tr>
    </w:tbl>
    <w:p w14:paraId="79D7806D" w14:textId="77777777" w:rsidR="00911B17" w:rsidRDefault="00911B17" w:rsidP="00911B17">
      <w:pPr>
        <w:rPr>
          <w:rFonts w:eastAsia="Calibri"/>
        </w:rPr>
      </w:pPr>
    </w:p>
    <w:p w14:paraId="5B66D892" w14:textId="77777777" w:rsidR="00911B17" w:rsidRPr="00C44E1D" w:rsidRDefault="00911B17" w:rsidP="00911B17">
      <w:pPr>
        <w:rPr>
          <w:rFonts w:eastAsia="Calibri" w:cs="Times New Roman"/>
        </w:rPr>
      </w:pPr>
      <w:proofErr w:type="spellStart"/>
      <w:r w:rsidRPr="00C44E1D">
        <w:rPr>
          <w:rFonts w:eastAsia="Calibri"/>
        </w:rPr>
        <w:t>Nat</w:t>
      </w:r>
      <w:r>
        <w:rPr>
          <w:rFonts w:eastAsia="Calibri"/>
        </w:rPr>
        <w:t>Avg</w:t>
      </w:r>
      <w:r w:rsidRPr="00C44E1D">
        <w:rPr>
          <w:rFonts w:eastAsia="Calibri"/>
        </w:rPr>
        <w:t>Obs</w:t>
      </w:r>
      <w:proofErr w:type="spellEnd"/>
      <w:r w:rsidRPr="00C44E1D">
        <w:rPr>
          <w:rFonts w:eastAsia="Calibri"/>
        </w:rPr>
        <w:t xml:space="preserve"> = </w:t>
      </w:r>
      <m:oMath>
        <m:r>
          <m:rPr>
            <m:nor/>
          </m:rPr>
          <w:rPr>
            <w:rFonts w:eastAsia="Calibri"/>
          </w:rPr>
          <m:t>Average</m:t>
        </m:r>
        <m:d>
          <m:dPr>
            <m:ctrlPr>
              <w:rPr>
                <w:rFonts w:ascii="Cambria Math" w:eastAsia="Calibri" w:hAnsi="Cambria Math"/>
              </w:rPr>
            </m:ctrlPr>
          </m:dPr>
          <m:e>
            <m:d>
              <m:dPr>
                <m:ctrlPr>
                  <w:rPr>
                    <w:rFonts w:ascii="Cambria Math" w:eastAsia="Calibri" w:hAnsi="Cambria Math"/>
                  </w:rPr>
                </m:ctrlPr>
              </m:dPr>
              <m:e>
                <m:f>
                  <m:fPr>
                    <m:ctrlPr>
                      <w:rPr>
                        <w:rFonts w:ascii="Cambria Math" w:eastAsia="Calibri" w:hAnsi="Cambria Math"/>
                      </w:rPr>
                    </m:ctrlPr>
                  </m:fPr>
                  <m:num>
                    <m:r>
                      <m:rPr>
                        <m:nor/>
                      </m:rPr>
                      <w:rPr>
                        <w:rFonts w:eastAsia="Calibri"/>
                      </w:rPr>
                      <m:t xml:space="preserve">641 </m:t>
                    </m:r>
                  </m:num>
                  <m:den>
                    <m:r>
                      <m:rPr>
                        <m:nor/>
                      </m:rPr>
                      <w:rPr>
                        <w:rFonts w:eastAsia="Calibri"/>
                      </w:rPr>
                      <m:t>4</m:t>
                    </m:r>
                    <m:r>
                      <m:rPr>
                        <m:nor/>
                      </m:rPr>
                      <w:rPr>
                        <w:rFonts w:ascii="Cambria Math" w:eastAsia="Calibri"/>
                      </w:rPr>
                      <m:t>,</m:t>
                    </m:r>
                    <m:r>
                      <m:rPr>
                        <m:nor/>
                      </m:rPr>
                      <w:rPr>
                        <w:rFonts w:eastAsia="Calibri"/>
                      </w:rPr>
                      <m:t>792</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688</m:t>
                    </m:r>
                  </m:num>
                  <m:den>
                    <m:r>
                      <m:rPr>
                        <m:nor/>
                      </m:rPr>
                      <w:rPr>
                        <w:rFonts w:eastAsia="Calibri"/>
                      </w:rPr>
                      <m:t>4,761</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1,126</m:t>
                    </m:r>
                  </m:num>
                  <m:den>
                    <m:r>
                      <m:rPr>
                        <m:nor/>
                      </m:rPr>
                      <w:rPr>
                        <w:rFonts w:eastAsia="Calibri"/>
                      </w:rPr>
                      <m:t>8,629</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79</m:t>
                    </m:r>
                  </m:num>
                  <m:den>
                    <m:r>
                      <m:rPr>
                        <m:nor/>
                      </m:rPr>
                      <w:rPr>
                        <w:rFonts w:eastAsia="Calibri"/>
                      </w:rPr>
                      <m:t>533</m:t>
                    </m:r>
                  </m:den>
                </m:f>
              </m:e>
            </m:d>
          </m:e>
        </m:d>
      </m:oMath>
    </w:p>
    <w:p w14:paraId="138F465D" w14:textId="77777777" w:rsidR="00911B17" w:rsidRPr="00C44E1D" w:rsidRDefault="00911B17" w:rsidP="00911B17">
      <w:pPr>
        <w:rPr>
          <w:rFonts w:ascii="Cambria Math" w:eastAsia="Calibri" w:hAnsi="Cambria Math"/>
          <w:oMath/>
        </w:rPr>
      </w:pPr>
      <w:proofErr w:type="spellStart"/>
      <w:r w:rsidRPr="00C44E1D">
        <w:rPr>
          <w:rFonts w:eastAsia="Calibri"/>
        </w:rPr>
        <w:t>Nat</w:t>
      </w:r>
      <w:r>
        <w:rPr>
          <w:rFonts w:eastAsia="Calibri"/>
        </w:rPr>
        <w:t>AvgObs</w:t>
      </w:r>
      <w:proofErr w:type="spellEnd"/>
      <w:r w:rsidRPr="00C44E1D">
        <w:rPr>
          <w:rFonts w:eastAsia="Calibri"/>
        </w:rPr>
        <w:t xml:space="preserve"> = </w:t>
      </w:r>
      <m:oMath>
        <m:r>
          <m:rPr>
            <m:nor/>
          </m:rPr>
          <w:rPr>
            <w:rFonts w:eastAsia="Calibri"/>
          </w:rPr>
          <m:t xml:space="preserve">Average </m:t>
        </m:r>
        <m:d>
          <m:dPr>
            <m:ctrlPr>
              <w:rPr>
                <w:rFonts w:ascii="Cambria Math" w:eastAsia="Calibri" w:hAnsi="Cambria Math"/>
              </w:rPr>
            </m:ctrlPr>
          </m:dPr>
          <m:e>
            <m:d>
              <m:dPr>
                <m:ctrlPr>
                  <w:rPr>
                    <w:rFonts w:ascii="Cambria Math" w:eastAsia="Calibri" w:hAnsi="Cambria Math"/>
                  </w:rPr>
                </m:ctrlPr>
              </m:dPr>
              <m:e>
                <m:r>
                  <m:rPr>
                    <m:nor/>
                  </m:rPr>
                  <w:rPr>
                    <w:rFonts w:eastAsia="Calibri"/>
                  </w:rPr>
                  <m:t>0.13376</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0.14451</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0.13049</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0.14822</m:t>
                </m:r>
              </m:e>
            </m:d>
          </m:e>
        </m:d>
      </m:oMath>
    </w:p>
    <w:p w14:paraId="7A8B11C8" w14:textId="77777777" w:rsidR="00911B17" w:rsidRDefault="00911B17" w:rsidP="00911B17">
      <w:pPr>
        <w:rPr>
          <w:rFonts w:eastAsia="Calibri"/>
        </w:rPr>
      </w:pPr>
      <w:r>
        <w:rPr>
          <w:rFonts w:eastAsia="Calibri"/>
        </w:rPr>
        <w:t>NatAvgObs</w:t>
      </w:r>
      <w:r w:rsidRPr="00C44E1D">
        <w:rPr>
          <w:rFonts w:eastAsia="Calibri"/>
        </w:rPr>
        <w:t xml:space="preserve"> = </w:t>
      </w:r>
      <w:r>
        <w:rPr>
          <w:rFonts w:eastAsia="Calibri"/>
        </w:rPr>
        <w:t>0</w:t>
      </w:r>
      <w:r w:rsidRPr="00C44E1D">
        <w:rPr>
          <w:rFonts w:eastAsia="Calibri"/>
        </w:rPr>
        <w:t>.139245</w:t>
      </w:r>
    </w:p>
    <w:p w14:paraId="4436281B" w14:textId="77777777" w:rsidR="00911B17" w:rsidRDefault="00911B17" w:rsidP="00911B17">
      <w:pPr>
        <w:pStyle w:val="Normal-Formula"/>
        <w:spacing w:before="120" w:after="120"/>
      </w:pPr>
      <w:r>
        <w:t xml:space="preserve">Final Rate Contract 1 = </w:t>
      </w:r>
      <m:oMath>
        <m:d>
          <m:dPr>
            <m:ctrlPr>
              <w:rPr>
                <w:rFonts w:ascii="Cambria Math" w:hAnsi="Cambria Math"/>
                <w:i/>
              </w:rPr>
            </m:ctrlPr>
          </m:dPr>
          <m:e>
            <m:d>
              <m:dPr>
                <m:ctrlPr>
                  <w:rPr>
                    <w:rFonts w:ascii="Cambria Math" w:hAnsi="Cambria Math"/>
                    <w:i/>
                  </w:rPr>
                </m:ctrlPr>
              </m:dPr>
              <m:e>
                <m:f>
                  <m:fPr>
                    <m:ctrlPr>
                      <w:rPr>
                        <w:rFonts w:ascii="Cambria Math" w:hAnsi="Cambria Math"/>
                        <w:i/>
                      </w:rPr>
                    </m:ctrlPr>
                  </m:fPr>
                  <m:num>
                    <m:r>
                      <m:rPr>
                        <m:nor/>
                      </m:rPr>
                      <m:t>641</m:t>
                    </m:r>
                  </m:num>
                  <m:den>
                    <m:r>
                      <m:rPr>
                        <m:nor/>
                      </m:rPr>
                      <m:t>642</m:t>
                    </m:r>
                  </m:den>
                </m:f>
              </m:e>
            </m:d>
            <m:r>
              <m:rPr>
                <m:nor/>
              </m:rPr>
              <m:t xml:space="preserve"> × .139245</m:t>
            </m:r>
          </m:e>
        </m:d>
        <m:r>
          <m:rPr>
            <m:nor/>
          </m:rPr>
          <m:t xml:space="preserve"> x 1000 = </m:t>
        </m:r>
        <m:r>
          <m:rPr>
            <m:nor/>
          </m:rPr>
          <w:rPr>
            <w:rFonts w:eastAsiaTheme="minorEastAsia"/>
          </w:rPr>
          <m:t>139.028</m:t>
        </m:r>
      </m:oMath>
    </w:p>
    <w:p w14:paraId="6CAD76C9" w14:textId="77777777" w:rsidR="00911B17" w:rsidRDefault="00911B17" w:rsidP="00911B17">
      <w:pPr>
        <w:pStyle w:val="Normal-Formula"/>
        <w:spacing w:before="120" w:after="120"/>
      </w:pPr>
      <w:r>
        <w:t>Final Rate reported for Contract 1 = 139</w:t>
      </w:r>
    </w:p>
    <w:p w14:paraId="55B2FB33" w14:textId="77777777" w:rsidR="00911B17" w:rsidRDefault="00911B17" w:rsidP="00911B17">
      <w:pPr>
        <w:pStyle w:val="Normal-Formula"/>
        <w:spacing w:before="120" w:after="120"/>
      </w:pPr>
    </w:p>
    <w:p w14:paraId="3A95AA79" w14:textId="3B0959BE" w:rsidR="00911B17" w:rsidRDefault="00911B17">
      <w:pPr>
        <w:spacing w:line="276" w:lineRule="auto"/>
        <w:rPr>
          <w:rFonts w:eastAsia="Batang"/>
          <w:b/>
          <w:bCs/>
          <w:szCs w:val="24"/>
          <w:lang w:eastAsia="ko-KR"/>
        </w:rPr>
      </w:pPr>
      <w:r>
        <w:rPr>
          <w:rFonts w:eastAsia="Batang"/>
          <w:b/>
          <w:bCs/>
          <w:szCs w:val="24"/>
          <w:lang w:eastAsia="ko-KR"/>
        </w:rPr>
        <w:br w:type="page"/>
      </w:r>
    </w:p>
    <w:p w14:paraId="2ABB7B9C" w14:textId="6393D771" w:rsidR="00911B17" w:rsidRDefault="00911B17" w:rsidP="00911B17">
      <w:pPr>
        <w:pStyle w:val="AttachmentTitle"/>
        <w:spacing w:after="120"/>
      </w:pPr>
      <w:r>
        <w:lastRenderedPageBreak/>
        <w:t xml:space="preserve">Calculating Measure </w:t>
      </w:r>
      <w:r w:rsidR="007C0DCF">
        <w:t>2024</w:t>
      </w:r>
      <w:r>
        <w:t xml:space="preserve"> HPC: Hospitalization for Potentially Preventable Complications – Total ACSC (M/F Total)</w:t>
      </w:r>
    </w:p>
    <w:p w14:paraId="7581C83D" w14:textId="2292E48F" w:rsidR="00911B17" w:rsidRDefault="00911B17" w:rsidP="00911B17">
      <w:r w:rsidRPr="00CF20FE">
        <w:t xml:space="preserve">All data </w:t>
      </w:r>
      <w:r>
        <w:t>is available in</w:t>
      </w:r>
      <w:r w:rsidRPr="00CF20FE">
        <w:t xml:space="preserve"> the </w:t>
      </w:r>
      <w:r>
        <w:t xml:space="preserve">CMS </w:t>
      </w:r>
      <w:r w:rsidR="007C0DCF">
        <w:t>2024</w:t>
      </w:r>
      <w:r>
        <w:t xml:space="preserve"> </w:t>
      </w:r>
      <w:r w:rsidRPr="00CF20FE">
        <w:t>HEDIS</w:t>
      </w:r>
      <w:r>
        <w:t>®</w:t>
      </w:r>
      <w:r w:rsidRPr="00CF20FE">
        <w:t xml:space="preserve"> </w:t>
      </w:r>
      <w:r>
        <w:t>Public Use File (PUF)</w:t>
      </w:r>
      <w:r>
        <w:rPr>
          <w:rStyle w:val="FootnoteReference"/>
        </w:rPr>
        <w:footnoteReference w:id="7"/>
      </w:r>
      <w:r>
        <w:t xml:space="preserve"> and can be looked up by </w:t>
      </w:r>
      <w:proofErr w:type="spellStart"/>
      <w:r>
        <w:t>IndicatorKey</w:t>
      </w:r>
      <w:proofErr w:type="spellEnd"/>
      <w:r>
        <w:t xml:space="preserve"> (row) and Variable name (column).</w:t>
      </w:r>
    </w:p>
    <w:p w14:paraId="0EEBD1B0" w14:textId="77777777" w:rsidR="00911B17" w:rsidRDefault="00911B17" w:rsidP="00911B17">
      <w:r>
        <w:t xml:space="preserve">The calculations below use the </w:t>
      </w:r>
      <w:proofErr w:type="spellStart"/>
      <w:r>
        <w:t>NonOutlierMemberCount</w:t>
      </w:r>
      <w:proofErr w:type="spellEnd"/>
      <w:r>
        <w:t xml:space="preserve">, </w:t>
      </w:r>
      <w:proofErr w:type="spellStart"/>
      <w:r>
        <w:t>ObservedCount</w:t>
      </w:r>
      <w:proofErr w:type="spellEnd"/>
      <w:r>
        <w:t xml:space="preserve"> and </w:t>
      </w:r>
      <w:proofErr w:type="spellStart"/>
      <w:r>
        <w:t>ExpectedCount</w:t>
      </w:r>
      <w:proofErr w:type="spellEnd"/>
      <w:r>
        <w:t xml:space="preserve"> values from the HPC Total ACSC (M/F Total) indicator (</w:t>
      </w:r>
      <w:proofErr w:type="spellStart"/>
      <w:r>
        <w:t>IndicatorKey</w:t>
      </w:r>
      <w:proofErr w:type="spellEnd"/>
      <w:r>
        <w:t xml:space="preserve"> = </w:t>
      </w:r>
      <w:r w:rsidRPr="002444BD">
        <w:t>201315_20</w:t>
      </w:r>
      <w:r>
        <w:t>).</w:t>
      </w:r>
    </w:p>
    <w:p w14:paraId="07D7F46E" w14:textId="77777777" w:rsidR="00911B17" w:rsidRDefault="00911B17" w:rsidP="00911B17">
      <w:r>
        <w:t>For each contract, calculate the Total ACSC (M/F Total) Observed-over-Expected Ratio (OE):</w:t>
      </w:r>
    </w:p>
    <w:p w14:paraId="02C8C8E0" w14:textId="77777777" w:rsidR="00911B17" w:rsidRDefault="00911B17" w:rsidP="00911B17">
      <w:pPr>
        <w:ind w:firstLine="720"/>
      </w:pPr>
      <w:r>
        <w:t xml:space="preserve">OE = </w:t>
      </w:r>
      <m:oMath>
        <m:d>
          <m:dPr>
            <m:ctrlPr>
              <w:rPr>
                <w:rFonts w:ascii="Cambria Math" w:hAnsi="Cambria Math"/>
                <w:sz w:val="28"/>
                <w:szCs w:val="28"/>
              </w:rPr>
            </m:ctrlPr>
          </m:dPr>
          <m:e>
            <m:f>
              <m:fPr>
                <m:ctrlPr>
                  <w:rPr>
                    <w:rFonts w:ascii="Cambria Math" w:hAnsi="Cambria Math"/>
                    <w:sz w:val="28"/>
                    <w:szCs w:val="28"/>
                  </w:rPr>
                </m:ctrlPr>
              </m:fPr>
              <m:num>
                <m:r>
                  <m:rPr>
                    <m:nor/>
                  </m:rPr>
                  <w:rPr>
                    <w:sz w:val="28"/>
                    <w:szCs w:val="28"/>
                  </w:rPr>
                  <m:t>ObservedCount</m:t>
                </m:r>
              </m:num>
              <m:den>
                <m:r>
                  <m:rPr>
                    <m:nor/>
                  </m:rPr>
                  <w:rPr>
                    <w:sz w:val="28"/>
                    <w:szCs w:val="28"/>
                  </w:rPr>
                  <m:t>ExpectedCount</m:t>
                </m:r>
              </m:den>
            </m:f>
          </m:e>
        </m:d>
      </m:oMath>
    </w:p>
    <w:p w14:paraId="6BCEF398" w14:textId="77777777" w:rsidR="00911B17" w:rsidRDefault="00911B17" w:rsidP="00911B17">
      <w:r>
        <w:t>Calculate the national average of the Total ACSC (M/F Total) Observed Rate:</w:t>
      </w:r>
    </w:p>
    <w:p w14:paraId="7D63ED3A" w14:textId="77777777" w:rsidR="00911B17" w:rsidRDefault="00911B17" w:rsidP="00911B17">
      <w:pPr>
        <w:pStyle w:val="Normal-Formula"/>
        <w:spacing w:before="120"/>
        <w:ind w:firstLine="720"/>
      </w:pPr>
      <w:proofErr w:type="spellStart"/>
      <w:r w:rsidRPr="00301E67">
        <w:t>NatAvgObs</w:t>
      </w:r>
      <w:proofErr w:type="spellEnd"/>
      <w:r w:rsidRPr="00301E67">
        <w:t xml:space="preserve"> = </w:t>
      </w:r>
      <m:oMath>
        <m:r>
          <m:rPr>
            <m:nor/>
          </m:rPr>
          <m:t>Average</m:t>
        </m:r>
        <m:d>
          <m:dPr>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w:proofErr w:type="spellStart"/>
                        <m:r>
                          <m:rPr>
                            <m:nor/>
                          </m:rPr>
                          <m:t>ObservedCount</m:t>
                        </m:r>
                        <w:proofErr w:type="spellEnd"/>
                      </m:e>
                      <m:sub>
                        <m:r>
                          <m:rPr>
                            <m:nor/>
                          </m:rPr>
                          <m:t>1</m:t>
                        </m:r>
                      </m:sub>
                    </m:sSub>
                  </m:num>
                  <m:den>
                    <m:sSub>
                      <m:sSubPr>
                        <m:ctrlPr>
                          <w:rPr>
                            <w:rFonts w:ascii="Cambria Math" w:hAnsi="Cambria Math"/>
                          </w:rPr>
                        </m:ctrlPr>
                      </m:sSubPr>
                      <m:e>
                        <m:r>
                          <m:rPr>
                            <m:nor/>
                          </m:rPr>
                          <m:t>NonOutlierMemberCount</m:t>
                        </m:r>
                      </m:e>
                      <m:sub>
                        <m:r>
                          <m:rPr>
                            <m:nor/>
                          </m:rPr>
                          <m:t>1</m:t>
                        </m:r>
                      </m:sub>
                    </m:sSub>
                  </m:den>
                </m:f>
              </m:e>
            </m:d>
            <m:r>
              <m:rPr>
                <m:nor/>
              </m:rPr>
              <m:t xml:space="preserve"> + … +</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nor/>
                          </m:rPr>
                          <m:t>ObservedCount</m:t>
                        </m:r>
                      </m:e>
                      <m:sub>
                        <m:r>
                          <m:rPr>
                            <m:nor/>
                          </m:rPr>
                          <m:t>n</m:t>
                        </m:r>
                      </m:sub>
                    </m:sSub>
                  </m:num>
                  <m:den>
                    <m:sSub>
                      <m:sSubPr>
                        <m:ctrlPr>
                          <w:rPr>
                            <w:rFonts w:ascii="Cambria Math" w:hAnsi="Cambria Math"/>
                          </w:rPr>
                        </m:ctrlPr>
                      </m:sSubPr>
                      <m:e>
                        <m:r>
                          <m:rPr>
                            <m:nor/>
                          </m:rPr>
                          <m:t>NonOutlierMemberCount</m:t>
                        </m:r>
                      </m:e>
                      <m:sub>
                        <m:r>
                          <m:rPr>
                            <m:nor/>
                          </m:rPr>
                          <m:t>n</m:t>
                        </m:r>
                      </m:sub>
                    </m:sSub>
                  </m:den>
                </m:f>
              </m:e>
            </m:d>
          </m:e>
        </m:d>
      </m:oMath>
    </w:p>
    <w:p w14:paraId="7D90C746" w14:textId="77777777" w:rsidR="00911B17" w:rsidRPr="001F52D8" w:rsidRDefault="00911B17" w:rsidP="00911B17">
      <w:r>
        <w:t>W</w:t>
      </w:r>
      <w:r w:rsidRPr="00301E67">
        <w:t xml:space="preserve">here 1 through n are all </w:t>
      </w:r>
      <w:r w:rsidRPr="00D208DD">
        <w:t xml:space="preserve">contracts with </w:t>
      </w:r>
      <w:r>
        <w:t xml:space="preserve">a Total ACSC (M/F Total) </w:t>
      </w:r>
      <w:proofErr w:type="spellStart"/>
      <w:r>
        <w:t>NonOutlierMemberCount</w:t>
      </w:r>
      <w:proofErr w:type="spellEnd"/>
      <w:r w:rsidRPr="00D208DD">
        <w:t xml:space="preserve"> </w:t>
      </w:r>
      <w:r>
        <w:t>larger than or equal to</w:t>
      </w:r>
      <w:r w:rsidRPr="00D208DD">
        <w:t xml:space="preserve"> 150</w:t>
      </w:r>
      <w:r>
        <w:t>, and a Total ACSC (M/F Total) OE larger than or equal to 0.2 and less than or equal to 5.0.</w:t>
      </w:r>
    </w:p>
    <w:p w14:paraId="3639B65A" w14:textId="77777777" w:rsidR="00911B17" w:rsidRDefault="00911B17" w:rsidP="00911B17">
      <w:pPr>
        <w:rPr>
          <w:szCs w:val="20"/>
        </w:rPr>
      </w:pPr>
      <w:r>
        <w:rPr>
          <w:szCs w:val="20"/>
        </w:rPr>
        <w:t>For each contract, calculate the Final Rate and convert to percentages:</w:t>
      </w:r>
    </w:p>
    <w:p w14:paraId="5F156027" w14:textId="77777777" w:rsidR="00911B17" w:rsidRDefault="00911B17" w:rsidP="00911B17">
      <w:pPr>
        <w:pStyle w:val="Normal-Formula"/>
        <w:spacing w:before="120" w:after="120"/>
        <w:ind w:firstLine="720"/>
      </w:pPr>
      <w:r>
        <w:rPr>
          <w:szCs w:val="20"/>
        </w:rPr>
        <w:t>Final</w:t>
      </w:r>
      <w:r w:rsidRPr="00301E67">
        <w:rPr>
          <w:szCs w:val="20"/>
        </w:rPr>
        <w:t xml:space="preserve"> Rate =</w:t>
      </w:r>
      <w:r>
        <w:t xml:space="preserve"> </w:t>
      </w:r>
      <m:oMath>
        <m:r>
          <m:rPr>
            <m:nor/>
          </m:rPr>
          <m:t xml:space="preserve">OE x </m:t>
        </m:r>
        <w:proofErr w:type="spellStart"/>
        <m:r>
          <m:rPr>
            <m:nor/>
          </m:rPr>
          <m:t>NatAvgObs</m:t>
        </m:r>
        <w:proofErr w:type="spellEnd"/>
        <m:r>
          <m:rPr>
            <m:nor/>
          </m:rPr>
          <m:t xml:space="preserve"> x 1000 </m:t>
        </m:r>
      </m:oMath>
    </w:p>
    <w:p w14:paraId="5216A09E" w14:textId="77777777" w:rsidR="00911B17" w:rsidRDefault="00911B17" w:rsidP="00911B17">
      <w:pPr>
        <w:pStyle w:val="Normal-Formula"/>
        <w:spacing w:before="120" w:after="120"/>
      </w:pPr>
      <w:r>
        <w:t>And round to the nearest integer.</w:t>
      </w:r>
    </w:p>
    <w:p w14:paraId="491CAF2E" w14:textId="77777777" w:rsidR="00911B17" w:rsidRDefault="00911B17" w:rsidP="00911B17"/>
    <w:p w14:paraId="6C79531F" w14:textId="77777777" w:rsidR="00911B17" w:rsidRDefault="00911B17" w:rsidP="00911B17"/>
    <w:p w14:paraId="0576BD2F" w14:textId="77777777" w:rsidR="00911B17" w:rsidRPr="00C44E1D" w:rsidRDefault="00911B17" w:rsidP="00911B17">
      <w:pPr>
        <w:rPr>
          <w:rFonts w:eastAsia="Calibri"/>
        </w:rPr>
      </w:pPr>
      <w:r w:rsidRPr="00C44E1D">
        <w:rPr>
          <w:rFonts w:eastAsia="Calibri"/>
        </w:rPr>
        <w:t>Example: Calculating the final rate for Contract 1</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29" w:type="dxa"/>
          <w:bottom w:w="14" w:type="dxa"/>
          <w:right w:w="29" w:type="dxa"/>
        </w:tblCellMar>
        <w:tblLook w:val="04A0" w:firstRow="1" w:lastRow="0" w:firstColumn="1" w:lastColumn="0" w:noHBand="0" w:noVBand="1"/>
      </w:tblPr>
      <w:tblGrid>
        <w:gridCol w:w="815"/>
        <w:gridCol w:w="1052"/>
        <w:gridCol w:w="2008"/>
        <w:gridCol w:w="1289"/>
        <w:gridCol w:w="1261"/>
      </w:tblGrid>
      <w:tr w:rsidR="00911B17" w:rsidRPr="00C44E1D" w14:paraId="7C3DD343" w14:textId="77777777" w:rsidTr="00A0374B">
        <w:tc>
          <w:tcPr>
            <w:tcW w:w="0" w:type="auto"/>
            <w:shd w:val="clear" w:color="000000" w:fill="BFBFBF"/>
            <w:vAlign w:val="center"/>
            <w:hideMark/>
          </w:tcPr>
          <w:p w14:paraId="37445D5C" w14:textId="77777777" w:rsidR="00911B17" w:rsidRPr="00C44E1D" w:rsidRDefault="00911B17" w:rsidP="00A0374B">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Contract</w:t>
            </w:r>
          </w:p>
        </w:tc>
        <w:tc>
          <w:tcPr>
            <w:tcW w:w="0" w:type="auto"/>
            <w:shd w:val="clear" w:color="000000" w:fill="BFBFBF"/>
            <w:noWrap/>
            <w:vAlign w:val="center"/>
            <w:hideMark/>
          </w:tcPr>
          <w:p w14:paraId="54BE6F7B" w14:textId="77777777" w:rsidR="00911B17" w:rsidRPr="00C44E1D" w:rsidRDefault="00911B17" w:rsidP="00A0374B">
            <w:pPr>
              <w:spacing w:after="0"/>
              <w:jc w:val="center"/>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IndicatorKey</w:t>
            </w:r>
            <w:proofErr w:type="spellEnd"/>
          </w:p>
        </w:tc>
        <w:tc>
          <w:tcPr>
            <w:tcW w:w="0" w:type="auto"/>
            <w:shd w:val="clear" w:color="000000" w:fill="BFBFBF"/>
            <w:vAlign w:val="center"/>
            <w:hideMark/>
          </w:tcPr>
          <w:p w14:paraId="28C7B274" w14:textId="77777777" w:rsidR="00911B17" w:rsidRPr="00C44E1D" w:rsidRDefault="00911B17" w:rsidP="00A0374B">
            <w:pPr>
              <w:spacing w:after="0"/>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NonOutlierMemberCount</w:t>
            </w:r>
            <w:proofErr w:type="spellEnd"/>
            <w:r>
              <w:rPr>
                <w:rFonts w:ascii="Arial Narrow Bold" w:eastAsia="Times New Roman" w:hAnsi="Arial Narrow Bold" w:cs="Times New Roman"/>
                <w:b/>
                <w:bCs/>
                <w:color w:val="000000"/>
                <w:sz w:val="20"/>
                <w:szCs w:val="20"/>
              </w:rPr>
              <w:t xml:space="preserve"> </w:t>
            </w:r>
          </w:p>
        </w:tc>
        <w:tc>
          <w:tcPr>
            <w:tcW w:w="0" w:type="auto"/>
            <w:shd w:val="clear" w:color="000000" w:fill="BFBFBF"/>
            <w:vAlign w:val="center"/>
            <w:hideMark/>
          </w:tcPr>
          <w:p w14:paraId="1015CDC8" w14:textId="77777777" w:rsidR="00911B17" w:rsidRPr="00C44E1D" w:rsidRDefault="00911B17" w:rsidP="00A0374B">
            <w:pPr>
              <w:spacing w:after="0"/>
              <w:jc w:val="center"/>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ObservedCount</w:t>
            </w:r>
            <w:proofErr w:type="spellEnd"/>
          </w:p>
        </w:tc>
        <w:tc>
          <w:tcPr>
            <w:tcW w:w="0" w:type="auto"/>
            <w:shd w:val="clear" w:color="000000" w:fill="BFBFBF"/>
            <w:vAlign w:val="center"/>
            <w:hideMark/>
          </w:tcPr>
          <w:p w14:paraId="2F8429A1" w14:textId="77777777" w:rsidR="00911B17" w:rsidRPr="00C44E1D" w:rsidRDefault="00911B17" w:rsidP="00A0374B">
            <w:pPr>
              <w:spacing w:after="0"/>
              <w:jc w:val="center"/>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ExpectedCount</w:t>
            </w:r>
            <w:proofErr w:type="spellEnd"/>
          </w:p>
        </w:tc>
      </w:tr>
      <w:tr w:rsidR="00911B17" w:rsidRPr="00C44E1D" w14:paraId="1A1CD00C" w14:textId="77777777" w:rsidTr="00A0374B">
        <w:tc>
          <w:tcPr>
            <w:tcW w:w="0" w:type="auto"/>
            <w:shd w:val="clear" w:color="auto" w:fill="auto"/>
            <w:vAlign w:val="center"/>
          </w:tcPr>
          <w:p w14:paraId="6ADEA002" w14:textId="77777777" w:rsidR="00911B17" w:rsidRDefault="00911B17" w:rsidP="00A0374B">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1</w:t>
            </w:r>
          </w:p>
        </w:tc>
        <w:tc>
          <w:tcPr>
            <w:tcW w:w="0" w:type="auto"/>
            <w:shd w:val="clear" w:color="auto" w:fill="auto"/>
            <w:noWrap/>
          </w:tcPr>
          <w:p w14:paraId="79AD5180" w14:textId="77777777" w:rsidR="00911B17" w:rsidRPr="002444BD" w:rsidRDefault="00911B17" w:rsidP="00A0374B">
            <w:pPr>
              <w:spacing w:after="0"/>
              <w:jc w:val="right"/>
              <w:rPr>
                <w:rFonts w:ascii="Arial Narrow" w:eastAsia="Times New Roman" w:hAnsi="Arial Narrow" w:cs="Times New Roman"/>
                <w:color w:val="000000"/>
                <w:sz w:val="20"/>
                <w:szCs w:val="20"/>
              </w:rPr>
            </w:pPr>
            <w:r w:rsidRPr="002444BD">
              <w:rPr>
                <w:rFonts w:ascii="Arial Narrow" w:hAnsi="Arial Narrow"/>
                <w:sz w:val="20"/>
                <w:szCs w:val="20"/>
              </w:rPr>
              <w:t>201315_20</w:t>
            </w:r>
          </w:p>
        </w:tc>
        <w:tc>
          <w:tcPr>
            <w:tcW w:w="0" w:type="auto"/>
            <w:shd w:val="clear" w:color="auto" w:fill="auto"/>
            <w:noWrap/>
            <w:vAlign w:val="center"/>
          </w:tcPr>
          <w:p w14:paraId="091CA78B"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4,792</w:t>
            </w:r>
          </w:p>
        </w:tc>
        <w:tc>
          <w:tcPr>
            <w:tcW w:w="0" w:type="auto"/>
            <w:shd w:val="clear" w:color="auto" w:fill="auto"/>
            <w:noWrap/>
            <w:vAlign w:val="center"/>
          </w:tcPr>
          <w:p w14:paraId="2B5445B5"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641</w:t>
            </w:r>
          </w:p>
        </w:tc>
        <w:tc>
          <w:tcPr>
            <w:tcW w:w="0" w:type="auto"/>
            <w:shd w:val="clear" w:color="auto" w:fill="auto"/>
            <w:noWrap/>
            <w:vAlign w:val="center"/>
          </w:tcPr>
          <w:p w14:paraId="5B02EBCC"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642</w:t>
            </w:r>
          </w:p>
        </w:tc>
      </w:tr>
      <w:tr w:rsidR="00911B17" w:rsidRPr="00C44E1D" w14:paraId="634A547A" w14:textId="77777777" w:rsidTr="00A0374B">
        <w:tc>
          <w:tcPr>
            <w:tcW w:w="0" w:type="auto"/>
            <w:shd w:val="clear" w:color="auto" w:fill="auto"/>
            <w:vAlign w:val="center"/>
          </w:tcPr>
          <w:p w14:paraId="5E661527" w14:textId="77777777" w:rsidR="00911B17" w:rsidRDefault="00911B17" w:rsidP="00A0374B">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2</w:t>
            </w:r>
          </w:p>
        </w:tc>
        <w:tc>
          <w:tcPr>
            <w:tcW w:w="0" w:type="auto"/>
            <w:shd w:val="clear" w:color="auto" w:fill="auto"/>
            <w:noWrap/>
          </w:tcPr>
          <w:p w14:paraId="0D466D3C" w14:textId="77777777" w:rsidR="00911B17" w:rsidRPr="002444BD" w:rsidRDefault="00911B17" w:rsidP="00A0374B">
            <w:pPr>
              <w:spacing w:after="0"/>
              <w:jc w:val="right"/>
              <w:rPr>
                <w:rFonts w:ascii="Arial Narrow" w:eastAsia="Times New Roman" w:hAnsi="Arial Narrow" w:cs="Times New Roman"/>
                <w:color w:val="000000"/>
                <w:sz w:val="20"/>
                <w:szCs w:val="20"/>
              </w:rPr>
            </w:pPr>
            <w:r w:rsidRPr="002444BD">
              <w:rPr>
                <w:rFonts w:ascii="Arial Narrow" w:hAnsi="Arial Narrow"/>
                <w:sz w:val="20"/>
                <w:szCs w:val="20"/>
              </w:rPr>
              <w:t>201315_20</w:t>
            </w:r>
          </w:p>
        </w:tc>
        <w:tc>
          <w:tcPr>
            <w:tcW w:w="0" w:type="auto"/>
            <w:shd w:val="clear" w:color="auto" w:fill="auto"/>
            <w:noWrap/>
            <w:vAlign w:val="center"/>
          </w:tcPr>
          <w:p w14:paraId="61D95822"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4,761</w:t>
            </w:r>
          </w:p>
        </w:tc>
        <w:tc>
          <w:tcPr>
            <w:tcW w:w="0" w:type="auto"/>
            <w:shd w:val="clear" w:color="auto" w:fill="auto"/>
            <w:noWrap/>
            <w:vAlign w:val="center"/>
          </w:tcPr>
          <w:p w14:paraId="6A16F92D"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688</w:t>
            </w:r>
          </w:p>
        </w:tc>
        <w:tc>
          <w:tcPr>
            <w:tcW w:w="0" w:type="auto"/>
            <w:shd w:val="clear" w:color="auto" w:fill="auto"/>
            <w:noWrap/>
            <w:vAlign w:val="center"/>
          </w:tcPr>
          <w:p w14:paraId="0E62119C"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668</w:t>
            </w:r>
          </w:p>
        </w:tc>
      </w:tr>
      <w:tr w:rsidR="00911B17" w:rsidRPr="00C44E1D" w14:paraId="5EA9ECCE" w14:textId="77777777" w:rsidTr="00A0374B">
        <w:tc>
          <w:tcPr>
            <w:tcW w:w="0" w:type="auto"/>
            <w:shd w:val="clear" w:color="auto" w:fill="auto"/>
            <w:vAlign w:val="center"/>
          </w:tcPr>
          <w:p w14:paraId="3597BF1D" w14:textId="77777777" w:rsidR="00911B17" w:rsidRDefault="00911B17" w:rsidP="00A0374B">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3</w:t>
            </w:r>
          </w:p>
        </w:tc>
        <w:tc>
          <w:tcPr>
            <w:tcW w:w="0" w:type="auto"/>
            <w:shd w:val="clear" w:color="auto" w:fill="auto"/>
            <w:noWrap/>
          </w:tcPr>
          <w:p w14:paraId="198B7981" w14:textId="77777777" w:rsidR="00911B17" w:rsidRPr="002444BD" w:rsidRDefault="00911B17" w:rsidP="00A0374B">
            <w:pPr>
              <w:spacing w:after="0"/>
              <w:jc w:val="right"/>
              <w:rPr>
                <w:rFonts w:ascii="Arial Narrow" w:eastAsia="Times New Roman" w:hAnsi="Arial Narrow" w:cs="Times New Roman"/>
                <w:color w:val="000000"/>
                <w:sz w:val="20"/>
                <w:szCs w:val="20"/>
              </w:rPr>
            </w:pPr>
            <w:r w:rsidRPr="002444BD">
              <w:rPr>
                <w:rFonts w:ascii="Arial Narrow" w:hAnsi="Arial Narrow"/>
                <w:sz w:val="20"/>
                <w:szCs w:val="20"/>
              </w:rPr>
              <w:t>201315_20</w:t>
            </w:r>
          </w:p>
        </w:tc>
        <w:tc>
          <w:tcPr>
            <w:tcW w:w="0" w:type="auto"/>
            <w:shd w:val="clear" w:color="auto" w:fill="auto"/>
            <w:noWrap/>
            <w:vAlign w:val="center"/>
          </w:tcPr>
          <w:p w14:paraId="16C105A9"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8,629</w:t>
            </w:r>
          </w:p>
        </w:tc>
        <w:tc>
          <w:tcPr>
            <w:tcW w:w="0" w:type="auto"/>
            <w:shd w:val="clear" w:color="auto" w:fill="auto"/>
            <w:noWrap/>
            <w:vAlign w:val="center"/>
          </w:tcPr>
          <w:p w14:paraId="0602D5ED"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1,126</w:t>
            </w:r>
          </w:p>
        </w:tc>
        <w:tc>
          <w:tcPr>
            <w:tcW w:w="0" w:type="auto"/>
            <w:shd w:val="clear" w:color="auto" w:fill="auto"/>
            <w:noWrap/>
            <w:vAlign w:val="center"/>
          </w:tcPr>
          <w:p w14:paraId="35D59B0C"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1,070</w:t>
            </w:r>
          </w:p>
        </w:tc>
      </w:tr>
      <w:tr w:rsidR="00911B17" w:rsidRPr="00C44E1D" w14:paraId="30107002" w14:textId="77777777" w:rsidTr="00A0374B">
        <w:tc>
          <w:tcPr>
            <w:tcW w:w="0" w:type="auto"/>
            <w:shd w:val="clear" w:color="auto" w:fill="auto"/>
            <w:vAlign w:val="center"/>
          </w:tcPr>
          <w:p w14:paraId="37EE85AF" w14:textId="77777777" w:rsidR="00911B17" w:rsidRDefault="00911B17" w:rsidP="00A0374B">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4</w:t>
            </w:r>
          </w:p>
        </w:tc>
        <w:tc>
          <w:tcPr>
            <w:tcW w:w="0" w:type="auto"/>
            <w:shd w:val="clear" w:color="auto" w:fill="auto"/>
            <w:noWrap/>
          </w:tcPr>
          <w:p w14:paraId="548B6529" w14:textId="77777777" w:rsidR="00911B17" w:rsidRPr="002444BD" w:rsidRDefault="00911B17" w:rsidP="00A0374B">
            <w:pPr>
              <w:spacing w:after="0"/>
              <w:jc w:val="right"/>
              <w:rPr>
                <w:rFonts w:ascii="Arial Narrow" w:hAnsi="Arial Narrow" w:cs="Calibri"/>
                <w:color w:val="000000"/>
                <w:sz w:val="20"/>
                <w:szCs w:val="20"/>
              </w:rPr>
            </w:pPr>
            <w:r w:rsidRPr="002444BD">
              <w:rPr>
                <w:rFonts w:ascii="Arial Narrow" w:hAnsi="Arial Narrow"/>
                <w:sz w:val="20"/>
                <w:szCs w:val="20"/>
              </w:rPr>
              <w:t>201315_20</w:t>
            </w:r>
          </w:p>
        </w:tc>
        <w:tc>
          <w:tcPr>
            <w:tcW w:w="0" w:type="auto"/>
            <w:shd w:val="clear" w:color="auto" w:fill="auto"/>
            <w:noWrap/>
            <w:vAlign w:val="center"/>
          </w:tcPr>
          <w:p w14:paraId="02B4C6E4" w14:textId="77777777" w:rsidR="00911B17" w:rsidRDefault="00911B17" w:rsidP="00A0374B">
            <w:pPr>
              <w:spacing w:after="0"/>
              <w:jc w:val="right"/>
              <w:rPr>
                <w:rFonts w:ascii="Arial Narrow" w:hAnsi="Arial Narrow" w:cs="Calibri"/>
                <w:color w:val="000000"/>
                <w:sz w:val="20"/>
                <w:szCs w:val="20"/>
              </w:rPr>
            </w:pPr>
            <w:r>
              <w:rPr>
                <w:rFonts w:ascii="Arial Narrow" w:hAnsi="Arial Narrow" w:cs="Calibri"/>
                <w:color w:val="000000"/>
                <w:sz w:val="20"/>
                <w:szCs w:val="20"/>
              </w:rPr>
              <w:t>533</w:t>
            </w:r>
          </w:p>
        </w:tc>
        <w:tc>
          <w:tcPr>
            <w:tcW w:w="0" w:type="auto"/>
            <w:shd w:val="clear" w:color="auto" w:fill="auto"/>
            <w:noWrap/>
            <w:vAlign w:val="center"/>
          </w:tcPr>
          <w:p w14:paraId="6C3EC901" w14:textId="77777777" w:rsidR="00911B17" w:rsidRDefault="00911B17" w:rsidP="00A0374B">
            <w:pPr>
              <w:spacing w:after="0"/>
              <w:jc w:val="right"/>
              <w:rPr>
                <w:rFonts w:ascii="Arial Narrow" w:hAnsi="Arial Narrow" w:cs="Calibri"/>
                <w:color w:val="000000"/>
                <w:sz w:val="20"/>
                <w:szCs w:val="20"/>
              </w:rPr>
            </w:pPr>
            <w:r>
              <w:rPr>
                <w:rFonts w:ascii="Arial Narrow" w:hAnsi="Arial Narrow" w:cs="Calibri"/>
                <w:color w:val="000000"/>
                <w:sz w:val="20"/>
                <w:szCs w:val="20"/>
              </w:rPr>
              <w:t>79</w:t>
            </w:r>
          </w:p>
        </w:tc>
        <w:tc>
          <w:tcPr>
            <w:tcW w:w="0" w:type="auto"/>
            <w:shd w:val="clear" w:color="auto" w:fill="auto"/>
            <w:noWrap/>
            <w:vAlign w:val="center"/>
          </w:tcPr>
          <w:p w14:paraId="3FB223B3" w14:textId="77777777" w:rsidR="00911B17" w:rsidRDefault="00911B17" w:rsidP="00A0374B">
            <w:pPr>
              <w:spacing w:after="0"/>
              <w:jc w:val="right"/>
              <w:rPr>
                <w:rFonts w:ascii="Arial Narrow" w:hAnsi="Arial Narrow" w:cs="Calibri"/>
                <w:color w:val="000000"/>
                <w:sz w:val="20"/>
                <w:szCs w:val="20"/>
              </w:rPr>
            </w:pPr>
            <w:r>
              <w:rPr>
                <w:rFonts w:ascii="Arial Narrow" w:hAnsi="Arial Narrow" w:cs="Calibri"/>
                <w:color w:val="000000"/>
                <w:sz w:val="20"/>
                <w:szCs w:val="20"/>
              </w:rPr>
              <w:t>73</w:t>
            </w:r>
          </w:p>
        </w:tc>
      </w:tr>
    </w:tbl>
    <w:p w14:paraId="01A5B860" w14:textId="77777777" w:rsidR="00911B17" w:rsidRDefault="00911B17" w:rsidP="00911B17">
      <w:pPr>
        <w:rPr>
          <w:rFonts w:eastAsia="Calibri"/>
        </w:rPr>
      </w:pPr>
    </w:p>
    <w:p w14:paraId="4D9EDE77" w14:textId="77777777" w:rsidR="00911B17" w:rsidRPr="00C44E1D" w:rsidRDefault="00911B17" w:rsidP="00911B17">
      <w:pPr>
        <w:rPr>
          <w:rFonts w:eastAsia="Calibri" w:cs="Times New Roman"/>
        </w:rPr>
      </w:pPr>
      <w:proofErr w:type="spellStart"/>
      <w:r w:rsidRPr="00C44E1D">
        <w:rPr>
          <w:rFonts w:eastAsia="Calibri"/>
        </w:rPr>
        <w:t>Nat</w:t>
      </w:r>
      <w:r>
        <w:rPr>
          <w:rFonts w:eastAsia="Calibri"/>
        </w:rPr>
        <w:t>Avg</w:t>
      </w:r>
      <w:r w:rsidRPr="00C44E1D">
        <w:rPr>
          <w:rFonts w:eastAsia="Calibri"/>
        </w:rPr>
        <w:t>Obs</w:t>
      </w:r>
      <w:proofErr w:type="spellEnd"/>
      <w:r w:rsidRPr="00C44E1D">
        <w:rPr>
          <w:rFonts w:eastAsia="Calibri"/>
        </w:rPr>
        <w:t xml:space="preserve"> = </w:t>
      </w:r>
      <m:oMath>
        <m:r>
          <m:rPr>
            <m:nor/>
          </m:rPr>
          <w:rPr>
            <w:rFonts w:eastAsia="Calibri"/>
          </w:rPr>
          <m:t>Average</m:t>
        </m:r>
        <m:d>
          <m:dPr>
            <m:ctrlPr>
              <w:rPr>
                <w:rFonts w:ascii="Cambria Math" w:eastAsia="Calibri" w:hAnsi="Cambria Math"/>
              </w:rPr>
            </m:ctrlPr>
          </m:dPr>
          <m:e>
            <m:d>
              <m:dPr>
                <m:ctrlPr>
                  <w:rPr>
                    <w:rFonts w:ascii="Cambria Math" w:eastAsia="Calibri" w:hAnsi="Cambria Math"/>
                  </w:rPr>
                </m:ctrlPr>
              </m:dPr>
              <m:e>
                <m:f>
                  <m:fPr>
                    <m:ctrlPr>
                      <w:rPr>
                        <w:rFonts w:ascii="Cambria Math" w:eastAsia="Calibri" w:hAnsi="Cambria Math"/>
                      </w:rPr>
                    </m:ctrlPr>
                  </m:fPr>
                  <m:num>
                    <m:r>
                      <m:rPr>
                        <m:nor/>
                      </m:rPr>
                      <w:rPr>
                        <w:rFonts w:eastAsia="Calibri"/>
                      </w:rPr>
                      <m:t xml:space="preserve">641 </m:t>
                    </m:r>
                  </m:num>
                  <m:den>
                    <m:r>
                      <m:rPr>
                        <m:nor/>
                      </m:rPr>
                      <w:rPr>
                        <w:rFonts w:eastAsia="Calibri"/>
                      </w:rPr>
                      <m:t>4</m:t>
                    </m:r>
                    <m:r>
                      <m:rPr>
                        <m:nor/>
                      </m:rPr>
                      <w:rPr>
                        <w:rFonts w:ascii="Cambria Math" w:eastAsia="Calibri"/>
                      </w:rPr>
                      <m:t>,</m:t>
                    </m:r>
                    <m:r>
                      <m:rPr>
                        <m:nor/>
                      </m:rPr>
                      <w:rPr>
                        <w:rFonts w:eastAsia="Calibri"/>
                      </w:rPr>
                      <m:t>792</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688</m:t>
                    </m:r>
                  </m:num>
                  <m:den>
                    <m:r>
                      <m:rPr>
                        <m:nor/>
                      </m:rPr>
                      <w:rPr>
                        <w:rFonts w:eastAsia="Calibri"/>
                      </w:rPr>
                      <m:t>4,761</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1,126</m:t>
                    </m:r>
                  </m:num>
                  <m:den>
                    <m:r>
                      <m:rPr>
                        <m:nor/>
                      </m:rPr>
                      <w:rPr>
                        <w:rFonts w:eastAsia="Calibri"/>
                      </w:rPr>
                      <m:t>8,629</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79</m:t>
                    </m:r>
                  </m:num>
                  <m:den>
                    <m:r>
                      <m:rPr>
                        <m:nor/>
                      </m:rPr>
                      <w:rPr>
                        <w:rFonts w:eastAsia="Calibri"/>
                      </w:rPr>
                      <m:t>533</m:t>
                    </m:r>
                  </m:den>
                </m:f>
              </m:e>
            </m:d>
          </m:e>
        </m:d>
      </m:oMath>
    </w:p>
    <w:p w14:paraId="62C95FC9" w14:textId="77777777" w:rsidR="00911B17" w:rsidRPr="00C44E1D" w:rsidRDefault="00911B17" w:rsidP="00911B17">
      <w:pPr>
        <w:rPr>
          <w:rFonts w:ascii="Cambria Math" w:eastAsia="Calibri" w:hAnsi="Cambria Math"/>
          <w:oMath/>
        </w:rPr>
      </w:pPr>
      <w:proofErr w:type="spellStart"/>
      <w:r w:rsidRPr="00C44E1D">
        <w:rPr>
          <w:rFonts w:eastAsia="Calibri"/>
        </w:rPr>
        <w:t>Nat</w:t>
      </w:r>
      <w:r>
        <w:rPr>
          <w:rFonts w:eastAsia="Calibri"/>
        </w:rPr>
        <w:t>AvgObs</w:t>
      </w:r>
      <w:proofErr w:type="spellEnd"/>
      <w:r w:rsidRPr="00C44E1D">
        <w:rPr>
          <w:rFonts w:eastAsia="Calibri"/>
        </w:rPr>
        <w:t xml:space="preserve"> = </w:t>
      </w:r>
      <m:oMath>
        <m:r>
          <m:rPr>
            <m:nor/>
          </m:rPr>
          <w:rPr>
            <w:rFonts w:eastAsia="Calibri"/>
          </w:rPr>
          <m:t xml:space="preserve">Average </m:t>
        </m:r>
        <m:d>
          <m:dPr>
            <m:ctrlPr>
              <w:rPr>
                <w:rFonts w:ascii="Cambria Math" w:eastAsia="Calibri" w:hAnsi="Cambria Math"/>
              </w:rPr>
            </m:ctrlPr>
          </m:dPr>
          <m:e>
            <m:d>
              <m:dPr>
                <m:ctrlPr>
                  <w:rPr>
                    <w:rFonts w:ascii="Cambria Math" w:eastAsia="Calibri" w:hAnsi="Cambria Math"/>
                  </w:rPr>
                </m:ctrlPr>
              </m:dPr>
              <m:e>
                <m:r>
                  <m:rPr>
                    <m:nor/>
                  </m:rPr>
                  <w:rPr>
                    <w:rFonts w:eastAsia="Calibri"/>
                  </w:rPr>
                  <m:t>0.13376</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0.14451</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0.13049</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0.14822</m:t>
                </m:r>
              </m:e>
            </m:d>
          </m:e>
        </m:d>
      </m:oMath>
    </w:p>
    <w:p w14:paraId="626C7E2E" w14:textId="77777777" w:rsidR="00911B17" w:rsidRDefault="00911B17" w:rsidP="00911B17">
      <w:pPr>
        <w:rPr>
          <w:rFonts w:eastAsia="Calibri"/>
        </w:rPr>
      </w:pPr>
      <w:r>
        <w:rPr>
          <w:rFonts w:eastAsia="Calibri"/>
        </w:rPr>
        <w:t>NatAvgObs</w:t>
      </w:r>
      <w:r w:rsidRPr="00C44E1D">
        <w:rPr>
          <w:rFonts w:eastAsia="Calibri"/>
        </w:rPr>
        <w:t xml:space="preserve"> = </w:t>
      </w:r>
      <w:r>
        <w:rPr>
          <w:rFonts w:eastAsia="Calibri"/>
        </w:rPr>
        <w:t>0</w:t>
      </w:r>
      <w:r w:rsidRPr="00C44E1D">
        <w:rPr>
          <w:rFonts w:eastAsia="Calibri"/>
        </w:rPr>
        <w:t>.139245</w:t>
      </w:r>
    </w:p>
    <w:p w14:paraId="77319495" w14:textId="77777777" w:rsidR="00911B17" w:rsidRDefault="00911B17" w:rsidP="00911B17">
      <w:pPr>
        <w:pStyle w:val="Normal-Formula"/>
        <w:spacing w:before="120" w:after="120"/>
      </w:pPr>
      <w:r>
        <w:t xml:space="preserve">Final Rate Contract 1 = </w:t>
      </w:r>
      <m:oMath>
        <m:d>
          <m:dPr>
            <m:ctrlPr>
              <w:rPr>
                <w:rFonts w:ascii="Cambria Math" w:hAnsi="Cambria Math"/>
                <w:i/>
              </w:rPr>
            </m:ctrlPr>
          </m:dPr>
          <m:e>
            <m:d>
              <m:dPr>
                <m:ctrlPr>
                  <w:rPr>
                    <w:rFonts w:ascii="Cambria Math" w:hAnsi="Cambria Math"/>
                    <w:i/>
                  </w:rPr>
                </m:ctrlPr>
              </m:dPr>
              <m:e>
                <m:f>
                  <m:fPr>
                    <m:ctrlPr>
                      <w:rPr>
                        <w:rFonts w:ascii="Cambria Math" w:hAnsi="Cambria Math"/>
                        <w:i/>
                      </w:rPr>
                    </m:ctrlPr>
                  </m:fPr>
                  <m:num>
                    <m:r>
                      <m:rPr>
                        <m:nor/>
                      </m:rPr>
                      <m:t>641</m:t>
                    </m:r>
                  </m:num>
                  <m:den>
                    <m:r>
                      <m:rPr>
                        <m:nor/>
                      </m:rPr>
                      <m:t>642</m:t>
                    </m:r>
                  </m:den>
                </m:f>
              </m:e>
            </m:d>
            <m:r>
              <m:rPr>
                <m:nor/>
              </m:rPr>
              <m:t xml:space="preserve"> × .139245</m:t>
            </m:r>
          </m:e>
        </m:d>
        <m:r>
          <m:rPr>
            <m:nor/>
          </m:rPr>
          <m:t xml:space="preserve"> x 1000 = </m:t>
        </m:r>
        <m:r>
          <m:rPr>
            <m:nor/>
          </m:rPr>
          <w:rPr>
            <w:rFonts w:eastAsiaTheme="minorEastAsia"/>
          </w:rPr>
          <m:t>139.028</m:t>
        </m:r>
      </m:oMath>
    </w:p>
    <w:p w14:paraId="441E0B38" w14:textId="77777777" w:rsidR="00911B17" w:rsidRDefault="00911B17" w:rsidP="00911B17">
      <w:pPr>
        <w:pStyle w:val="Normal-Formula"/>
        <w:spacing w:before="120" w:after="120"/>
      </w:pPr>
      <w:r>
        <w:t>Final Rate reported for Contract 1 = 139</w:t>
      </w:r>
    </w:p>
    <w:p w14:paraId="4FA13D2F" w14:textId="77777777" w:rsidR="00911B17" w:rsidRDefault="00911B17" w:rsidP="00911B17">
      <w:pPr>
        <w:pStyle w:val="Normal-Formula"/>
        <w:spacing w:before="120" w:after="120"/>
      </w:pPr>
    </w:p>
    <w:p w14:paraId="70C4AF6D" w14:textId="3A6AB9D0" w:rsidR="00911B17" w:rsidRDefault="00911B17">
      <w:pPr>
        <w:spacing w:line="276" w:lineRule="auto"/>
        <w:rPr>
          <w:rFonts w:eastAsia="Batang"/>
          <w:b/>
          <w:bCs/>
          <w:szCs w:val="24"/>
          <w:lang w:eastAsia="ko-KR"/>
        </w:rPr>
      </w:pPr>
      <w:r>
        <w:rPr>
          <w:rFonts w:eastAsia="Batang"/>
          <w:b/>
          <w:bCs/>
          <w:szCs w:val="24"/>
          <w:lang w:eastAsia="ko-KR"/>
        </w:rPr>
        <w:br w:type="page"/>
      </w:r>
    </w:p>
    <w:p w14:paraId="34C7ED50" w14:textId="3B0988A8" w:rsidR="00911B17" w:rsidRPr="003945D4" w:rsidRDefault="00911B17" w:rsidP="00911B17">
      <w:pPr>
        <w:pStyle w:val="AttachmentTitle"/>
        <w:spacing w:after="120"/>
      </w:pPr>
      <w:r>
        <w:lastRenderedPageBreak/>
        <w:t>C</w:t>
      </w:r>
      <w:r w:rsidRPr="002B0180">
        <w:t xml:space="preserve">alculating </w:t>
      </w:r>
      <w:r>
        <w:t>M</w:t>
      </w:r>
      <w:r w:rsidRPr="002B0180">
        <w:t xml:space="preserve">easure </w:t>
      </w:r>
      <w:r w:rsidR="007C0DCF">
        <w:t>2024</w:t>
      </w:r>
      <w:r>
        <w:t xml:space="preserve"> PCR</w:t>
      </w:r>
      <w:r w:rsidRPr="002B0180">
        <w:t>: Plan All-Cause Readmissions</w:t>
      </w:r>
      <w:r>
        <w:t xml:space="preserve"> (18-64)</w:t>
      </w:r>
    </w:p>
    <w:p w14:paraId="74E7F332" w14:textId="7A921DFD" w:rsidR="00911B17" w:rsidRDefault="00911B17" w:rsidP="00911B17">
      <w:bookmarkStart w:id="3" w:name="_Hlk34601986"/>
      <w:r w:rsidRPr="00CF20FE">
        <w:t xml:space="preserve">All data </w:t>
      </w:r>
      <w:r>
        <w:t>is available in</w:t>
      </w:r>
      <w:r w:rsidRPr="00CF20FE">
        <w:t xml:space="preserve"> the </w:t>
      </w:r>
      <w:r>
        <w:t xml:space="preserve">CMS </w:t>
      </w:r>
      <w:r w:rsidR="007C0DCF">
        <w:t>2024</w:t>
      </w:r>
      <w:r>
        <w:t xml:space="preserve"> </w:t>
      </w:r>
      <w:r w:rsidRPr="00CF20FE">
        <w:t>HEDIS</w:t>
      </w:r>
      <w:r>
        <w:t>®</w:t>
      </w:r>
      <w:r w:rsidRPr="00CF20FE">
        <w:t xml:space="preserve"> </w:t>
      </w:r>
      <w:r>
        <w:t>Public Use File (PUF)</w:t>
      </w:r>
      <w:r>
        <w:rPr>
          <w:rStyle w:val="FootnoteReference"/>
        </w:rPr>
        <w:footnoteReference w:id="8"/>
      </w:r>
      <w:r>
        <w:t xml:space="preserve"> and can be looked up by </w:t>
      </w:r>
      <w:proofErr w:type="spellStart"/>
      <w:r>
        <w:t>IndicatorKey</w:t>
      </w:r>
      <w:proofErr w:type="spellEnd"/>
      <w:r>
        <w:t xml:space="preserve"> (row) and Variable name (column).</w:t>
      </w:r>
    </w:p>
    <w:p w14:paraId="0169BCE7" w14:textId="77777777" w:rsidR="00911B17" w:rsidRDefault="00911B17" w:rsidP="00911B17">
      <w:r>
        <w:t xml:space="preserve">The calculations below use the Denominator, </w:t>
      </w:r>
      <w:proofErr w:type="spellStart"/>
      <w:r>
        <w:t>ObservedCount</w:t>
      </w:r>
      <w:proofErr w:type="spellEnd"/>
      <w:r>
        <w:t xml:space="preserve"> and </w:t>
      </w:r>
      <w:proofErr w:type="spellStart"/>
      <w:r>
        <w:t>ExpectedCount</w:t>
      </w:r>
      <w:proofErr w:type="spellEnd"/>
      <w:r>
        <w:t xml:space="preserve"> values from the PCR (18-64) indicator (</w:t>
      </w:r>
      <w:proofErr w:type="spellStart"/>
      <w:r>
        <w:t>IndicatorKey</w:t>
      </w:r>
      <w:proofErr w:type="spellEnd"/>
      <w:r>
        <w:t xml:space="preserve"> = </w:t>
      </w:r>
      <w:r w:rsidRPr="003A1FEE">
        <w:t>202025_20</w:t>
      </w:r>
      <w:r>
        <w:t>).</w:t>
      </w:r>
    </w:p>
    <w:p w14:paraId="5080A795" w14:textId="77777777" w:rsidR="00911B17" w:rsidRDefault="00911B17" w:rsidP="00911B17">
      <w:r>
        <w:t>For each contract, calculate the (18-64) Observed-over-Expected Ratio (OE):</w:t>
      </w:r>
    </w:p>
    <w:p w14:paraId="72A9EBC6" w14:textId="77777777" w:rsidR="00911B17" w:rsidRDefault="00911B17" w:rsidP="00911B17">
      <w:pPr>
        <w:ind w:firstLine="720"/>
      </w:pPr>
      <w:r>
        <w:t xml:space="preserve">OE = </w:t>
      </w:r>
      <m:oMath>
        <m:d>
          <m:dPr>
            <m:ctrlPr>
              <w:rPr>
                <w:rFonts w:ascii="Cambria Math" w:hAnsi="Cambria Math"/>
                <w:sz w:val="28"/>
                <w:szCs w:val="28"/>
              </w:rPr>
            </m:ctrlPr>
          </m:dPr>
          <m:e>
            <m:f>
              <m:fPr>
                <m:ctrlPr>
                  <w:rPr>
                    <w:rFonts w:ascii="Cambria Math" w:hAnsi="Cambria Math"/>
                    <w:sz w:val="28"/>
                    <w:szCs w:val="28"/>
                  </w:rPr>
                </m:ctrlPr>
              </m:fPr>
              <m:num>
                <m:r>
                  <m:rPr>
                    <m:nor/>
                  </m:rPr>
                  <w:rPr>
                    <w:sz w:val="28"/>
                    <w:szCs w:val="28"/>
                  </w:rPr>
                  <m:t>ObservedCount</m:t>
                </m:r>
              </m:num>
              <m:den>
                <m:r>
                  <m:rPr>
                    <m:nor/>
                  </m:rPr>
                  <w:rPr>
                    <w:sz w:val="28"/>
                    <w:szCs w:val="28"/>
                  </w:rPr>
                  <m:t>ExpectedCount</m:t>
                </m:r>
              </m:den>
            </m:f>
          </m:e>
        </m:d>
      </m:oMath>
    </w:p>
    <w:p w14:paraId="7BC6FEC4" w14:textId="77777777" w:rsidR="00911B17" w:rsidRDefault="00911B17" w:rsidP="00911B17">
      <w:r>
        <w:t>Calculate the national average of the (18-64) Observed Rate:</w:t>
      </w:r>
    </w:p>
    <w:p w14:paraId="1C289E84" w14:textId="77777777" w:rsidR="00911B17" w:rsidRDefault="00911B17" w:rsidP="00911B17">
      <w:pPr>
        <w:pStyle w:val="Normal-Formula"/>
        <w:spacing w:before="120"/>
        <w:ind w:firstLine="720"/>
      </w:pPr>
      <w:proofErr w:type="spellStart"/>
      <w:r w:rsidRPr="00301E67">
        <w:t>NatAvgObs</w:t>
      </w:r>
      <w:proofErr w:type="spellEnd"/>
      <w:r w:rsidRPr="00301E67">
        <w:t xml:space="preserve"> = </w:t>
      </w:r>
      <m:oMath>
        <m:r>
          <m:rPr>
            <m:nor/>
          </m:rPr>
          <m:t>Average</m:t>
        </m:r>
        <m:d>
          <m:dPr>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w:proofErr w:type="spellStart"/>
                        <m:r>
                          <m:rPr>
                            <m:nor/>
                          </m:rPr>
                          <m:t>ObservedCount</m:t>
                        </m:r>
                        <w:proofErr w:type="spellEnd"/>
                      </m:e>
                      <m:sub>
                        <m:r>
                          <m:rPr>
                            <m:nor/>
                          </m:rPr>
                          <m:t>1</m:t>
                        </m:r>
                      </m:sub>
                    </m:sSub>
                  </m:num>
                  <m:den>
                    <m:sSub>
                      <m:sSubPr>
                        <m:ctrlPr>
                          <w:rPr>
                            <w:rFonts w:ascii="Cambria Math" w:hAnsi="Cambria Math"/>
                          </w:rPr>
                        </m:ctrlPr>
                      </m:sSubPr>
                      <m:e>
                        <m:r>
                          <m:rPr>
                            <m:nor/>
                          </m:rPr>
                          <m:t>Denominator</m:t>
                        </m:r>
                      </m:e>
                      <m:sub>
                        <m:r>
                          <m:rPr>
                            <m:nor/>
                          </m:rPr>
                          <m:t>1</m:t>
                        </m:r>
                      </m:sub>
                    </m:sSub>
                  </m:den>
                </m:f>
              </m:e>
            </m:d>
            <m:r>
              <m:rPr>
                <m:nor/>
              </m:rPr>
              <m:t xml:space="preserve"> + … +</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nor/>
                          </m:rPr>
                          <m:t>ObservedCount</m:t>
                        </m:r>
                      </m:e>
                      <m:sub>
                        <m:r>
                          <m:rPr>
                            <m:nor/>
                          </m:rPr>
                          <m:t>n</m:t>
                        </m:r>
                      </m:sub>
                    </m:sSub>
                  </m:num>
                  <m:den>
                    <m:sSub>
                      <m:sSubPr>
                        <m:ctrlPr>
                          <w:rPr>
                            <w:rFonts w:ascii="Cambria Math" w:hAnsi="Cambria Math"/>
                          </w:rPr>
                        </m:ctrlPr>
                      </m:sSubPr>
                      <m:e>
                        <m:r>
                          <m:rPr>
                            <m:nor/>
                          </m:rPr>
                          <m:t>Denominator</m:t>
                        </m:r>
                      </m:e>
                      <m:sub>
                        <m:r>
                          <m:rPr>
                            <m:nor/>
                          </m:rPr>
                          <m:t>n</m:t>
                        </m:r>
                      </m:sub>
                    </m:sSub>
                  </m:den>
                </m:f>
              </m:e>
            </m:d>
          </m:e>
        </m:d>
      </m:oMath>
    </w:p>
    <w:p w14:paraId="5D55E46D" w14:textId="77777777" w:rsidR="00911B17" w:rsidRPr="001F52D8" w:rsidRDefault="00911B17" w:rsidP="00911B17">
      <w:r>
        <w:t>W</w:t>
      </w:r>
      <w:r w:rsidRPr="00301E67">
        <w:t xml:space="preserve">here 1 through n are all </w:t>
      </w:r>
      <w:r w:rsidRPr="00D208DD">
        <w:t xml:space="preserve">contracts with </w:t>
      </w:r>
      <w:r>
        <w:t xml:space="preserve">a (18-64) </w:t>
      </w:r>
      <w:r w:rsidRPr="00D208DD">
        <w:t xml:space="preserve">Denominator </w:t>
      </w:r>
      <w:r>
        <w:t>larger than or equal to</w:t>
      </w:r>
      <w:r w:rsidRPr="00D208DD">
        <w:t xml:space="preserve"> 150</w:t>
      </w:r>
      <w:r>
        <w:t>, and a (18-64) OE larger than or equal to 0.2 and less than or equal to 5.0.</w:t>
      </w:r>
    </w:p>
    <w:p w14:paraId="43290576" w14:textId="77777777" w:rsidR="00911B17" w:rsidRDefault="00911B17" w:rsidP="00911B17">
      <w:pPr>
        <w:rPr>
          <w:szCs w:val="20"/>
        </w:rPr>
      </w:pPr>
      <w:r>
        <w:rPr>
          <w:szCs w:val="20"/>
        </w:rPr>
        <w:t>For each contract, calculate the Final Rate and convert to percentages:</w:t>
      </w:r>
    </w:p>
    <w:p w14:paraId="17C34DDF" w14:textId="77777777" w:rsidR="00911B17" w:rsidRDefault="00911B17" w:rsidP="00911B17">
      <w:pPr>
        <w:pStyle w:val="Normal-Formula"/>
        <w:spacing w:before="120" w:after="120"/>
        <w:ind w:firstLine="720"/>
      </w:pPr>
      <w:r>
        <w:rPr>
          <w:szCs w:val="20"/>
        </w:rPr>
        <w:t>Final</w:t>
      </w:r>
      <w:r w:rsidRPr="00301E67">
        <w:rPr>
          <w:szCs w:val="20"/>
        </w:rPr>
        <w:t xml:space="preserve"> Rate =</w:t>
      </w:r>
      <w:r>
        <w:t xml:space="preserve"> </w:t>
      </w:r>
      <m:oMath>
        <m:r>
          <m:rPr>
            <m:nor/>
          </m:rPr>
          <m:t xml:space="preserve">OE x </m:t>
        </m:r>
        <w:proofErr w:type="spellStart"/>
        <m:r>
          <m:rPr>
            <m:nor/>
          </m:rPr>
          <m:t>NatAvgObs</m:t>
        </m:r>
        <w:proofErr w:type="spellEnd"/>
        <m:r>
          <m:rPr>
            <m:nor/>
          </m:rPr>
          <m:t xml:space="preserve"> x 100 </m:t>
        </m:r>
      </m:oMath>
    </w:p>
    <w:p w14:paraId="3A8F1ADC" w14:textId="77777777" w:rsidR="00911B17" w:rsidRDefault="00911B17" w:rsidP="00911B17">
      <w:pPr>
        <w:pStyle w:val="Normal-Formula"/>
        <w:spacing w:before="120" w:after="120"/>
      </w:pPr>
      <w:r>
        <w:t>And round to the nearest integer.</w:t>
      </w:r>
    </w:p>
    <w:p w14:paraId="1F064244" w14:textId="77777777" w:rsidR="00911B17" w:rsidRDefault="00911B17" w:rsidP="00911B17">
      <w:pPr>
        <w:rPr>
          <w:rFonts w:ascii="Cambria Math" w:hAnsi="Cambria Math"/>
          <w:sz w:val="28"/>
          <w:szCs w:val="24"/>
        </w:rPr>
      </w:pPr>
    </w:p>
    <w:p w14:paraId="4E28E419" w14:textId="77777777" w:rsidR="00911B17" w:rsidRDefault="00911B17" w:rsidP="00911B17">
      <w:pPr>
        <w:rPr>
          <w:rFonts w:ascii="Cambria Math" w:hAnsi="Cambria Math"/>
          <w:sz w:val="28"/>
          <w:szCs w:val="24"/>
        </w:rPr>
      </w:pPr>
    </w:p>
    <w:bookmarkEnd w:id="3"/>
    <w:p w14:paraId="11C3722B" w14:textId="77777777" w:rsidR="00911B17" w:rsidRPr="00C44E1D" w:rsidRDefault="00911B17" w:rsidP="00911B17">
      <w:pPr>
        <w:spacing w:line="259" w:lineRule="auto"/>
        <w:rPr>
          <w:rFonts w:eastAsia="Calibri"/>
        </w:rPr>
      </w:pPr>
      <w:r w:rsidRPr="00C44E1D">
        <w:rPr>
          <w:rFonts w:eastAsia="Calibri"/>
        </w:rPr>
        <w:t>Example: Calculating the final rate for Contract 1</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29" w:type="dxa"/>
          <w:bottom w:w="14" w:type="dxa"/>
          <w:right w:w="29" w:type="dxa"/>
        </w:tblCellMar>
        <w:tblLook w:val="04A0" w:firstRow="1" w:lastRow="0" w:firstColumn="1" w:lastColumn="0" w:noHBand="0" w:noVBand="1"/>
      </w:tblPr>
      <w:tblGrid>
        <w:gridCol w:w="815"/>
        <w:gridCol w:w="1052"/>
        <w:gridCol w:w="1070"/>
        <w:gridCol w:w="1289"/>
        <w:gridCol w:w="1261"/>
      </w:tblGrid>
      <w:tr w:rsidR="00911B17" w:rsidRPr="00C44E1D" w14:paraId="7EB0F61A" w14:textId="77777777" w:rsidTr="00A0374B">
        <w:tc>
          <w:tcPr>
            <w:tcW w:w="0" w:type="auto"/>
            <w:shd w:val="clear" w:color="000000" w:fill="BFBFBF"/>
            <w:vAlign w:val="center"/>
            <w:hideMark/>
          </w:tcPr>
          <w:p w14:paraId="11FFA25B" w14:textId="77777777" w:rsidR="00911B17" w:rsidRPr="00C44E1D" w:rsidRDefault="00911B17" w:rsidP="00A0374B">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Contract</w:t>
            </w:r>
          </w:p>
        </w:tc>
        <w:tc>
          <w:tcPr>
            <w:tcW w:w="0" w:type="auto"/>
            <w:shd w:val="clear" w:color="000000" w:fill="BFBFBF"/>
            <w:noWrap/>
            <w:vAlign w:val="center"/>
            <w:hideMark/>
          </w:tcPr>
          <w:p w14:paraId="17044285" w14:textId="77777777" w:rsidR="00911B17" w:rsidRPr="00C44E1D" w:rsidRDefault="00911B17" w:rsidP="00A0374B">
            <w:pPr>
              <w:spacing w:after="0"/>
              <w:jc w:val="center"/>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IndicatorKey</w:t>
            </w:r>
            <w:proofErr w:type="spellEnd"/>
          </w:p>
        </w:tc>
        <w:tc>
          <w:tcPr>
            <w:tcW w:w="0" w:type="auto"/>
            <w:shd w:val="clear" w:color="000000" w:fill="BFBFBF"/>
            <w:vAlign w:val="center"/>
            <w:hideMark/>
          </w:tcPr>
          <w:p w14:paraId="1978AA68" w14:textId="77777777" w:rsidR="00911B17" w:rsidRPr="00C44E1D" w:rsidRDefault="00911B17" w:rsidP="00A0374B">
            <w:pPr>
              <w:spacing w:after="0"/>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 xml:space="preserve">Denominator </w:t>
            </w:r>
          </w:p>
        </w:tc>
        <w:tc>
          <w:tcPr>
            <w:tcW w:w="0" w:type="auto"/>
            <w:shd w:val="clear" w:color="000000" w:fill="BFBFBF"/>
            <w:vAlign w:val="center"/>
            <w:hideMark/>
          </w:tcPr>
          <w:p w14:paraId="452E1333" w14:textId="77777777" w:rsidR="00911B17" w:rsidRPr="00C44E1D" w:rsidRDefault="00911B17" w:rsidP="00A0374B">
            <w:pPr>
              <w:spacing w:after="0"/>
              <w:jc w:val="center"/>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ObservedCount</w:t>
            </w:r>
            <w:proofErr w:type="spellEnd"/>
          </w:p>
        </w:tc>
        <w:tc>
          <w:tcPr>
            <w:tcW w:w="0" w:type="auto"/>
            <w:shd w:val="clear" w:color="000000" w:fill="BFBFBF"/>
            <w:vAlign w:val="center"/>
            <w:hideMark/>
          </w:tcPr>
          <w:p w14:paraId="13A366F1" w14:textId="77777777" w:rsidR="00911B17" w:rsidRPr="00C44E1D" w:rsidRDefault="00911B17" w:rsidP="00A0374B">
            <w:pPr>
              <w:spacing w:after="0"/>
              <w:jc w:val="center"/>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ExpectedCount</w:t>
            </w:r>
            <w:proofErr w:type="spellEnd"/>
          </w:p>
        </w:tc>
      </w:tr>
      <w:tr w:rsidR="00911B17" w:rsidRPr="00C44E1D" w14:paraId="552A5E3D" w14:textId="77777777" w:rsidTr="00A0374B">
        <w:tc>
          <w:tcPr>
            <w:tcW w:w="0" w:type="auto"/>
            <w:shd w:val="clear" w:color="auto" w:fill="auto"/>
            <w:vAlign w:val="center"/>
          </w:tcPr>
          <w:p w14:paraId="65DE3961" w14:textId="77777777" w:rsidR="00911B17" w:rsidRDefault="00911B17" w:rsidP="00A0374B">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1</w:t>
            </w:r>
          </w:p>
        </w:tc>
        <w:tc>
          <w:tcPr>
            <w:tcW w:w="0" w:type="auto"/>
            <w:shd w:val="clear" w:color="auto" w:fill="auto"/>
            <w:noWrap/>
            <w:vAlign w:val="center"/>
          </w:tcPr>
          <w:p w14:paraId="194C3AD9" w14:textId="77777777" w:rsidR="00911B17" w:rsidRPr="001A7EF3" w:rsidRDefault="00911B17" w:rsidP="00A0374B">
            <w:pPr>
              <w:spacing w:after="0"/>
              <w:jc w:val="right"/>
              <w:rPr>
                <w:rFonts w:ascii="Arial Narrow" w:eastAsia="Times New Roman" w:hAnsi="Arial Narrow" w:cs="Times New Roman"/>
                <w:color w:val="000000"/>
                <w:sz w:val="20"/>
                <w:szCs w:val="20"/>
              </w:rPr>
            </w:pPr>
            <w:r w:rsidRPr="001A7EF3">
              <w:rPr>
                <w:rFonts w:ascii="Arial Narrow" w:hAnsi="Arial Narrow"/>
                <w:sz w:val="20"/>
                <w:szCs w:val="20"/>
              </w:rPr>
              <w:t>202025_20</w:t>
            </w:r>
          </w:p>
        </w:tc>
        <w:tc>
          <w:tcPr>
            <w:tcW w:w="0" w:type="auto"/>
            <w:shd w:val="clear" w:color="auto" w:fill="auto"/>
            <w:noWrap/>
            <w:vAlign w:val="center"/>
          </w:tcPr>
          <w:p w14:paraId="1C7A4CEF"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4,792</w:t>
            </w:r>
          </w:p>
        </w:tc>
        <w:tc>
          <w:tcPr>
            <w:tcW w:w="0" w:type="auto"/>
            <w:shd w:val="clear" w:color="auto" w:fill="auto"/>
            <w:noWrap/>
            <w:vAlign w:val="center"/>
          </w:tcPr>
          <w:p w14:paraId="1AE625D9"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641</w:t>
            </w:r>
          </w:p>
        </w:tc>
        <w:tc>
          <w:tcPr>
            <w:tcW w:w="0" w:type="auto"/>
            <w:shd w:val="clear" w:color="auto" w:fill="auto"/>
            <w:noWrap/>
            <w:vAlign w:val="center"/>
          </w:tcPr>
          <w:p w14:paraId="0A46B214"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642</w:t>
            </w:r>
          </w:p>
        </w:tc>
      </w:tr>
      <w:tr w:rsidR="00911B17" w:rsidRPr="00C44E1D" w14:paraId="1CA57A0B" w14:textId="77777777" w:rsidTr="00A0374B">
        <w:tc>
          <w:tcPr>
            <w:tcW w:w="0" w:type="auto"/>
            <w:shd w:val="clear" w:color="auto" w:fill="auto"/>
            <w:vAlign w:val="center"/>
          </w:tcPr>
          <w:p w14:paraId="556E341C" w14:textId="77777777" w:rsidR="00911B17" w:rsidRDefault="00911B17" w:rsidP="00A0374B">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2</w:t>
            </w:r>
          </w:p>
        </w:tc>
        <w:tc>
          <w:tcPr>
            <w:tcW w:w="0" w:type="auto"/>
            <w:shd w:val="clear" w:color="auto" w:fill="auto"/>
            <w:noWrap/>
            <w:vAlign w:val="center"/>
          </w:tcPr>
          <w:p w14:paraId="7FD1E9DD" w14:textId="77777777" w:rsidR="00911B17" w:rsidRPr="001A7EF3" w:rsidRDefault="00911B17" w:rsidP="00A0374B">
            <w:pPr>
              <w:spacing w:after="0"/>
              <w:jc w:val="right"/>
              <w:rPr>
                <w:rFonts w:ascii="Arial Narrow" w:eastAsia="Times New Roman" w:hAnsi="Arial Narrow" w:cs="Times New Roman"/>
                <w:color w:val="000000"/>
                <w:sz w:val="20"/>
                <w:szCs w:val="20"/>
              </w:rPr>
            </w:pPr>
            <w:r w:rsidRPr="001A7EF3">
              <w:rPr>
                <w:rFonts w:ascii="Arial Narrow" w:hAnsi="Arial Narrow"/>
                <w:sz w:val="20"/>
                <w:szCs w:val="20"/>
              </w:rPr>
              <w:t>202025_20</w:t>
            </w:r>
          </w:p>
        </w:tc>
        <w:tc>
          <w:tcPr>
            <w:tcW w:w="0" w:type="auto"/>
            <w:shd w:val="clear" w:color="auto" w:fill="auto"/>
            <w:noWrap/>
            <w:vAlign w:val="center"/>
          </w:tcPr>
          <w:p w14:paraId="3305BF5E"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4,761</w:t>
            </w:r>
          </w:p>
        </w:tc>
        <w:tc>
          <w:tcPr>
            <w:tcW w:w="0" w:type="auto"/>
            <w:shd w:val="clear" w:color="auto" w:fill="auto"/>
            <w:noWrap/>
            <w:vAlign w:val="center"/>
          </w:tcPr>
          <w:p w14:paraId="7E8B4B31"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688</w:t>
            </w:r>
          </w:p>
        </w:tc>
        <w:tc>
          <w:tcPr>
            <w:tcW w:w="0" w:type="auto"/>
            <w:shd w:val="clear" w:color="auto" w:fill="auto"/>
            <w:noWrap/>
            <w:vAlign w:val="center"/>
          </w:tcPr>
          <w:p w14:paraId="40D09308"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668</w:t>
            </w:r>
          </w:p>
        </w:tc>
      </w:tr>
      <w:tr w:rsidR="00911B17" w:rsidRPr="00C44E1D" w14:paraId="1F1092E0" w14:textId="77777777" w:rsidTr="00A0374B">
        <w:tc>
          <w:tcPr>
            <w:tcW w:w="0" w:type="auto"/>
            <w:shd w:val="clear" w:color="auto" w:fill="auto"/>
            <w:vAlign w:val="center"/>
          </w:tcPr>
          <w:p w14:paraId="1347AD33" w14:textId="77777777" w:rsidR="00911B17" w:rsidRDefault="00911B17" w:rsidP="00A0374B">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3</w:t>
            </w:r>
          </w:p>
        </w:tc>
        <w:tc>
          <w:tcPr>
            <w:tcW w:w="0" w:type="auto"/>
            <w:shd w:val="clear" w:color="auto" w:fill="auto"/>
            <w:noWrap/>
            <w:vAlign w:val="center"/>
          </w:tcPr>
          <w:p w14:paraId="3FCC2FA8" w14:textId="77777777" w:rsidR="00911B17" w:rsidRPr="001A7EF3" w:rsidRDefault="00911B17" w:rsidP="00A0374B">
            <w:pPr>
              <w:spacing w:after="0"/>
              <w:jc w:val="right"/>
              <w:rPr>
                <w:rFonts w:ascii="Arial Narrow" w:eastAsia="Times New Roman" w:hAnsi="Arial Narrow" w:cs="Times New Roman"/>
                <w:color w:val="000000"/>
                <w:sz w:val="20"/>
                <w:szCs w:val="20"/>
              </w:rPr>
            </w:pPr>
            <w:r w:rsidRPr="001A7EF3">
              <w:rPr>
                <w:rFonts w:ascii="Arial Narrow" w:hAnsi="Arial Narrow"/>
                <w:sz w:val="20"/>
                <w:szCs w:val="20"/>
              </w:rPr>
              <w:t>202025_20</w:t>
            </w:r>
          </w:p>
        </w:tc>
        <w:tc>
          <w:tcPr>
            <w:tcW w:w="0" w:type="auto"/>
            <w:shd w:val="clear" w:color="auto" w:fill="auto"/>
            <w:noWrap/>
            <w:vAlign w:val="center"/>
          </w:tcPr>
          <w:p w14:paraId="174D075E"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8,629</w:t>
            </w:r>
          </w:p>
        </w:tc>
        <w:tc>
          <w:tcPr>
            <w:tcW w:w="0" w:type="auto"/>
            <w:shd w:val="clear" w:color="auto" w:fill="auto"/>
            <w:noWrap/>
            <w:vAlign w:val="center"/>
          </w:tcPr>
          <w:p w14:paraId="012051A2"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1,126</w:t>
            </w:r>
          </w:p>
        </w:tc>
        <w:tc>
          <w:tcPr>
            <w:tcW w:w="0" w:type="auto"/>
            <w:shd w:val="clear" w:color="auto" w:fill="auto"/>
            <w:noWrap/>
            <w:vAlign w:val="center"/>
          </w:tcPr>
          <w:p w14:paraId="4FE854F8"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1,070</w:t>
            </w:r>
          </w:p>
        </w:tc>
      </w:tr>
      <w:tr w:rsidR="00911B17" w:rsidRPr="00C44E1D" w14:paraId="2D0111D3" w14:textId="77777777" w:rsidTr="00A0374B">
        <w:tc>
          <w:tcPr>
            <w:tcW w:w="0" w:type="auto"/>
            <w:shd w:val="clear" w:color="auto" w:fill="auto"/>
            <w:vAlign w:val="center"/>
          </w:tcPr>
          <w:p w14:paraId="59DF6614" w14:textId="77777777" w:rsidR="00911B17" w:rsidRDefault="00911B17" w:rsidP="00A0374B">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4</w:t>
            </w:r>
          </w:p>
        </w:tc>
        <w:tc>
          <w:tcPr>
            <w:tcW w:w="0" w:type="auto"/>
            <w:shd w:val="clear" w:color="auto" w:fill="auto"/>
            <w:noWrap/>
            <w:vAlign w:val="center"/>
          </w:tcPr>
          <w:p w14:paraId="6A5BEAC6" w14:textId="77777777" w:rsidR="00911B17" w:rsidRPr="001A7EF3" w:rsidRDefault="00911B17" w:rsidP="00A0374B">
            <w:pPr>
              <w:spacing w:after="0"/>
              <w:jc w:val="right"/>
              <w:rPr>
                <w:rFonts w:ascii="Arial Narrow" w:hAnsi="Arial Narrow" w:cs="Calibri"/>
                <w:color w:val="000000"/>
                <w:sz w:val="20"/>
                <w:szCs w:val="20"/>
              </w:rPr>
            </w:pPr>
            <w:r w:rsidRPr="001A7EF3">
              <w:rPr>
                <w:rFonts w:ascii="Arial Narrow" w:hAnsi="Arial Narrow"/>
                <w:sz w:val="20"/>
                <w:szCs w:val="20"/>
              </w:rPr>
              <w:t>202025_20</w:t>
            </w:r>
          </w:p>
        </w:tc>
        <w:tc>
          <w:tcPr>
            <w:tcW w:w="0" w:type="auto"/>
            <w:shd w:val="clear" w:color="auto" w:fill="auto"/>
            <w:noWrap/>
            <w:vAlign w:val="center"/>
          </w:tcPr>
          <w:p w14:paraId="634AA224" w14:textId="77777777" w:rsidR="00911B17" w:rsidRDefault="00911B17" w:rsidP="00A0374B">
            <w:pPr>
              <w:spacing w:after="0"/>
              <w:jc w:val="right"/>
              <w:rPr>
                <w:rFonts w:ascii="Arial Narrow" w:hAnsi="Arial Narrow" w:cs="Calibri"/>
                <w:color w:val="000000"/>
                <w:sz w:val="20"/>
                <w:szCs w:val="20"/>
              </w:rPr>
            </w:pPr>
            <w:r>
              <w:rPr>
                <w:rFonts w:ascii="Arial Narrow" w:hAnsi="Arial Narrow" w:cs="Calibri"/>
                <w:color w:val="000000"/>
                <w:sz w:val="20"/>
                <w:szCs w:val="20"/>
              </w:rPr>
              <w:t>533</w:t>
            </w:r>
          </w:p>
        </w:tc>
        <w:tc>
          <w:tcPr>
            <w:tcW w:w="0" w:type="auto"/>
            <w:shd w:val="clear" w:color="auto" w:fill="auto"/>
            <w:noWrap/>
            <w:vAlign w:val="center"/>
          </w:tcPr>
          <w:p w14:paraId="413B34B7" w14:textId="77777777" w:rsidR="00911B17" w:rsidRDefault="00911B17" w:rsidP="00A0374B">
            <w:pPr>
              <w:spacing w:after="0"/>
              <w:jc w:val="right"/>
              <w:rPr>
                <w:rFonts w:ascii="Arial Narrow" w:hAnsi="Arial Narrow" w:cs="Calibri"/>
                <w:color w:val="000000"/>
                <w:sz w:val="20"/>
                <w:szCs w:val="20"/>
              </w:rPr>
            </w:pPr>
            <w:r>
              <w:rPr>
                <w:rFonts w:ascii="Arial Narrow" w:hAnsi="Arial Narrow" w:cs="Calibri"/>
                <w:color w:val="000000"/>
                <w:sz w:val="20"/>
                <w:szCs w:val="20"/>
              </w:rPr>
              <w:t>79</w:t>
            </w:r>
          </w:p>
        </w:tc>
        <w:tc>
          <w:tcPr>
            <w:tcW w:w="0" w:type="auto"/>
            <w:shd w:val="clear" w:color="auto" w:fill="auto"/>
            <w:noWrap/>
            <w:vAlign w:val="center"/>
          </w:tcPr>
          <w:p w14:paraId="17623111" w14:textId="77777777" w:rsidR="00911B17" w:rsidRDefault="00911B17" w:rsidP="00A0374B">
            <w:pPr>
              <w:spacing w:after="0"/>
              <w:jc w:val="right"/>
              <w:rPr>
                <w:rFonts w:ascii="Arial Narrow" w:hAnsi="Arial Narrow" w:cs="Calibri"/>
                <w:color w:val="000000"/>
                <w:sz w:val="20"/>
                <w:szCs w:val="20"/>
              </w:rPr>
            </w:pPr>
            <w:r>
              <w:rPr>
                <w:rFonts w:ascii="Arial Narrow" w:hAnsi="Arial Narrow" w:cs="Calibri"/>
                <w:color w:val="000000"/>
                <w:sz w:val="20"/>
                <w:szCs w:val="20"/>
              </w:rPr>
              <w:t>73</w:t>
            </w:r>
          </w:p>
        </w:tc>
      </w:tr>
    </w:tbl>
    <w:p w14:paraId="1D158B6B" w14:textId="77777777" w:rsidR="00911B17" w:rsidRPr="00C44E1D" w:rsidRDefault="00911B17" w:rsidP="00911B17">
      <w:pPr>
        <w:rPr>
          <w:rFonts w:eastAsia="Calibri" w:cs="Times New Roman"/>
        </w:rPr>
      </w:pPr>
      <w:proofErr w:type="spellStart"/>
      <w:r w:rsidRPr="00C44E1D">
        <w:rPr>
          <w:rFonts w:eastAsia="Calibri"/>
        </w:rPr>
        <w:t>Nat</w:t>
      </w:r>
      <w:r>
        <w:rPr>
          <w:rFonts w:eastAsia="Calibri"/>
        </w:rPr>
        <w:t>Avg</w:t>
      </w:r>
      <w:r w:rsidRPr="00C44E1D">
        <w:rPr>
          <w:rFonts w:eastAsia="Calibri"/>
        </w:rPr>
        <w:t>Obs</w:t>
      </w:r>
      <w:proofErr w:type="spellEnd"/>
      <w:r w:rsidRPr="00C44E1D">
        <w:rPr>
          <w:rFonts w:eastAsia="Calibri"/>
        </w:rPr>
        <w:t xml:space="preserve"> = </w:t>
      </w:r>
      <m:oMath>
        <m:r>
          <m:rPr>
            <m:nor/>
          </m:rPr>
          <w:rPr>
            <w:rFonts w:eastAsia="Calibri"/>
          </w:rPr>
          <m:t>Average</m:t>
        </m:r>
        <m:d>
          <m:dPr>
            <m:ctrlPr>
              <w:rPr>
                <w:rFonts w:ascii="Cambria Math" w:eastAsia="Calibri" w:hAnsi="Cambria Math"/>
              </w:rPr>
            </m:ctrlPr>
          </m:dPr>
          <m:e>
            <m:d>
              <m:dPr>
                <m:ctrlPr>
                  <w:rPr>
                    <w:rFonts w:ascii="Cambria Math" w:eastAsia="Calibri" w:hAnsi="Cambria Math"/>
                  </w:rPr>
                </m:ctrlPr>
              </m:dPr>
              <m:e>
                <m:f>
                  <m:fPr>
                    <m:ctrlPr>
                      <w:rPr>
                        <w:rFonts w:ascii="Cambria Math" w:eastAsia="Calibri" w:hAnsi="Cambria Math"/>
                      </w:rPr>
                    </m:ctrlPr>
                  </m:fPr>
                  <m:num>
                    <m:r>
                      <m:rPr>
                        <m:nor/>
                      </m:rPr>
                      <w:rPr>
                        <w:rFonts w:eastAsia="Calibri"/>
                      </w:rPr>
                      <m:t xml:space="preserve">641 </m:t>
                    </m:r>
                  </m:num>
                  <m:den>
                    <m:r>
                      <m:rPr>
                        <m:nor/>
                      </m:rPr>
                      <w:rPr>
                        <w:rFonts w:eastAsia="Calibri"/>
                      </w:rPr>
                      <m:t>4</m:t>
                    </m:r>
                    <m:r>
                      <m:rPr>
                        <m:nor/>
                      </m:rPr>
                      <w:rPr>
                        <w:rFonts w:ascii="Cambria Math" w:eastAsia="Calibri"/>
                      </w:rPr>
                      <m:t>,</m:t>
                    </m:r>
                    <m:r>
                      <m:rPr>
                        <m:nor/>
                      </m:rPr>
                      <w:rPr>
                        <w:rFonts w:eastAsia="Calibri"/>
                      </w:rPr>
                      <m:t>792</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688</m:t>
                    </m:r>
                  </m:num>
                  <m:den>
                    <m:r>
                      <m:rPr>
                        <m:nor/>
                      </m:rPr>
                      <w:rPr>
                        <w:rFonts w:eastAsia="Calibri"/>
                      </w:rPr>
                      <m:t>4,761</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1,126</m:t>
                    </m:r>
                  </m:num>
                  <m:den>
                    <m:r>
                      <m:rPr>
                        <m:nor/>
                      </m:rPr>
                      <w:rPr>
                        <w:rFonts w:eastAsia="Calibri"/>
                      </w:rPr>
                      <m:t>8,629</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79</m:t>
                    </m:r>
                  </m:num>
                  <m:den>
                    <m:r>
                      <m:rPr>
                        <m:nor/>
                      </m:rPr>
                      <w:rPr>
                        <w:rFonts w:eastAsia="Calibri"/>
                      </w:rPr>
                      <m:t>533</m:t>
                    </m:r>
                  </m:den>
                </m:f>
              </m:e>
            </m:d>
          </m:e>
        </m:d>
      </m:oMath>
    </w:p>
    <w:p w14:paraId="5E925173" w14:textId="77777777" w:rsidR="00911B17" w:rsidRPr="00C44E1D" w:rsidRDefault="00911B17" w:rsidP="00911B17">
      <w:pPr>
        <w:rPr>
          <w:rFonts w:ascii="Cambria Math" w:eastAsia="Calibri" w:hAnsi="Cambria Math"/>
          <w:oMath/>
        </w:rPr>
      </w:pPr>
      <w:proofErr w:type="spellStart"/>
      <w:r w:rsidRPr="00C44E1D">
        <w:rPr>
          <w:rFonts w:eastAsia="Calibri"/>
        </w:rPr>
        <w:t>Nat</w:t>
      </w:r>
      <w:r>
        <w:rPr>
          <w:rFonts w:eastAsia="Calibri"/>
        </w:rPr>
        <w:t>AvgObs</w:t>
      </w:r>
      <w:proofErr w:type="spellEnd"/>
      <w:r w:rsidRPr="00C44E1D">
        <w:rPr>
          <w:rFonts w:eastAsia="Calibri"/>
        </w:rPr>
        <w:t xml:space="preserve"> = </w:t>
      </w:r>
      <m:oMath>
        <m:r>
          <m:rPr>
            <m:nor/>
          </m:rPr>
          <w:rPr>
            <w:rFonts w:eastAsia="Calibri"/>
          </w:rPr>
          <m:t xml:space="preserve">Average </m:t>
        </m:r>
        <m:d>
          <m:dPr>
            <m:ctrlPr>
              <w:rPr>
                <w:rFonts w:ascii="Cambria Math" w:eastAsia="Calibri" w:hAnsi="Cambria Math"/>
              </w:rPr>
            </m:ctrlPr>
          </m:dPr>
          <m:e>
            <m:d>
              <m:dPr>
                <m:ctrlPr>
                  <w:rPr>
                    <w:rFonts w:ascii="Cambria Math" w:eastAsia="Calibri" w:hAnsi="Cambria Math"/>
                  </w:rPr>
                </m:ctrlPr>
              </m:dPr>
              <m:e>
                <m:r>
                  <m:rPr>
                    <m:nor/>
                  </m:rPr>
                  <w:rPr>
                    <w:rFonts w:eastAsia="Calibri"/>
                  </w:rPr>
                  <m:t>0.13376</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0.14451</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0.13049</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0.14822</m:t>
                </m:r>
              </m:e>
            </m:d>
          </m:e>
        </m:d>
      </m:oMath>
    </w:p>
    <w:p w14:paraId="2E4B90DB" w14:textId="77777777" w:rsidR="00911B17" w:rsidRDefault="00911B17" w:rsidP="00911B17">
      <w:pPr>
        <w:rPr>
          <w:rFonts w:eastAsia="Calibri"/>
        </w:rPr>
      </w:pPr>
      <w:r>
        <w:rPr>
          <w:rFonts w:eastAsia="Calibri"/>
        </w:rPr>
        <w:t>NatAvgObs</w:t>
      </w:r>
      <w:r w:rsidRPr="00C44E1D">
        <w:rPr>
          <w:rFonts w:eastAsia="Calibri"/>
        </w:rPr>
        <w:t xml:space="preserve"> = </w:t>
      </w:r>
      <w:r>
        <w:rPr>
          <w:rFonts w:eastAsia="Calibri"/>
        </w:rPr>
        <w:t>0</w:t>
      </w:r>
      <w:r w:rsidRPr="00C44E1D">
        <w:rPr>
          <w:rFonts w:eastAsia="Calibri"/>
        </w:rPr>
        <w:t>.139245</w:t>
      </w:r>
    </w:p>
    <w:p w14:paraId="2400E080" w14:textId="77777777" w:rsidR="00911B17" w:rsidRPr="00C44E1D" w:rsidRDefault="00911B17" w:rsidP="00911B17">
      <w:pPr>
        <w:rPr>
          <w:rFonts w:eastAsia="Calibri"/>
        </w:rPr>
      </w:pPr>
      <w:r>
        <w:rPr>
          <w:rFonts w:eastAsia="Calibri"/>
        </w:rPr>
        <w:t xml:space="preserve">OE Contract 1 = </w:t>
      </w:r>
      <m:oMath>
        <m:d>
          <m:dPr>
            <m:ctrlPr>
              <w:rPr>
                <w:rFonts w:ascii="Cambria Math" w:eastAsia="Calibri" w:hAnsi="Cambria Math"/>
                <w:i/>
              </w:rPr>
            </m:ctrlPr>
          </m:dPr>
          <m:e>
            <m:f>
              <m:fPr>
                <m:ctrlPr>
                  <w:rPr>
                    <w:rFonts w:ascii="Cambria Math" w:eastAsia="Calibri" w:hAnsi="Cambria Math"/>
                    <w:i/>
                  </w:rPr>
                </m:ctrlPr>
              </m:fPr>
              <m:num>
                <m:r>
                  <m:rPr>
                    <m:nor/>
                  </m:rPr>
                  <w:rPr>
                    <w:rFonts w:eastAsia="Calibri"/>
                  </w:rPr>
                  <m:t>641</m:t>
                </m:r>
              </m:num>
              <m:den>
                <m:r>
                  <m:rPr>
                    <m:nor/>
                  </m:rPr>
                  <w:rPr>
                    <w:rFonts w:eastAsia="Calibri"/>
                  </w:rPr>
                  <m:t>642</m:t>
                </m:r>
              </m:den>
            </m:f>
          </m:e>
        </m:d>
      </m:oMath>
      <w:r>
        <w:rPr>
          <w:rFonts w:eastAsia="Calibri"/>
        </w:rPr>
        <w:t xml:space="preserve"> = 0.998442</w:t>
      </w:r>
    </w:p>
    <w:p w14:paraId="50B15827" w14:textId="77777777" w:rsidR="00911B17" w:rsidRPr="00C44E1D" w:rsidRDefault="00911B17" w:rsidP="00911B17">
      <w:pPr>
        <w:rPr>
          <w:rFonts w:eastAsia="Calibri"/>
        </w:rPr>
      </w:pPr>
      <w:r w:rsidRPr="00C44E1D">
        <w:rPr>
          <w:rFonts w:eastAsia="Calibri"/>
        </w:rPr>
        <w:t xml:space="preserve">Final Rate Contract 1 = </w:t>
      </w:r>
      <m:oMath>
        <m:r>
          <m:rPr>
            <m:nor/>
          </m:rPr>
          <w:rPr>
            <w:rFonts w:eastAsia="Calibri"/>
          </w:rPr>
          <m:t xml:space="preserve">0.998442 × 0.139245 x 100 = </m:t>
        </m:r>
        <m:r>
          <m:rPr>
            <m:nor/>
          </m:rPr>
          <w:rPr>
            <w:rFonts w:eastAsia="Times New Roman"/>
          </w:rPr>
          <m:t>13.90</m:t>
        </m:r>
      </m:oMath>
    </w:p>
    <w:p w14:paraId="3E8FBF36" w14:textId="77777777" w:rsidR="00911B17" w:rsidRPr="00215FEA" w:rsidRDefault="00911B17" w:rsidP="00911B17">
      <w:pPr>
        <w:rPr>
          <w:rFonts w:eastAsia="Calibri"/>
        </w:rPr>
      </w:pPr>
      <w:r w:rsidRPr="00C44E1D">
        <w:rPr>
          <w:rFonts w:eastAsia="Calibri"/>
        </w:rPr>
        <w:t>Final Rate reported for Contract 1 = 1</w:t>
      </w:r>
      <w:r>
        <w:rPr>
          <w:rFonts w:eastAsia="Calibri"/>
        </w:rPr>
        <w:t>4%</w:t>
      </w:r>
    </w:p>
    <w:p w14:paraId="2BA75BCD" w14:textId="77777777" w:rsidR="00911B17" w:rsidRPr="00761277" w:rsidRDefault="00911B17" w:rsidP="00911B17">
      <w:pPr>
        <w:pStyle w:val="Normal-Formula"/>
        <w:spacing w:before="120" w:after="120"/>
        <w:rPr>
          <w:rFonts w:ascii="Cambria Math" w:hAnsi="Cambria Math"/>
          <w:sz w:val="28"/>
          <w:szCs w:val="24"/>
        </w:rPr>
      </w:pPr>
    </w:p>
    <w:p w14:paraId="4E799180" w14:textId="77777777" w:rsidR="00911B17" w:rsidRPr="00215FEA" w:rsidRDefault="00911B17" w:rsidP="00911B17">
      <w:pPr>
        <w:rPr>
          <w:rFonts w:eastAsia="Calibri"/>
        </w:rPr>
      </w:pPr>
    </w:p>
    <w:p w14:paraId="2B672FC3" w14:textId="7007EF8F" w:rsidR="00911B17" w:rsidRDefault="00911B17">
      <w:pPr>
        <w:spacing w:line="276" w:lineRule="auto"/>
        <w:rPr>
          <w:rFonts w:eastAsia="Batang"/>
          <w:b/>
          <w:bCs/>
          <w:szCs w:val="24"/>
          <w:lang w:eastAsia="ko-KR"/>
        </w:rPr>
      </w:pPr>
      <w:r>
        <w:rPr>
          <w:rFonts w:eastAsia="Batang"/>
          <w:b/>
          <w:bCs/>
          <w:szCs w:val="24"/>
          <w:lang w:eastAsia="ko-KR"/>
        </w:rPr>
        <w:br w:type="page"/>
      </w:r>
    </w:p>
    <w:p w14:paraId="54B67578" w14:textId="494E7E37" w:rsidR="00911B17" w:rsidRPr="003945D4" w:rsidRDefault="00911B17" w:rsidP="00911B17">
      <w:pPr>
        <w:pStyle w:val="AttachmentTitle"/>
        <w:spacing w:after="120"/>
      </w:pPr>
      <w:r>
        <w:lastRenderedPageBreak/>
        <w:t>C</w:t>
      </w:r>
      <w:r w:rsidRPr="002B0180">
        <w:t xml:space="preserve">alculating </w:t>
      </w:r>
      <w:r>
        <w:t>M</w:t>
      </w:r>
      <w:r w:rsidRPr="002B0180">
        <w:t xml:space="preserve">easure </w:t>
      </w:r>
      <w:r w:rsidR="007C0DCF">
        <w:t>2024</w:t>
      </w:r>
      <w:r>
        <w:t xml:space="preserve"> PCR</w:t>
      </w:r>
      <w:r w:rsidRPr="002B0180">
        <w:t>: Plan All-Cause Readmissions</w:t>
      </w:r>
      <w:r>
        <w:t xml:space="preserve"> (65+)</w:t>
      </w:r>
    </w:p>
    <w:p w14:paraId="76C56D82" w14:textId="166538C9" w:rsidR="00911B17" w:rsidRDefault="00911B17" w:rsidP="00911B17">
      <w:r w:rsidRPr="00CF20FE">
        <w:t xml:space="preserve">All data </w:t>
      </w:r>
      <w:r>
        <w:t>is available in</w:t>
      </w:r>
      <w:r w:rsidRPr="00CF20FE">
        <w:t xml:space="preserve"> the </w:t>
      </w:r>
      <w:r>
        <w:t xml:space="preserve">CMS </w:t>
      </w:r>
      <w:r w:rsidR="007C0DCF">
        <w:t>2024</w:t>
      </w:r>
      <w:r>
        <w:t xml:space="preserve"> </w:t>
      </w:r>
      <w:r w:rsidRPr="00CF20FE">
        <w:t>HEDIS</w:t>
      </w:r>
      <w:r>
        <w:t>®</w:t>
      </w:r>
      <w:r w:rsidRPr="00CF20FE">
        <w:t xml:space="preserve"> </w:t>
      </w:r>
      <w:r>
        <w:t>Public Use File (PUF)</w:t>
      </w:r>
      <w:r>
        <w:rPr>
          <w:rStyle w:val="FootnoteReference"/>
        </w:rPr>
        <w:footnoteReference w:id="9"/>
      </w:r>
      <w:r>
        <w:t xml:space="preserve"> and can be looked up by </w:t>
      </w:r>
      <w:proofErr w:type="spellStart"/>
      <w:r>
        <w:t>IndicatorKey</w:t>
      </w:r>
      <w:proofErr w:type="spellEnd"/>
      <w:r>
        <w:t xml:space="preserve"> (row) and Variable name (column).</w:t>
      </w:r>
    </w:p>
    <w:p w14:paraId="0F070A2B" w14:textId="77777777" w:rsidR="00911B17" w:rsidRDefault="00911B17" w:rsidP="00911B17">
      <w:r>
        <w:t xml:space="preserve">The calculations below use the Denominator, </w:t>
      </w:r>
      <w:proofErr w:type="spellStart"/>
      <w:r>
        <w:t>ObservedCount</w:t>
      </w:r>
      <w:proofErr w:type="spellEnd"/>
      <w:r>
        <w:t xml:space="preserve"> and </w:t>
      </w:r>
      <w:proofErr w:type="spellStart"/>
      <w:r>
        <w:t>ExpectedCount</w:t>
      </w:r>
      <w:proofErr w:type="spellEnd"/>
      <w:r>
        <w:t xml:space="preserve"> values from the PCR (65+) indicator (</w:t>
      </w:r>
      <w:proofErr w:type="spellStart"/>
      <w:r>
        <w:t>IndicatorKey</w:t>
      </w:r>
      <w:proofErr w:type="spellEnd"/>
      <w:r>
        <w:t xml:space="preserve"> = </w:t>
      </w:r>
      <w:r w:rsidRPr="00D1720C">
        <w:t>202111_20</w:t>
      </w:r>
      <w:r>
        <w:t>).</w:t>
      </w:r>
    </w:p>
    <w:p w14:paraId="1C1DC381" w14:textId="77777777" w:rsidR="00911B17" w:rsidRDefault="00911B17" w:rsidP="00911B17">
      <w:r>
        <w:t>For each contract, calculate the (65+) Observed-over-Expected Ratio (OE):</w:t>
      </w:r>
    </w:p>
    <w:p w14:paraId="3CE1E1F6" w14:textId="77777777" w:rsidR="00911B17" w:rsidRDefault="00911B17" w:rsidP="00911B17">
      <w:pPr>
        <w:ind w:firstLine="720"/>
      </w:pPr>
      <w:r>
        <w:t xml:space="preserve">OE = </w:t>
      </w:r>
      <m:oMath>
        <m:d>
          <m:dPr>
            <m:ctrlPr>
              <w:rPr>
                <w:rFonts w:ascii="Cambria Math" w:hAnsi="Cambria Math"/>
                <w:sz w:val="28"/>
                <w:szCs w:val="28"/>
              </w:rPr>
            </m:ctrlPr>
          </m:dPr>
          <m:e>
            <m:f>
              <m:fPr>
                <m:ctrlPr>
                  <w:rPr>
                    <w:rFonts w:ascii="Cambria Math" w:hAnsi="Cambria Math"/>
                    <w:sz w:val="28"/>
                    <w:szCs w:val="28"/>
                  </w:rPr>
                </m:ctrlPr>
              </m:fPr>
              <m:num>
                <m:r>
                  <m:rPr>
                    <m:nor/>
                  </m:rPr>
                  <w:rPr>
                    <w:sz w:val="28"/>
                    <w:szCs w:val="28"/>
                  </w:rPr>
                  <m:t>ObservedCount</m:t>
                </m:r>
              </m:num>
              <m:den>
                <m:r>
                  <m:rPr>
                    <m:nor/>
                  </m:rPr>
                  <w:rPr>
                    <w:sz w:val="28"/>
                    <w:szCs w:val="28"/>
                  </w:rPr>
                  <m:t>ExpectedCount</m:t>
                </m:r>
              </m:den>
            </m:f>
          </m:e>
        </m:d>
      </m:oMath>
    </w:p>
    <w:p w14:paraId="40A679C0" w14:textId="77777777" w:rsidR="00911B17" w:rsidRDefault="00911B17" w:rsidP="00911B17">
      <w:r>
        <w:t>Calculate the national average of the (65+) Observed Rate:</w:t>
      </w:r>
    </w:p>
    <w:p w14:paraId="4D999D5B" w14:textId="77777777" w:rsidR="00911B17" w:rsidRDefault="00911B17" w:rsidP="00911B17">
      <w:pPr>
        <w:pStyle w:val="Normal-Formula"/>
        <w:spacing w:before="120"/>
        <w:ind w:firstLine="720"/>
      </w:pPr>
      <w:proofErr w:type="spellStart"/>
      <w:r w:rsidRPr="00301E67">
        <w:t>NatAvgObs</w:t>
      </w:r>
      <w:proofErr w:type="spellEnd"/>
      <w:r w:rsidRPr="00301E67">
        <w:t xml:space="preserve"> = </w:t>
      </w:r>
      <m:oMath>
        <m:r>
          <m:rPr>
            <m:nor/>
          </m:rPr>
          <m:t>Average</m:t>
        </m:r>
        <m:d>
          <m:dPr>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w:proofErr w:type="spellStart"/>
                        <m:r>
                          <m:rPr>
                            <m:nor/>
                          </m:rPr>
                          <m:t>ObservedCount</m:t>
                        </m:r>
                        <w:proofErr w:type="spellEnd"/>
                      </m:e>
                      <m:sub>
                        <m:r>
                          <m:rPr>
                            <m:nor/>
                          </m:rPr>
                          <m:t>1</m:t>
                        </m:r>
                      </m:sub>
                    </m:sSub>
                  </m:num>
                  <m:den>
                    <m:sSub>
                      <m:sSubPr>
                        <m:ctrlPr>
                          <w:rPr>
                            <w:rFonts w:ascii="Cambria Math" w:hAnsi="Cambria Math"/>
                          </w:rPr>
                        </m:ctrlPr>
                      </m:sSubPr>
                      <m:e>
                        <m:r>
                          <m:rPr>
                            <m:nor/>
                          </m:rPr>
                          <m:t>Denominator</m:t>
                        </m:r>
                      </m:e>
                      <m:sub>
                        <m:r>
                          <m:rPr>
                            <m:nor/>
                          </m:rPr>
                          <m:t>1</m:t>
                        </m:r>
                      </m:sub>
                    </m:sSub>
                  </m:den>
                </m:f>
              </m:e>
            </m:d>
            <m:r>
              <m:rPr>
                <m:nor/>
              </m:rPr>
              <m:t xml:space="preserve"> + … +</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nor/>
                          </m:rPr>
                          <m:t>ObservedCount</m:t>
                        </m:r>
                      </m:e>
                      <m:sub>
                        <m:r>
                          <m:rPr>
                            <m:nor/>
                          </m:rPr>
                          <m:t>n</m:t>
                        </m:r>
                      </m:sub>
                    </m:sSub>
                  </m:num>
                  <m:den>
                    <m:sSub>
                      <m:sSubPr>
                        <m:ctrlPr>
                          <w:rPr>
                            <w:rFonts w:ascii="Cambria Math" w:hAnsi="Cambria Math"/>
                          </w:rPr>
                        </m:ctrlPr>
                      </m:sSubPr>
                      <m:e>
                        <m:r>
                          <m:rPr>
                            <m:nor/>
                          </m:rPr>
                          <m:t>Denominator</m:t>
                        </m:r>
                      </m:e>
                      <m:sub>
                        <m:r>
                          <m:rPr>
                            <m:nor/>
                          </m:rPr>
                          <m:t>n</m:t>
                        </m:r>
                      </m:sub>
                    </m:sSub>
                  </m:den>
                </m:f>
              </m:e>
            </m:d>
          </m:e>
        </m:d>
      </m:oMath>
    </w:p>
    <w:p w14:paraId="19368766" w14:textId="77777777" w:rsidR="00911B17" w:rsidRPr="001F52D8" w:rsidRDefault="00911B17" w:rsidP="00911B17">
      <w:r>
        <w:t>W</w:t>
      </w:r>
      <w:r w:rsidRPr="00301E67">
        <w:t xml:space="preserve">here 1 through n are all </w:t>
      </w:r>
      <w:r w:rsidRPr="00D208DD">
        <w:t xml:space="preserve">contracts with </w:t>
      </w:r>
      <w:r>
        <w:t xml:space="preserve">a (65+) </w:t>
      </w:r>
      <w:r w:rsidRPr="00D208DD">
        <w:t xml:space="preserve">Denominator </w:t>
      </w:r>
      <w:r>
        <w:t>larger than or equal to</w:t>
      </w:r>
      <w:r w:rsidRPr="00D208DD">
        <w:t xml:space="preserve"> 150</w:t>
      </w:r>
      <w:r>
        <w:t>, and a (65+) OE larger than or equal to 0.2 and less than or equal to 5.0.</w:t>
      </w:r>
    </w:p>
    <w:p w14:paraId="5BF517A3" w14:textId="77777777" w:rsidR="00911B17" w:rsidRDefault="00911B17" w:rsidP="00911B17">
      <w:pPr>
        <w:rPr>
          <w:szCs w:val="20"/>
        </w:rPr>
      </w:pPr>
      <w:r>
        <w:rPr>
          <w:szCs w:val="20"/>
        </w:rPr>
        <w:t>For each contract, calculate the Final Rate and convert to percentages:</w:t>
      </w:r>
    </w:p>
    <w:p w14:paraId="6498C245" w14:textId="77777777" w:rsidR="00911B17" w:rsidRDefault="00911B17" w:rsidP="00911B17">
      <w:pPr>
        <w:pStyle w:val="Normal-Formula"/>
        <w:spacing w:before="120" w:after="120"/>
        <w:ind w:firstLine="720"/>
      </w:pPr>
      <w:r>
        <w:rPr>
          <w:szCs w:val="20"/>
        </w:rPr>
        <w:t>Final</w:t>
      </w:r>
      <w:r w:rsidRPr="00301E67">
        <w:rPr>
          <w:szCs w:val="20"/>
        </w:rPr>
        <w:t xml:space="preserve"> Rate =</w:t>
      </w:r>
      <w:r>
        <w:t xml:space="preserve"> </w:t>
      </w:r>
      <m:oMath>
        <m:r>
          <m:rPr>
            <m:nor/>
          </m:rPr>
          <m:t xml:space="preserve">OE x </m:t>
        </m:r>
        <w:proofErr w:type="spellStart"/>
        <m:r>
          <m:rPr>
            <m:nor/>
          </m:rPr>
          <m:t>NatAvgObs</m:t>
        </m:r>
        <w:proofErr w:type="spellEnd"/>
        <m:r>
          <m:rPr>
            <m:nor/>
          </m:rPr>
          <m:t xml:space="preserve"> x 100 </m:t>
        </m:r>
      </m:oMath>
    </w:p>
    <w:p w14:paraId="5361CD26" w14:textId="77777777" w:rsidR="00911B17" w:rsidRDefault="00911B17" w:rsidP="00911B17">
      <w:pPr>
        <w:pStyle w:val="Normal-Formula"/>
        <w:spacing w:before="120" w:after="120"/>
      </w:pPr>
      <w:r>
        <w:t>And round to the nearest integer.</w:t>
      </w:r>
    </w:p>
    <w:p w14:paraId="6A07FCD9" w14:textId="77777777" w:rsidR="00911B17" w:rsidRDefault="00911B17" w:rsidP="00911B17">
      <w:pPr>
        <w:spacing w:line="259" w:lineRule="auto"/>
        <w:rPr>
          <w:rFonts w:eastAsia="Calibri"/>
        </w:rPr>
      </w:pPr>
    </w:p>
    <w:p w14:paraId="4F7C0D10" w14:textId="77777777" w:rsidR="00911B17" w:rsidRDefault="00911B17" w:rsidP="00911B17">
      <w:pPr>
        <w:spacing w:line="259" w:lineRule="auto"/>
        <w:rPr>
          <w:rFonts w:eastAsia="Calibri"/>
        </w:rPr>
      </w:pPr>
    </w:p>
    <w:p w14:paraId="650DFECB" w14:textId="77777777" w:rsidR="00911B17" w:rsidRDefault="00911B17" w:rsidP="00911B17">
      <w:pPr>
        <w:spacing w:line="259" w:lineRule="auto"/>
        <w:rPr>
          <w:rFonts w:eastAsia="Calibri"/>
        </w:rPr>
      </w:pPr>
    </w:p>
    <w:p w14:paraId="64F4A5BC" w14:textId="77777777" w:rsidR="00911B17" w:rsidRPr="00C44E1D" w:rsidRDefault="00911B17" w:rsidP="00911B17">
      <w:pPr>
        <w:spacing w:line="259" w:lineRule="auto"/>
        <w:rPr>
          <w:rFonts w:eastAsia="Calibri"/>
        </w:rPr>
      </w:pPr>
      <w:r w:rsidRPr="00C44E1D">
        <w:rPr>
          <w:rFonts w:eastAsia="Calibri"/>
        </w:rPr>
        <w:t>Example: Calculating the final rate for Contract 1</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29" w:type="dxa"/>
          <w:bottom w:w="14" w:type="dxa"/>
          <w:right w:w="29" w:type="dxa"/>
        </w:tblCellMar>
        <w:tblLook w:val="04A0" w:firstRow="1" w:lastRow="0" w:firstColumn="1" w:lastColumn="0" w:noHBand="0" w:noVBand="1"/>
      </w:tblPr>
      <w:tblGrid>
        <w:gridCol w:w="815"/>
        <w:gridCol w:w="1052"/>
        <w:gridCol w:w="1070"/>
        <w:gridCol w:w="1289"/>
        <w:gridCol w:w="1261"/>
      </w:tblGrid>
      <w:tr w:rsidR="00911B17" w:rsidRPr="00C44E1D" w14:paraId="11567FCD" w14:textId="77777777" w:rsidTr="00A0374B">
        <w:tc>
          <w:tcPr>
            <w:tcW w:w="0" w:type="auto"/>
            <w:shd w:val="clear" w:color="000000" w:fill="BFBFBF"/>
            <w:vAlign w:val="center"/>
            <w:hideMark/>
          </w:tcPr>
          <w:p w14:paraId="1886FE08" w14:textId="77777777" w:rsidR="00911B17" w:rsidRPr="00C44E1D" w:rsidRDefault="00911B17" w:rsidP="00A0374B">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Contract</w:t>
            </w:r>
          </w:p>
        </w:tc>
        <w:tc>
          <w:tcPr>
            <w:tcW w:w="0" w:type="auto"/>
            <w:shd w:val="clear" w:color="000000" w:fill="BFBFBF"/>
            <w:noWrap/>
            <w:vAlign w:val="center"/>
            <w:hideMark/>
          </w:tcPr>
          <w:p w14:paraId="0DCC3F7E" w14:textId="77777777" w:rsidR="00911B17" w:rsidRPr="00C44E1D" w:rsidRDefault="00911B17" w:rsidP="00A0374B">
            <w:pPr>
              <w:spacing w:after="0"/>
              <w:jc w:val="center"/>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IndicatorKey</w:t>
            </w:r>
            <w:proofErr w:type="spellEnd"/>
          </w:p>
        </w:tc>
        <w:tc>
          <w:tcPr>
            <w:tcW w:w="0" w:type="auto"/>
            <w:shd w:val="clear" w:color="000000" w:fill="BFBFBF"/>
            <w:vAlign w:val="center"/>
            <w:hideMark/>
          </w:tcPr>
          <w:p w14:paraId="6FAC7C4B" w14:textId="77777777" w:rsidR="00911B17" w:rsidRPr="00C44E1D" w:rsidRDefault="00911B17" w:rsidP="00A0374B">
            <w:pPr>
              <w:spacing w:after="0"/>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 xml:space="preserve">Denominator </w:t>
            </w:r>
          </w:p>
        </w:tc>
        <w:tc>
          <w:tcPr>
            <w:tcW w:w="0" w:type="auto"/>
            <w:shd w:val="clear" w:color="000000" w:fill="BFBFBF"/>
            <w:vAlign w:val="center"/>
            <w:hideMark/>
          </w:tcPr>
          <w:p w14:paraId="472939F0" w14:textId="77777777" w:rsidR="00911B17" w:rsidRPr="00C44E1D" w:rsidRDefault="00911B17" w:rsidP="00A0374B">
            <w:pPr>
              <w:spacing w:after="0"/>
              <w:jc w:val="center"/>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ObservedCount</w:t>
            </w:r>
            <w:proofErr w:type="spellEnd"/>
          </w:p>
        </w:tc>
        <w:tc>
          <w:tcPr>
            <w:tcW w:w="0" w:type="auto"/>
            <w:shd w:val="clear" w:color="000000" w:fill="BFBFBF"/>
            <w:vAlign w:val="center"/>
            <w:hideMark/>
          </w:tcPr>
          <w:p w14:paraId="13A08D39" w14:textId="77777777" w:rsidR="00911B17" w:rsidRPr="00C44E1D" w:rsidRDefault="00911B17" w:rsidP="00A0374B">
            <w:pPr>
              <w:spacing w:after="0"/>
              <w:jc w:val="center"/>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ExpectedCount</w:t>
            </w:r>
            <w:proofErr w:type="spellEnd"/>
          </w:p>
        </w:tc>
      </w:tr>
      <w:tr w:rsidR="00911B17" w:rsidRPr="00C44E1D" w14:paraId="47D82DAC" w14:textId="77777777" w:rsidTr="00A0374B">
        <w:tc>
          <w:tcPr>
            <w:tcW w:w="0" w:type="auto"/>
            <w:shd w:val="clear" w:color="auto" w:fill="auto"/>
            <w:vAlign w:val="center"/>
          </w:tcPr>
          <w:p w14:paraId="3E71A8E0" w14:textId="77777777" w:rsidR="00911B17" w:rsidRDefault="00911B17" w:rsidP="00A0374B">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1</w:t>
            </w:r>
          </w:p>
        </w:tc>
        <w:tc>
          <w:tcPr>
            <w:tcW w:w="0" w:type="auto"/>
            <w:shd w:val="clear" w:color="auto" w:fill="auto"/>
            <w:noWrap/>
            <w:vAlign w:val="center"/>
          </w:tcPr>
          <w:p w14:paraId="29686534" w14:textId="77777777" w:rsidR="00911B17" w:rsidRPr="0042433C" w:rsidRDefault="00911B17" w:rsidP="00A0374B">
            <w:pPr>
              <w:spacing w:after="0"/>
              <w:jc w:val="right"/>
              <w:rPr>
                <w:rFonts w:ascii="Arial Narrow" w:eastAsia="Times New Roman" w:hAnsi="Arial Narrow" w:cs="Times New Roman"/>
                <w:color w:val="000000"/>
                <w:sz w:val="20"/>
                <w:szCs w:val="20"/>
              </w:rPr>
            </w:pPr>
            <w:r w:rsidRPr="00D1720C">
              <w:rPr>
                <w:rFonts w:ascii="Arial Narrow" w:hAnsi="Arial Narrow"/>
                <w:sz w:val="20"/>
                <w:szCs w:val="20"/>
              </w:rPr>
              <w:t>202111_20</w:t>
            </w:r>
          </w:p>
        </w:tc>
        <w:tc>
          <w:tcPr>
            <w:tcW w:w="0" w:type="auto"/>
            <w:shd w:val="clear" w:color="auto" w:fill="auto"/>
            <w:noWrap/>
            <w:vAlign w:val="center"/>
          </w:tcPr>
          <w:p w14:paraId="24FF4ED7"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4,792</w:t>
            </w:r>
          </w:p>
        </w:tc>
        <w:tc>
          <w:tcPr>
            <w:tcW w:w="0" w:type="auto"/>
            <w:shd w:val="clear" w:color="auto" w:fill="auto"/>
            <w:noWrap/>
            <w:vAlign w:val="center"/>
          </w:tcPr>
          <w:p w14:paraId="71804480"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641</w:t>
            </w:r>
          </w:p>
        </w:tc>
        <w:tc>
          <w:tcPr>
            <w:tcW w:w="0" w:type="auto"/>
            <w:shd w:val="clear" w:color="auto" w:fill="auto"/>
            <w:noWrap/>
            <w:vAlign w:val="center"/>
          </w:tcPr>
          <w:p w14:paraId="60D0DDC1"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642</w:t>
            </w:r>
          </w:p>
        </w:tc>
      </w:tr>
      <w:tr w:rsidR="00911B17" w:rsidRPr="00C44E1D" w14:paraId="10127D68" w14:textId="77777777" w:rsidTr="00A0374B">
        <w:tc>
          <w:tcPr>
            <w:tcW w:w="0" w:type="auto"/>
            <w:shd w:val="clear" w:color="auto" w:fill="auto"/>
            <w:vAlign w:val="center"/>
          </w:tcPr>
          <w:p w14:paraId="4B5D034A" w14:textId="77777777" w:rsidR="00911B17" w:rsidRDefault="00911B17" w:rsidP="00A0374B">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2</w:t>
            </w:r>
          </w:p>
        </w:tc>
        <w:tc>
          <w:tcPr>
            <w:tcW w:w="0" w:type="auto"/>
            <w:shd w:val="clear" w:color="auto" w:fill="auto"/>
            <w:noWrap/>
            <w:vAlign w:val="center"/>
          </w:tcPr>
          <w:p w14:paraId="4A5405A0" w14:textId="77777777" w:rsidR="00911B17" w:rsidRPr="0042433C" w:rsidRDefault="00911B17" w:rsidP="00A0374B">
            <w:pPr>
              <w:spacing w:after="0"/>
              <w:jc w:val="right"/>
              <w:rPr>
                <w:rFonts w:ascii="Arial Narrow" w:eastAsia="Times New Roman" w:hAnsi="Arial Narrow" w:cs="Times New Roman"/>
                <w:color w:val="000000"/>
                <w:sz w:val="20"/>
                <w:szCs w:val="20"/>
              </w:rPr>
            </w:pPr>
            <w:r w:rsidRPr="00D1720C">
              <w:rPr>
                <w:rFonts w:ascii="Arial Narrow" w:eastAsia="Times New Roman" w:hAnsi="Arial Narrow" w:cs="Times New Roman"/>
                <w:color w:val="000000"/>
                <w:sz w:val="20"/>
                <w:szCs w:val="20"/>
              </w:rPr>
              <w:t>202111_20</w:t>
            </w:r>
          </w:p>
        </w:tc>
        <w:tc>
          <w:tcPr>
            <w:tcW w:w="0" w:type="auto"/>
            <w:shd w:val="clear" w:color="auto" w:fill="auto"/>
            <w:noWrap/>
            <w:vAlign w:val="center"/>
          </w:tcPr>
          <w:p w14:paraId="14689981"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4,761</w:t>
            </w:r>
          </w:p>
        </w:tc>
        <w:tc>
          <w:tcPr>
            <w:tcW w:w="0" w:type="auto"/>
            <w:shd w:val="clear" w:color="auto" w:fill="auto"/>
            <w:noWrap/>
            <w:vAlign w:val="center"/>
          </w:tcPr>
          <w:p w14:paraId="0BD59D31"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688</w:t>
            </w:r>
          </w:p>
        </w:tc>
        <w:tc>
          <w:tcPr>
            <w:tcW w:w="0" w:type="auto"/>
            <w:shd w:val="clear" w:color="auto" w:fill="auto"/>
            <w:noWrap/>
            <w:vAlign w:val="center"/>
          </w:tcPr>
          <w:p w14:paraId="1CFC248A"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668</w:t>
            </w:r>
          </w:p>
        </w:tc>
      </w:tr>
      <w:tr w:rsidR="00911B17" w:rsidRPr="00C44E1D" w14:paraId="27A954B2" w14:textId="77777777" w:rsidTr="00A0374B">
        <w:tc>
          <w:tcPr>
            <w:tcW w:w="0" w:type="auto"/>
            <w:shd w:val="clear" w:color="auto" w:fill="auto"/>
            <w:vAlign w:val="center"/>
          </w:tcPr>
          <w:p w14:paraId="3061A5E5" w14:textId="77777777" w:rsidR="00911B17" w:rsidRDefault="00911B17" w:rsidP="00A0374B">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3</w:t>
            </w:r>
          </w:p>
        </w:tc>
        <w:tc>
          <w:tcPr>
            <w:tcW w:w="0" w:type="auto"/>
            <w:shd w:val="clear" w:color="auto" w:fill="auto"/>
            <w:noWrap/>
            <w:vAlign w:val="center"/>
          </w:tcPr>
          <w:p w14:paraId="2D2614FD" w14:textId="77777777" w:rsidR="00911B17" w:rsidRPr="0042433C" w:rsidRDefault="00911B17" w:rsidP="00A0374B">
            <w:pPr>
              <w:spacing w:after="0"/>
              <w:jc w:val="right"/>
              <w:rPr>
                <w:rFonts w:ascii="Arial Narrow" w:eastAsia="Times New Roman" w:hAnsi="Arial Narrow" w:cs="Times New Roman"/>
                <w:color w:val="000000"/>
                <w:sz w:val="20"/>
                <w:szCs w:val="20"/>
              </w:rPr>
            </w:pPr>
            <w:r w:rsidRPr="00D1720C">
              <w:rPr>
                <w:rFonts w:ascii="Arial Narrow" w:eastAsia="Times New Roman" w:hAnsi="Arial Narrow" w:cs="Times New Roman"/>
                <w:color w:val="000000"/>
                <w:sz w:val="20"/>
                <w:szCs w:val="20"/>
              </w:rPr>
              <w:t>202111_20</w:t>
            </w:r>
          </w:p>
        </w:tc>
        <w:tc>
          <w:tcPr>
            <w:tcW w:w="0" w:type="auto"/>
            <w:shd w:val="clear" w:color="auto" w:fill="auto"/>
            <w:noWrap/>
            <w:vAlign w:val="center"/>
          </w:tcPr>
          <w:p w14:paraId="28FFFCBD"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8,629</w:t>
            </w:r>
          </w:p>
        </w:tc>
        <w:tc>
          <w:tcPr>
            <w:tcW w:w="0" w:type="auto"/>
            <w:shd w:val="clear" w:color="auto" w:fill="auto"/>
            <w:noWrap/>
            <w:vAlign w:val="center"/>
          </w:tcPr>
          <w:p w14:paraId="7F8F956E"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1,126</w:t>
            </w:r>
          </w:p>
        </w:tc>
        <w:tc>
          <w:tcPr>
            <w:tcW w:w="0" w:type="auto"/>
            <w:shd w:val="clear" w:color="auto" w:fill="auto"/>
            <w:noWrap/>
            <w:vAlign w:val="center"/>
          </w:tcPr>
          <w:p w14:paraId="426494B2"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1,070</w:t>
            </w:r>
          </w:p>
        </w:tc>
      </w:tr>
      <w:tr w:rsidR="00911B17" w:rsidRPr="00C44E1D" w14:paraId="7BEF33D9" w14:textId="77777777" w:rsidTr="00A0374B">
        <w:tc>
          <w:tcPr>
            <w:tcW w:w="0" w:type="auto"/>
            <w:shd w:val="clear" w:color="auto" w:fill="auto"/>
            <w:vAlign w:val="center"/>
          </w:tcPr>
          <w:p w14:paraId="2622F6F3" w14:textId="77777777" w:rsidR="00911B17" w:rsidRDefault="00911B17" w:rsidP="00A0374B">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4</w:t>
            </w:r>
          </w:p>
        </w:tc>
        <w:tc>
          <w:tcPr>
            <w:tcW w:w="0" w:type="auto"/>
            <w:shd w:val="clear" w:color="auto" w:fill="auto"/>
            <w:noWrap/>
            <w:vAlign w:val="center"/>
          </w:tcPr>
          <w:p w14:paraId="26688A4B" w14:textId="77777777" w:rsidR="00911B17" w:rsidRPr="0042433C" w:rsidRDefault="00911B17" w:rsidP="00A0374B">
            <w:pPr>
              <w:spacing w:after="0"/>
              <w:jc w:val="right"/>
              <w:rPr>
                <w:rFonts w:ascii="Arial Narrow" w:hAnsi="Arial Narrow" w:cs="Calibri"/>
                <w:color w:val="000000"/>
                <w:sz w:val="20"/>
                <w:szCs w:val="20"/>
              </w:rPr>
            </w:pPr>
            <w:r w:rsidRPr="00D1720C">
              <w:rPr>
                <w:rFonts w:ascii="Arial Narrow" w:hAnsi="Arial Narrow" w:cs="Calibri"/>
                <w:color w:val="000000"/>
                <w:sz w:val="20"/>
                <w:szCs w:val="20"/>
              </w:rPr>
              <w:t>202111_20</w:t>
            </w:r>
          </w:p>
        </w:tc>
        <w:tc>
          <w:tcPr>
            <w:tcW w:w="0" w:type="auto"/>
            <w:shd w:val="clear" w:color="auto" w:fill="auto"/>
            <w:noWrap/>
            <w:vAlign w:val="center"/>
          </w:tcPr>
          <w:p w14:paraId="138E13B3" w14:textId="77777777" w:rsidR="00911B17" w:rsidRDefault="00911B17" w:rsidP="00A0374B">
            <w:pPr>
              <w:spacing w:after="0"/>
              <w:jc w:val="right"/>
              <w:rPr>
                <w:rFonts w:ascii="Arial Narrow" w:hAnsi="Arial Narrow" w:cs="Calibri"/>
                <w:color w:val="000000"/>
                <w:sz w:val="20"/>
                <w:szCs w:val="20"/>
              </w:rPr>
            </w:pPr>
            <w:r>
              <w:rPr>
                <w:rFonts w:ascii="Arial Narrow" w:hAnsi="Arial Narrow" w:cs="Calibri"/>
                <w:color w:val="000000"/>
                <w:sz w:val="20"/>
                <w:szCs w:val="20"/>
              </w:rPr>
              <w:t>533</w:t>
            </w:r>
          </w:p>
        </w:tc>
        <w:tc>
          <w:tcPr>
            <w:tcW w:w="0" w:type="auto"/>
            <w:shd w:val="clear" w:color="auto" w:fill="auto"/>
            <w:noWrap/>
            <w:vAlign w:val="center"/>
          </w:tcPr>
          <w:p w14:paraId="4C967332" w14:textId="77777777" w:rsidR="00911B17" w:rsidRDefault="00911B17" w:rsidP="00A0374B">
            <w:pPr>
              <w:spacing w:after="0"/>
              <w:jc w:val="right"/>
              <w:rPr>
                <w:rFonts w:ascii="Arial Narrow" w:hAnsi="Arial Narrow" w:cs="Calibri"/>
                <w:color w:val="000000"/>
                <w:sz w:val="20"/>
                <w:szCs w:val="20"/>
              </w:rPr>
            </w:pPr>
            <w:r>
              <w:rPr>
                <w:rFonts w:ascii="Arial Narrow" w:hAnsi="Arial Narrow" w:cs="Calibri"/>
                <w:color w:val="000000"/>
                <w:sz w:val="20"/>
                <w:szCs w:val="20"/>
              </w:rPr>
              <w:t>79</w:t>
            </w:r>
          </w:p>
        </w:tc>
        <w:tc>
          <w:tcPr>
            <w:tcW w:w="0" w:type="auto"/>
            <w:shd w:val="clear" w:color="auto" w:fill="auto"/>
            <w:noWrap/>
            <w:vAlign w:val="center"/>
          </w:tcPr>
          <w:p w14:paraId="42CE35B5" w14:textId="77777777" w:rsidR="00911B17" w:rsidRDefault="00911B17" w:rsidP="00A0374B">
            <w:pPr>
              <w:spacing w:after="0"/>
              <w:jc w:val="right"/>
              <w:rPr>
                <w:rFonts w:ascii="Arial Narrow" w:hAnsi="Arial Narrow" w:cs="Calibri"/>
                <w:color w:val="000000"/>
                <w:sz w:val="20"/>
                <w:szCs w:val="20"/>
              </w:rPr>
            </w:pPr>
            <w:r>
              <w:rPr>
                <w:rFonts w:ascii="Arial Narrow" w:hAnsi="Arial Narrow" w:cs="Calibri"/>
                <w:color w:val="000000"/>
                <w:sz w:val="20"/>
                <w:szCs w:val="20"/>
              </w:rPr>
              <w:t>73</w:t>
            </w:r>
          </w:p>
        </w:tc>
      </w:tr>
    </w:tbl>
    <w:p w14:paraId="22A4F688" w14:textId="77777777" w:rsidR="00911B17" w:rsidRPr="00C44E1D" w:rsidRDefault="00911B17" w:rsidP="00911B17">
      <w:pPr>
        <w:rPr>
          <w:rFonts w:eastAsia="Calibri" w:cs="Times New Roman"/>
        </w:rPr>
      </w:pPr>
      <w:proofErr w:type="spellStart"/>
      <w:r w:rsidRPr="00C44E1D">
        <w:rPr>
          <w:rFonts w:eastAsia="Calibri"/>
        </w:rPr>
        <w:t>Nat</w:t>
      </w:r>
      <w:r>
        <w:rPr>
          <w:rFonts w:eastAsia="Calibri"/>
        </w:rPr>
        <w:t>Avg</w:t>
      </w:r>
      <w:r w:rsidRPr="00C44E1D">
        <w:rPr>
          <w:rFonts w:eastAsia="Calibri"/>
        </w:rPr>
        <w:t>Obs</w:t>
      </w:r>
      <w:proofErr w:type="spellEnd"/>
      <w:r w:rsidRPr="00C44E1D">
        <w:rPr>
          <w:rFonts w:eastAsia="Calibri"/>
        </w:rPr>
        <w:t xml:space="preserve"> = </w:t>
      </w:r>
      <m:oMath>
        <m:r>
          <m:rPr>
            <m:nor/>
          </m:rPr>
          <w:rPr>
            <w:rFonts w:eastAsia="Calibri"/>
          </w:rPr>
          <m:t>Average</m:t>
        </m:r>
        <m:d>
          <m:dPr>
            <m:ctrlPr>
              <w:rPr>
                <w:rFonts w:ascii="Cambria Math" w:eastAsia="Calibri" w:hAnsi="Cambria Math"/>
              </w:rPr>
            </m:ctrlPr>
          </m:dPr>
          <m:e>
            <m:d>
              <m:dPr>
                <m:ctrlPr>
                  <w:rPr>
                    <w:rFonts w:ascii="Cambria Math" w:eastAsia="Calibri" w:hAnsi="Cambria Math"/>
                  </w:rPr>
                </m:ctrlPr>
              </m:dPr>
              <m:e>
                <m:f>
                  <m:fPr>
                    <m:ctrlPr>
                      <w:rPr>
                        <w:rFonts w:ascii="Cambria Math" w:eastAsia="Calibri" w:hAnsi="Cambria Math"/>
                      </w:rPr>
                    </m:ctrlPr>
                  </m:fPr>
                  <m:num>
                    <m:r>
                      <m:rPr>
                        <m:nor/>
                      </m:rPr>
                      <w:rPr>
                        <w:rFonts w:eastAsia="Calibri"/>
                      </w:rPr>
                      <m:t xml:space="preserve">641 </m:t>
                    </m:r>
                  </m:num>
                  <m:den>
                    <m:r>
                      <m:rPr>
                        <m:nor/>
                      </m:rPr>
                      <w:rPr>
                        <w:rFonts w:eastAsia="Calibri"/>
                      </w:rPr>
                      <m:t>4</m:t>
                    </m:r>
                    <m:r>
                      <m:rPr>
                        <m:nor/>
                      </m:rPr>
                      <w:rPr>
                        <w:rFonts w:ascii="Cambria Math" w:eastAsia="Calibri"/>
                      </w:rPr>
                      <m:t>,</m:t>
                    </m:r>
                    <m:r>
                      <m:rPr>
                        <m:nor/>
                      </m:rPr>
                      <w:rPr>
                        <w:rFonts w:eastAsia="Calibri"/>
                      </w:rPr>
                      <m:t>792</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688</m:t>
                    </m:r>
                  </m:num>
                  <m:den>
                    <m:r>
                      <m:rPr>
                        <m:nor/>
                      </m:rPr>
                      <w:rPr>
                        <w:rFonts w:eastAsia="Calibri"/>
                      </w:rPr>
                      <m:t>4,761</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1,126</m:t>
                    </m:r>
                  </m:num>
                  <m:den>
                    <m:r>
                      <m:rPr>
                        <m:nor/>
                      </m:rPr>
                      <w:rPr>
                        <w:rFonts w:eastAsia="Calibri"/>
                      </w:rPr>
                      <m:t>8,629</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79</m:t>
                    </m:r>
                  </m:num>
                  <m:den>
                    <m:r>
                      <m:rPr>
                        <m:nor/>
                      </m:rPr>
                      <w:rPr>
                        <w:rFonts w:eastAsia="Calibri"/>
                      </w:rPr>
                      <m:t>533</m:t>
                    </m:r>
                  </m:den>
                </m:f>
              </m:e>
            </m:d>
          </m:e>
        </m:d>
      </m:oMath>
    </w:p>
    <w:p w14:paraId="2D928C0F" w14:textId="77777777" w:rsidR="00911B17" w:rsidRPr="00C44E1D" w:rsidRDefault="00911B17" w:rsidP="00911B17">
      <w:pPr>
        <w:rPr>
          <w:rFonts w:ascii="Cambria Math" w:eastAsia="Calibri" w:hAnsi="Cambria Math"/>
          <w:oMath/>
        </w:rPr>
      </w:pPr>
      <w:proofErr w:type="spellStart"/>
      <w:r w:rsidRPr="00C44E1D">
        <w:rPr>
          <w:rFonts w:eastAsia="Calibri"/>
        </w:rPr>
        <w:t>Nat</w:t>
      </w:r>
      <w:r>
        <w:rPr>
          <w:rFonts w:eastAsia="Calibri"/>
        </w:rPr>
        <w:t>AvgObs</w:t>
      </w:r>
      <w:proofErr w:type="spellEnd"/>
      <w:r w:rsidRPr="00C44E1D">
        <w:rPr>
          <w:rFonts w:eastAsia="Calibri"/>
        </w:rPr>
        <w:t xml:space="preserve"> = </w:t>
      </w:r>
      <m:oMath>
        <m:r>
          <m:rPr>
            <m:nor/>
          </m:rPr>
          <w:rPr>
            <w:rFonts w:eastAsia="Calibri"/>
          </w:rPr>
          <m:t xml:space="preserve">Average </m:t>
        </m:r>
        <m:d>
          <m:dPr>
            <m:ctrlPr>
              <w:rPr>
                <w:rFonts w:ascii="Cambria Math" w:eastAsia="Calibri" w:hAnsi="Cambria Math"/>
              </w:rPr>
            </m:ctrlPr>
          </m:dPr>
          <m:e>
            <m:d>
              <m:dPr>
                <m:ctrlPr>
                  <w:rPr>
                    <w:rFonts w:ascii="Cambria Math" w:eastAsia="Calibri" w:hAnsi="Cambria Math"/>
                  </w:rPr>
                </m:ctrlPr>
              </m:dPr>
              <m:e>
                <m:r>
                  <m:rPr>
                    <m:nor/>
                  </m:rPr>
                  <w:rPr>
                    <w:rFonts w:eastAsia="Calibri"/>
                  </w:rPr>
                  <m:t>0.13376</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0.14451</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0.13049</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0.14822</m:t>
                </m:r>
              </m:e>
            </m:d>
          </m:e>
        </m:d>
      </m:oMath>
    </w:p>
    <w:p w14:paraId="6A13EE51" w14:textId="77777777" w:rsidR="00911B17" w:rsidRDefault="00911B17" w:rsidP="00911B17">
      <w:pPr>
        <w:rPr>
          <w:rFonts w:eastAsia="Calibri"/>
        </w:rPr>
      </w:pPr>
      <w:r>
        <w:rPr>
          <w:rFonts w:eastAsia="Calibri"/>
        </w:rPr>
        <w:t>NatAvgObs</w:t>
      </w:r>
      <w:r w:rsidRPr="00C44E1D">
        <w:rPr>
          <w:rFonts w:eastAsia="Calibri"/>
        </w:rPr>
        <w:t xml:space="preserve"> = </w:t>
      </w:r>
      <w:r>
        <w:rPr>
          <w:rFonts w:eastAsia="Calibri"/>
        </w:rPr>
        <w:t>0</w:t>
      </w:r>
      <w:r w:rsidRPr="00C44E1D">
        <w:rPr>
          <w:rFonts w:eastAsia="Calibri"/>
        </w:rPr>
        <w:t>.139245</w:t>
      </w:r>
    </w:p>
    <w:p w14:paraId="19AA9596" w14:textId="77777777" w:rsidR="00911B17" w:rsidRPr="00C44E1D" w:rsidRDefault="00911B17" w:rsidP="00911B17">
      <w:pPr>
        <w:rPr>
          <w:rFonts w:eastAsia="Calibri"/>
        </w:rPr>
      </w:pPr>
      <w:r>
        <w:rPr>
          <w:rFonts w:eastAsia="Calibri"/>
        </w:rPr>
        <w:t xml:space="preserve">OE Contract 1 = </w:t>
      </w:r>
      <m:oMath>
        <m:d>
          <m:dPr>
            <m:ctrlPr>
              <w:rPr>
                <w:rFonts w:ascii="Cambria Math" w:eastAsia="Calibri" w:hAnsi="Cambria Math"/>
                <w:i/>
              </w:rPr>
            </m:ctrlPr>
          </m:dPr>
          <m:e>
            <m:f>
              <m:fPr>
                <m:ctrlPr>
                  <w:rPr>
                    <w:rFonts w:ascii="Cambria Math" w:eastAsia="Calibri" w:hAnsi="Cambria Math"/>
                    <w:i/>
                  </w:rPr>
                </m:ctrlPr>
              </m:fPr>
              <m:num>
                <m:r>
                  <m:rPr>
                    <m:nor/>
                  </m:rPr>
                  <w:rPr>
                    <w:rFonts w:eastAsia="Calibri"/>
                  </w:rPr>
                  <m:t>641</m:t>
                </m:r>
              </m:num>
              <m:den>
                <m:r>
                  <m:rPr>
                    <m:nor/>
                  </m:rPr>
                  <w:rPr>
                    <w:rFonts w:eastAsia="Calibri"/>
                  </w:rPr>
                  <m:t>642</m:t>
                </m:r>
              </m:den>
            </m:f>
          </m:e>
        </m:d>
      </m:oMath>
      <w:r>
        <w:rPr>
          <w:rFonts w:eastAsia="Calibri"/>
        </w:rPr>
        <w:t xml:space="preserve"> = 0.998442</w:t>
      </w:r>
    </w:p>
    <w:p w14:paraId="40394E25" w14:textId="77777777" w:rsidR="00911B17" w:rsidRPr="00C44E1D" w:rsidRDefault="00911B17" w:rsidP="00911B17">
      <w:pPr>
        <w:rPr>
          <w:rFonts w:eastAsia="Calibri"/>
        </w:rPr>
      </w:pPr>
      <w:r w:rsidRPr="00C44E1D">
        <w:rPr>
          <w:rFonts w:eastAsia="Calibri"/>
        </w:rPr>
        <w:t xml:space="preserve">Final Rate Contract 1 = </w:t>
      </w:r>
      <m:oMath>
        <m:r>
          <m:rPr>
            <m:nor/>
          </m:rPr>
          <w:rPr>
            <w:rFonts w:eastAsia="Calibri"/>
          </w:rPr>
          <m:t xml:space="preserve">0.998442 × 0.139245 x 100 = </m:t>
        </m:r>
        <m:r>
          <m:rPr>
            <m:nor/>
          </m:rPr>
          <w:rPr>
            <w:rFonts w:eastAsia="Times New Roman"/>
          </w:rPr>
          <m:t>13.90</m:t>
        </m:r>
      </m:oMath>
    </w:p>
    <w:p w14:paraId="7177B32F" w14:textId="77777777" w:rsidR="00911B17" w:rsidRPr="00215FEA" w:rsidRDefault="00911B17" w:rsidP="00911B17">
      <w:pPr>
        <w:rPr>
          <w:rFonts w:eastAsia="Calibri"/>
        </w:rPr>
      </w:pPr>
      <w:r w:rsidRPr="00C44E1D">
        <w:rPr>
          <w:rFonts w:eastAsia="Calibri"/>
        </w:rPr>
        <w:t>Final Rate reported for Contract 1 = 1</w:t>
      </w:r>
      <w:r>
        <w:rPr>
          <w:rFonts w:eastAsia="Calibri"/>
        </w:rPr>
        <w:t>4%</w:t>
      </w:r>
    </w:p>
    <w:p w14:paraId="182218CC" w14:textId="77777777" w:rsidR="00911B17" w:rsidRPr="00761277" w:rsidRDefault="00911B17" w:rsidP="00911B17">
      <w:pPr>
        <w:pStyle w:val="Normal-Formula"/>
        <w:spacing w:before="120" w:after="120"/>
        <w:rPr>
          <w:rFonts w:ascii="Cambria Math" w:hAnsi="Cambria Math"/>
          <w:sz w:val="28"/>
          <w:szCs w:val="24"/>
        </w:rPr>
      </w:pPr>
    </w:p>
    <w:bookmarkEnd w:id="2"/>
    <w:p w14:paraId="7B7E2FC4" w14:textId="77777777" w:rsidR="001B5FEC" w:rsidRPr="00DD7B93" w:rsidRDefault="001B5FEC" w:rsidP="001B5FEC">
      <w:pPr>
        <w:spacing w:line="276" w:lineRule="auto"/>
        <w:rPr>
          <w:rFonts w:eastAsia="Batang"/>
          <w:b/>
          <w:bCs/>
          <w:szCs w:val="24"/>
          <w:lang w:eastAsia="ko-KR"/>
        </w:rPr>
      </w:pPr>
    </w:p>
    <w:sectPr w:rsidR="001B5FEC" w:rsidRPr="00DD7B93" w:rsidSect="003E7660">
      <w:headerReference w:type="default" r:id="rId10"/>
      <w:pgSz w:w="12240" w:h="15840" w:code="1"/>
      <w:pgMar w:top="360" w:right="720" w:bottom="720" w:left="72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DBCEEA" w14:textId="77777777" w:rsidR="00FB383A" w:rsidRDefault="00FB383A" w:rsidP="00A72BD4">
      <w:r>
        <w:separator/>
      </w:r>
    </w:p>
  </w:endnote>
  <w:endnote w:type="continuationSeparator" w:id="0">
    <w:p w14:paraId="69EE0E2B" w14:textId="77777777" w:rsidR="00FB383A" w:rsidRDefault="00FB383A" w:rsidP="00A72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Bold">
    <w:panose1 w:val="020B0706020202030204"/>
    <w:charset w:val="00"/>
    <w:family w:val="swiss"/>
    <w:pitch w:val="variable"/>
    <w:sig w:usb0="00000287" w:usb1="000008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A8965F" w14:textId="26170F28" w:rsidR="00892A7A" w:rsidRPr="00A72BD4" w:rsidRDefault="00892A7A" w:rsidP="00A72BD4">
    <w:pPr>
      <w:pStyle w:val="Footer"/>
    </w:pPr>
    <w:r>
      <mc:AlternateContent>
        <mc:Choice Requires="wps">
          <w:drawing>
            <wp:anchor distT="0" distB="0" distL="114300" distR="114300" simplePos="0" relativeHeight="251658752" behindDoc="0" locked="0" layoutInCell="1" allowOverlap="1" wp14:anchorId="4D4C3CDA" wp14:editId="00C766FE">
              <wp:simplePos x="0" y="0"/>
              <wp:positionH relativeFrom="column">
                <wp:posOffset>-19050</wp:posOffset>
              </wp:positionH>
              <wp:positionV relativeFrom="paragraph">
                <wp:posOffset>-8255</wp:posOffset>
              </wp:positionV>
              <wp:extent cx="6858000" cy="0"/>
              <wp:effectExtent l="19050" t="20320" r="19050" b="1778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straightConnector1">
                        <a:avLst/>
                      </a:prstGeom>
                      <a:noFill/>
                      <a:ln w="25400">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D4D423" id="_x0000_t32" coordsize="21600,21600" o:spt="32" o:oned="t" path="m,l21600,21600e" filled="f">
              <v:path arrowok="t" fillok="f" o:connecttype="none"/>
              <o:lock v:ext="edit" shapetype="t"/>
            </v:shapetype>
            <v:shape id="AutoShape 1" o:spid="_x0000_s1026" type="#_x0000_t32" style="position:absolute;margin-left:-1.5pt;margin-top:-.65pt;width:540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" strokecolor="#bfbfbf [2412]" strokeweight="2pt"/>
          </w:pict>
        </mc:Fallback>
      </mc:AlternateContent>
    </w:r>
    <w:r>
      <w:fldChar w:fldCharType="begin"/>
    </w:r>
    <w:r>
      <w:instrText xml:space="preserve"> DATE  \@ "MMMM d, yyyy"  \* MERGEFORMAT </w:instrText>
    </w:r>
    <w:r>
      <w:fldChar w:fldCharType="separate"/>
    </w:r>
    <w:r w:rsidR="00663EE2">
      <w:t>April 24, 2025</w:t>
    </w:r>
    <w:r>
      <w:fldChar w:fldCharType="end"/>
    </w:r>
    <w:r w:rsidRPr="00A72BD4">
      <w:tab/>
    </w:r>
    <w:sdt>
      <w:sdtPr>
        <w:id w:val="250395305"/>
        <w:docPartObj>
          <w:docPartGallery w:val="Page Numbers (Top of Page)"/>
          <w:docPartUnique/>
        </w:docPartObj>
      </w:sdtPr>
      <w:sdtContent>
        <w:r w:rsidRPr="00A72BD4">
          <w:t xml:space="preserve">Page </w:t>
        </w:r>
        <w:r>
          <w:fldChar w:fldCharType="begin"/>
        </w:r>
        <w:r>
          <w:instrText xml:space="preserve"> PAGE </w:instrText>
        </w:r>
        <w:r>
          <w:fldChar w:fldCharType="separate"/>
        </w:r>
        <w:r>
          <w:t>20</w:t>
        </w:r>
        <w:r>
          <w:fldChar w:fldCharType="end"/>
        </w:r>
        <w:r w:rsidRPr="00A72BD4">
          <w:t xml:space="preserve"> of </w:t>
        </w:r>
        <w:r>
          <w:fldChar w:fldCharType="begin"/>
        </w:r>
        <w:r>
          <w:instrText xml:space="preserve"> NUMPAGES  </w:instrText>
        </w:r>
        <w:r>
          <w:fldChar w:fldCharType="separate"/>
        </w:r>
        <w:r>
          <w:t>20</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26F4D8" w14:textId="77777777" w:rsidR="00FB383A" w:rsidRDefault="00FB383A" w:rsidP="00A72BD4">
      <w:r>
        <w:separator/>
      </w:r>
    </w:p>
  </w:footnote>
  <w:footnote w:type="continuationSeparator" w:id="0">
    <w:p w14:paraId="256FF5CC" w14:textId="77777777" w:rsidR="00FB383A" w:rsidRDefault="00FB383A" w:rsidP="00A72BD4">
      <w:r>
        <w:continuationSeparator/>
      </w:r>
    </w:p>
  </w:footnote>
  <w:footnote w:id="1">
    <w:p w14:paraId="5F66CD8E" w14:textId="77777777" w:rsidR="00911B17" w:rsidRDefault="00911B17" w:rsidP="00911B17">
      <w:pPr>
        <w:pStyle w:val="FootnoteText"/>
      </w:pPr>
      <w:r>
        <w:rPr>
          <w:rStyle w:val="FootnoteReference"/>
        </w:rPr>
        <w:footnoteRef/>
      </w:r>
      <w:r>
        <w:t xml:space="preserve"> </w:t>
      </w:r>
      <w:hyperlink r:id="rId1" w:history="1">
        <w:r>
          <w:rPr>
            <w:rStyle w:val="Hyperlink"/>
          </w:rPr>
          <w:t>https://www.cms.gov/Research-Statistics-Data-and-Systems/Statistics-Trends-and-Reports/MCRAdvPartDEnrolData/MA-HEDIS-Public-Use-Files</w:t>
        </w:r>
      </w:hyperlink>
    </w:p>
  </w:footnote>
  <w:footnote w:id="2">
    <w:p w14:paraId="2C43BEED" w14:textId="77777777" w:rsidR="00911B17" w:rsidRDefault="00911B17" w:rsidP="00911B17">
      <w:pPr>
        <w:pStyle w:val="FootnoteText"/>
      </w:pPr>
      <w:r>
        <w:rPr>
          <w:rStyle w:val="FootnoteReference"/>
        </w:rPr>
        <w:footnoteRef/>
      </w:r>
      <w:r>
        <w:t xml:space="preserve"> </w:t>
      </w:r>
      <w:hyperlink r:id="rId2" w:history="1">
        <w:r>
          <w:rPr>
            <w:rStyle w:val="Hyperlink"/>
          </w:rPr>
          <w:t>https://www.cms.gov/Research-Statistics-Data-and-Systems/Statistics-Trends-and-Reports/MCRAdvPartDEnrolData/MA-HEDIS-Public-Use-Files</w:t>
        </w:r>
      </w:hyperlink>
    </w:p>
  </w:footnote>
  <w:footnote w:id="3">
    <w:p w14:paraId="5C344E8E" w14:textId="77777777" w:rsidR="00B0325D" w:rsidRDefault="00B0325D" w:rsidP="00B0325D">
      <w:pPr>
        <w:pStyle w:val="FootnoteText"/>
      </w:pPr>
      <w:r>
        <w:rPr>
          <w:rStyle w:val="FootnoteReference"/>
        </w:rPr>
        <w:footnoteRef/>
      </w:r>
      <w:r>
        <w:t xml:space="preserve"> </w:t>
      </w:r>
      <w:hyperlink r:id="rId3" w:history="1">
        <w:r>
          <w:rPr>
            <w:rStyle w:val="Hyperlink"/>
          </w:rPr>
          <w:t>https://www.cms.gov/Research-Statistics-Data-and-Systems/Statistics-Trends-and-Reports/MCRAdvPartDEnrolData/MA-HEDIS-Public-Use-Files</w:t>
        </w:r>
      </w:hyperlink>
    </w:p>
  </w:footnote>
  <w:footnote w:id="4">
    <w:p w14:paraId="0EC4507E" w14:textId="77777777" w:rsidR="00B0325D" w:rsidRDefault="00B0325D" w:rsidP="00B0325D">
      <w:pPr>
        <w:pStyle w:val="FootnoteText"/>
      </w:pPr>
      <w:r>
        <w:rPr>
          <w:rStyle w:val="FootnoteReference"/>
        </w:rPr>
        <w:footnoteRef/>
      </w:r>
      <w:r>
        <w:t xml:space="preserve"> </w:t>
      </w:r>
      <w:hyperlink r:id="rId4" w:history="1">
        <w:r>
          <w:rPr>
            <w:rStyle w:val="Hyperlink"/>
          </w:rPr>
          <w:t>https://www.cms.gov/Research-Statistics-Data-and-Systems/Statistics-Trends-and-Reports/MCRAdvPartDEnrolData/MA-HEDIS-Public-Use-Files</w:t>
        </w:r>
      </w:hyperlink>
    </w:p>
  </w:footnote>
  <w:footnote w:id="5">
    <w:p w14:paraId="0371AA1D" w14:textId="77777777" w:rsidR="00911B17" w:rsidRDefault="00911B17" w:rsidP="00911B17">
      <w:pPr>
        <w:pStyle w:val="FootnoteText"/>
      </w:pPr>
      <w:r>
        <w:rPr>
          <w:rStyle w:val="FootnoteReference"/>
        </w:rPr>
        <w:footnoteRef/>
      </w:r>
      <w:r>
        <w:t xml:space="preserve"> </w:t>
      </w:r>
      <w:hyperlink r:id="rId5" w:history="1">
        <w:r>
          <w:rPr>
            <w:rStyle w:val="Hyperlink"/>
          </w:rPr>
          <w:t>https://www.cms.gov/Research-Statistics-Data-and-Systems/Statistics-Trends-and-Reports/MCRAdvPartDEnrolData/MA-HEDIS-Public-Use-Files</w:t>
        </w:r>
      </w:hyperlink>
    </w:p>
  </w:footnote>
  <w:footnote w:id="6">
    <w:p w14:paraId="4E5BA8DF" w14:textId="77777777" w:rsidR="00911B17" w:rsidRDefault="00911B17" w:rsidP="00911B17">
      <w:pPr>
        <w:pStyle w:val="FootnoteText"/>
      </w:pPr>
      <w:r>
        <w:rPr>
          <w:rStyle w:val="FootnoteReference"/>
        </w:rPr>
        <w:footnoteRef/>
      </w:r>
      <w:r>
        <w:t xml:space="preserve"> </w:t>
      </w:r>
      <w:hyperlink r:id="rId6" w:history="1">
        <w:r>
          <w:rPr>
            <w:rStyle w:val="Hyperlink"/>
          </w:rPr>
          <w:t>https://www.cms.gov/Research-Statistics-Data-and-Systems/Statistics-Trends-and-Reports/MCRAdvPartDEnrolData/MA-HEDIS-Public-Use-Files</w:t>
        </w:r>
      </w:hyperlink>
    </w:p>
  </w:footnote>
  <w:footnote w:id="7">
    <w:p w14:paraId="77B505BE" w14:textId="77777777" w:rsidR="00911B17" w:rsidRDefault="00911B17" w:rsidP="00911B17">
      <w:pPr>
        <w:pStyle w:val="FootnoteText"/>
      </w:pPr>
      <w:r>
        <w:rPr>
          <w:rStyle w:val="FootnoteReference"/>
        </w:rPr>
        <w:footnoteRef/>
      </w:r>
      <w:r>
        <w:t xml:space="preserve"> </w:t>
      </w:r>
      <w:hyperlink r:id="rId7" w:history="1">
        <w:r>
          <w:rPr>
            <w:rStyle w:val="Hyperlink"/>
          </w:rPr>
          <w:t>https://www.cms.gov/Research-Statistics-Data-and-Systems/Statistics-Trends-and-Reports/MCRAdvPartDEnrolData/MA-HEDIS-Public-Use-Files</w:t>
        </w:r>
      </w:hyperlink>
    </w:p>
  </w:footnote>
  <w:footnote w:id="8">
    <w:p w14:paraId="28CFC706" w14:textId="77777777" w:rsidR="00911B17" w:rsidRDefault="00911B17" w:rsidP="00911B17">
      <w:pPr>
        <w:pStyle w:val="FootnoteText"/>
      </w:pPr>
      <w:r>
        <w:rPr>
          <w:rStyle w:val="FootnoteReference"/>
        </w:rPr>
        <w:footnoteRef/>
      </w:r>
      <w:r>
        <w:t xml:space="preserve"> </w:t>
      </w:r>
      <w:hyperlink r:id="rId8" w:history="1">
        <w:r>
          <w:rPr>
            <w:rStyle w:val="Hyperlink"/>
          </w:rPr>
          <w:t>https://www.cms.gov/Research-Statistics-Data-and-Systems/Statistics-Trends-and-Reports/MCRAdvPartDEnrolData/MA-HEDIS-Public-Use-Files</w:t>
        </w:r>
      </w:hyperlink>
    </w:p>
  </w:footnote>
  <w:footnote w:id="9">
    <w:p w14:paraId="6F1E145C" w14:textId="77777777" w:rsidR="00911B17" w:rsidRDefault="00911B17" w:rsidP="00911B17">
      <w:pPr>
        <w:pStyle w:val="FootnoteText"/>
      </w:pPr>
      <w:r>
        <w:rPr>
          <w:rStyle w:val="FootnoteReference"/>
        </w:rPr>
        <w:footnoteRef/>
      </w:r>
      <w:r>
        <w:t xml:space="preserve"> </w:t>
      </w:r>
      <w:hyperlink r:id="rId9" w:history="1">
        <w:r>
          <w:rPr>
            <w:rStyle w:val="Hyperlink"/>
          </w:rPr>
          <w:t>https://www.cms.gov/Research-Statistics-Data-and-Systems/Statistics-Trends-and-Reports/MCRAdvPartDEnrolData/MA-HEDIS-Public-Use-Files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0C17F" w14:textId="77777777" w:rsidR="00892A7A" w:rsidRPr="00DD7B93" w:rsidRDefault="00892A7A" w:rsidP="00DD7B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4C9A3" w14:textId="77777777" w:rsidR="00892A7A" w:rsidRPr="001B5FEC" w:rsidRDefault="00892A7A" w:rsidP="001B5F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15C40"/>
    <w:multiLevelType w:val="hybridMultilevel"/>
    <w:tmpl w:val="90DCE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55007"/>
    <w:multiLevelType w:val="hybridMultilevel"/>
    <w:tmpl w:val="90DCE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5226D3"/>
    <w:multiLevelType w:val="hybridMultilevel"/>
    <w:tmpl w:val="2D6A8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2111D8"/>
    <w:multiLevelType w:val="hybridMultilevel"/>
    <w:tmpl w:val="90DCE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AF2E5A"/>
    <w:multiLevelType w:val="hybridMultilevel"/>
    <w:tmpl w:val="90DCE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5B1C26"/>
    <w:multiLevelType w:val="hybridMultilevel"/>
    <w:tmpl w:val="2E2A629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466C709B"/>
    <w:multiLevelType w:val="hybridMultilevel"/>
    <w:tmpl w:val="0BBA3B7E"/>
    <w:lvl w:ilvl="0" w:tplc="51A45102">
      <w:start w:val="1"/>
      <w:numFmt w:val="bullet"/>
      <w:pStyle w:val="ProcessBullet"/>
      <w:lvlText w:val=""/>
      <w:lvlJc w:val="left"/>
      <w:pPr>
        <w:ind w:left="360" w:hanging="360"/>
      </w:pPr>
      <w:rPr>
        <w:rFonts w:ascii="Symbol" w:hAnsi="Symbol" w:hint="default"/>
        <w:sz w:val="21"/>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CC868E8"/>
    <w:multiLevelType w:val="hybridMultilevel"/>
    <w:tmpl w:val="90DCE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DB6821"/>
    <w:multiLevelType w:val="hybridMultilevel"/>
    <w:tmpl w:val="7792A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9169A8"/>
    <w:multiLevelType w:val="hybridMultilevel"/>
    <w:tmpl w:val="4C6C4860"/>
    <w:lvl w:ilvl="0" w:tplc="CD76E4F8">
      <w:start w:val="1"/>
      <w:numFmt w:val="bullet"/>
      <w:lvlText w:val=""/>
      <w:lvlJc w:val="left"/>
      <w:pPr>
        <w:ind w:left="1080" w:hanging="360"/>
      </w:pPr>
      <w:rPr>
        <w:rFonts w:ascii="Symbol" w:hAnsi="Symbol" w:hint="default"/>
        <w:sz w:val="21"/>
        <w:szCs w:val="2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5A32050A"/>
    <w:multiLevelType w:val="hybridMultilevel"/>
    <w:tmpl w:val="33BE4B80"/>
    <w:lvl w:ilvl="0" w:tplc="FC249456">
      <w:start w:val="1"/>
      <w:numFmt w:val="bullet"/>
      <w:pStyle w:val="Bullet"/>
      <w:lvlText w:val=""/>
      <w:lvlJc w:val="left"/>
      <w:pPr>
        <w:ind w:left="720" w:hanging="360"/>
      </w:pPr>
      <w:rPr>
        <w:rFonts w:ascii="Symbol" w:hAnsi="Symbol" w:hint="default"/>
        <w:color w:val="auto"/>
        <w:sz w:val="18"/>
        <w:szCs w:val="18"/>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65535F63"/>
    <w:multiLevelType w:val="hybridMultilevel"/>
    <w:tmpl w:val="90DCE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1A4FE5"/>
    <w:multiLevelType w:val="hybridMultilevel"/>
    <w:tmpl w:val="90DCE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41127D"/>
    <w:multiLevelType w:val="hybridMultilevel"/>
    <w:tmpl w:val="90DCE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E63520"/>
    <w:multiLevelType w:val="hybridMultilevel"/>
    <w:tmpl w:val="90DCE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DB3787"/>
    <w:multiLevelType w:val="hybridMultilevel"/>
    <w:tmpl w:val="D3A03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FAB0987"/>
    <w:multiLevelType w:val="hybridMultilevel"/>
    <w:tmpl w:val="90DCE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9251788">
    <w:abstractNumId w:val="5"/>
  </w:num>
  <w:num w:numId="2" w16cid:durableId="1221332021">
    <w:abstractNumId w:val="0"/>
  </w:num>
  <w:num w:numId="3" w16cid:durableId="1901356439">
    <w:abstractNumId w:val="4"/>
  </w:num>
  <w:num w:numId="4" w16cid:durableId="1811484173">
    <w:abstractNumId w:val="11"/>
  </w:num>
  <w:num w:numId="5" w16cid:durableId="1334339420">
    <w:abstractNumId w:val="16"/>
  </w:num>
  <w:num w:numId="6" w16cid:durableId="1556743311">
    <w:abstractNumId w:val="3"/>
  </w:num>
  <w:num w:numId="7" w16cid:durableId="1138491790">
    <w:abstractNumId w:val="1"/>
  </w:num>
  <w:num w:numId="8" w16cid:durableId="1390882965">
    <w:abstractNumId w:val="14"/>
  </w:num>
  <w:num w:numId="9" w16cid:durableId="1048191076">
    <w:abstractNumId w:val="13"/>
  </w:num>
  <w:num w:numId="10" w16cid:durableId="15985146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54825779">
    <w:abstractNumId w:val="12"/>
  </w:num>
  <w:num w:numId="12" w16cid:durableId="1217820957">
    <w:abstractNumId w:val="7"/>
  </w:num>
  <w:num w:numId="13" w16cid:durableId="290790191">
    <w:abstractNumId w:val="6"/>
  </w:num>
  <w:num w:numId="14" w16cid:durableId="367342102">
    <w:abstractNumId w:val="10"/>
  </w:num>
  <w:num w:numId="15" w16cid:durableId="1489974160">
    <w:abstractNumId w:val="10"/>
  </w:num>
  <w:num w:numId="16" w16cid:durableId="351496775">
    <w:abstractNumId w:val="9"/>
  </w:num>
  <w:num w:numId="17" w16cid:durableId="1147890808">
    <w:abstractNumId w:val="15"/>
  </w:num>
  <w:num w:numId="18" w16cid:durableId="1399202936">
    <w:abstractNumId w:val="8"/>
  </w:num>
  <w:num w:numId="19" w16cid:durableId="3431648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38FC"/>
    <w:rsid w:val="00001A30"/>
    <w:rsid w:val="00022A1C"/>
    <w:rsid w:val="0003104D"/>
    <w:rsid w:val="00034610"/>
    <w:rsid w:val="0005048D"/>
    <w:rsid w:val="00050CD3"/>
    <w:rsid w:val="000520B4"/>
    <w:rsid w:val="00055FB6"/>
    <w:rsid w:val="000612C5"/>
    <w:rsid w:val="00066F32"/>
    <w:rsid w:val="000B7D24"/>
    <w:rsid w:val="000C360F"/>
    <w:rsid w:val="000F56BA"/>
    <w:rsid w:val="0013376E"/>
    <w:rsid w:val="0013418B"/>
    <w:rsid w:val="001358C9"/>
    <w:rsid w:val="00137B32"/>
    <w:rsid w:val="0014285F"/>
    <w:rsid w:val="0015532C"/>
    <w:rsid w:val="00157964"/>
    <w:rsid w:val="00165222"/>
    <w:rsid w:val="00166E58"/>
    <w:rsid w:val="00172E75"/>
    <w:rsid w:val="00191E9D"/>
    <w:rsid w:val="00194EA9"/>
    <w:rsid w:val="001B1E44"/>
    <w:rsid w:val="001B2CC6"/>
    <w:rsid w:val="001B5FEC"/>
    <w:rsid w:val="001C48E1"/>
    <w:rsid w:val="001F4098"/>
    <w:rsid w:val="00200F6D"/>
    <w:rsid w:val="00210DD9"/>
    <w:rsid w:val="00214E21"/>
    <w:rsid w:val="00215394"/>
    <w:rsid w:val="002210A0"/>
    <w:rsid w:val="00224201"/>
    <w:rsid w:val="00230814"/>
    <w:rsid w:val="002313C3"/>
    <w:rsid w:val="0024555F"/>
    <w:rsid w:val="002A5981"/>
    <w:rsid w:val="002B4DF7"/>
    <w:rsid w:val="002D7FED"/>
    <w:rsid w:val="002F44DF"/>
    <w:rsid w:val="002F51B8"/>
    <w:rsid w:val="002F5645"/>
    <w:rsid w:val="00302016"/>
    <w:rsid w:val="0031352E"/>
    <w:rsid w:val="003338FC"/>
    <w:rsid w:val="00341EA6"/>
    <w:rsid w:val="00350078"/>
    <w:rsid w:val="00362141"/>
    <w:rsid w:val="00364809"/>
    <w:rsid w:val="003713CB"/>
    <w:rsid w:val="00372729"/>
    <w:rsid w:val="00373C07"/>
    <w:rsid w:val="00373DE6"/>
    <w:rsid w:val="003A1F4C"/>
    <w:rsid w:val="003A7D3D"/>
    <w:rsid w:val="003C647D"/>
    <w:rsid w:val="003D0C3E"/>
    <w:rsid w:val="003D6705"/>
    <w:rsid w:val="003E3222"/>
    <w:rsid w:val="003E7660"/>
    <w:rsid w:val="003F4F4E"/>
    <w:rsid w:val="003F725A"/>
    <w:rsid w:val="00400C42"/>
    <w:rsid w:val="004066D2"/>
    <w:rsid w:val="00413C27"/>
    <w:rsid w:val="00416DE7"/>
    <w:rsid w:val="004200FD"/>
    <w:rsid w:val="00423F55"/>
    <w:rsid w:val="00433DD7"/>
    <w:rsid w:val="00441B98"/>
    <w:rsid w:val="00447F21"/>
    <w:rsid w:val="0047226F"/>
    <w:rsid w:val="0047588A"/>
    <w:rsid w:val="004842F8"/>
    <w:rsid w:val="004A3B7C"/>
    <w:rsid w:val="004B380B"/>
    <w:rsid w:val="004C078B"/>
    <w:rsid w:val="004E0EFD"/>
    <w:rsid w:val="004F572C"/>
    <w:rsid w:val="004F704D"/>
    <w:rsid w:val="005000E4"/>
    <w:rsid w:val="005322B7"/>
    <w:rsid w:val="00532589"/>
    <w:rsid w:val="00542E77"/>
    <w:rsid w:val="00547DED"/>
    <w:rsid w:val="005509E4"/>
    <w:rsid w:val="0055340C"/>
    <w:rsid w:val="005576C3"/>
    <w:rsid w:val="00557C22"/>
    <w:rsid w:val="00563FF5"/>
    <w:rsid w:val="00570669"/>
    <w:rsid w:val="00570805"/>
    <w:rsid w:val="0058196A"/>
    <w:rsid w:val="00591F7B"/>
    <w:rsid w:val="005A2541"/>
    <w:rsid w:val="005A709E"/>
    <w:rsid w:val="005B4338"/>
    <w:rsid w:val="005C5402"/>
    <w:rsid w:val="005C5B24"/>
    <w:rsid w:val="005C6EA6"/>
    <w:rsid w:val="005E3C80"/>
    <w:rsid w:val="00626497"/>
    <w:rsid w:val="00635115"/>
    <w:rsid w:val="006438CB"/>
    <w:rsid w:val="00644EE5"/>
    <w:rsid w:val="00656B24"/>
    <w:rsid w:val="00663095"/>
    <w:rsid w:val="00663EE2"/>
    <w:rsid w:val="0067769F"/>
    <w:rsid w:val="00677AC3"/>
    <w:rsid w:val="00680734"/>
    <w:rsid w:val="00681C9E"/>
    <w:rsid w:val="00696797"/>
    <w:rsid w:val="006A0F45"/>
    <w:rsid w:val="006F6565"/>
    <w:rsid w:val="006F6D82"/>
    <w:rsid w:val="007037F9"/>
    <w:rsid w:val="00715879"/>
    <w:rsid w:val="0072274F"/>
    <w:rsid w:val="007300CB"/>
    <w:rsid w:val="00744C8F"/>
    <w:rsid w:val="007451F8"/>
    <w:rsid w:val="007459FB"/>
    <w:rsid w:val="00755082"/>
    <w:rsid w:val="00757382"/>
    <w:rsid w:val="007631C1"/>
    <w:rsid w:val="007829CB"/>
    <w:rsid w:val="00782ABB"/>
    <w:rsid w:val="0078491D"/>
    <w:rsid w:val="007853A0"/>
    <w:rsid w:val="007A6E7C"/>
    <w:rsid w:val="007C0DCF"/>
    <w:rsid w:val="007C35EA"/>
    <w:rsid w:val="007D4A43"/>
    <w:rsid w:val="007D6546"/>
    <w:rsid w:val="007D755F"/>
    <w:rsid w:val="007E1312"/>
    <w:rsid w:val="00805A51"/>
    <w:rsid w:val="00810EDA"/>
    <w:rsid w:val="0082168D"/>
    <w:rsid w:val="00827581"/>
    <w:rsid w:val="008360EC"/>
    <w:rsid w:val="00841D47"/>
    <w:rsid w:val="00854C03"/>
    <w:rsid w:val="00863A3E"/>
    <w:rsid w:val="0087624C"/>
    <w:rsid w:val="00877C8A"/>
    <w:rsid w:val="008878BE"/>
    <w:rsid w:val="00890065"/>
    <w:rsid w:val="00892A7A"/>
    <w:rsid w:val="00892EF7"/>
    <w:rsid w:val="00893CC8"/>
    <w:rsid w:val="008B2661"/>
    <w:rsid w:val="008C0786"/>
    <w:rsid w:val="008E3D46"/>
    <w:rsid w:val="008E79F1"/>
    <w:rsid w:val="008F4616"/>
    <w:rsid w:val="00911B17"/>
    <w:rsid w:val="00931E91"/>
    <w:rsid w:val="00932119"/>
    <w:rsid w:val="00937578"/>
    <w:rsid w:val="00940256"/>
    <w:rsid w:val="009454EB"/>
    <w:rsid w:val="00953DFA"/>
    <w:rsid w:val="00970B46"/>
    <w:rsid w:val="00983623"/>
    <w:rsid w:val="009A773D"/>
    <w:rsid w:val="009D31D9"/>
    <w:rsid w:val="009D4EC5"/>
    <w:rsid w:val="009D7AA2"/>
    <w:rsid w:val="009F0171"/>
    <w:rsid w:val="00A13FFD"/>
    <w:rsid w:val="00A331EB"/>
    <w:rsid w:val="00A33B1B"/>
    <w:rsid w:val="00A64C65"/>
    <w:rsid w:val="00A72BD4"/>
    <w:rsid w:val="00A72D4E"/>
    <w:rsid w:val="00A8066F"/>
    <w:rsid w:val="00A9707C"/>
    <w:rsid w:val="00AB6036"/>
    <w:rsid w:val="00AC1AE7"/>
    <w:rsid w:val="00AC6BDD"/>
    <w:rsid w:val="00AC718A"/>
    <w:rsid w:val="00AD211F"/>
    <w:rsid w:val="00AD22FC"/>
    <w:rsid w:val="00AE4EBF"/>
    <w:rsid w:val="00AE5D9C"/>
    <w:rsid w:val="00B0325D"/>
    <w:rsid w:val="00B124FF"/>
    <w:rsid w:val="00B50308"/>
    <w:rsid w:val="00B6426C"/>
    <w:rsid w:val="00BA4B0A"/>
    <w:rsid w:val="00BC463E"/>
    <w:rsid w:val="00BD0D85"/>
    <w:rsid w:val="00BF3A60"/>
    <w:rsid w:val="00C0643D"/>
    <w:rsid w:val="00C23DC4"/>
    <w:rsid w:val="00C34759"/>
    <w:rsid w:val="00C34BE6"/>
    <w:rsid w:val="00C41AD8"/>
    <w:rsid w:val="00C5000D"/>
    <w:rsid w:val="00C54221"/>
    <w:rsid w:val="00C55927"/>
    <w:rsid w:val="00C62106"/>
    <w:rsid w:val="00C72410"/>
    <w:rsid w:val="00C865A8"/>
    <w:rsid w:val="00C9296F"/>
    <w:rsid w:val="00CB2B65"/>
    <w:rsid w:val="00CC625F"/>
    <w:rsid w:val="00D03832"/>
    <w:rsid w:val="00D332E8"/>
    <w:rsid w:val="00D35EAA"/>
    <w:rsid w:val="00D40B4B"/>
    <w:rsid w:val="00D470A6"/>
    <w:rsid w:val="00D703A4"/>
    <w:rsid w:val="00D744BE"/>
    <w:rsid w:val="00D87DAC"/>
    <w:rsid w:val="00DA29FD"/>
    <w:rsid w:val="00DA6F11"/>
    <w:rsid w:val="00DB7476"/>
    <w:rsid w:val="00DC7910"/>
    <w:rsid w:val="00DD7B93"/>
    <w:rsid w:val="00DE3EBA"/>
    <w:rsid w:val="00DF1D6B"/>
    <w:rsid w:val="00E01376"/>
    <w:rsid w:val="00E061E1"/>
    <w:rsid w:val="00E071FB"/>
    <w:rsid w:val="00E112DF"/>
    <w:rsid w:val="00E14178"/>
    <w:rsid w:val="00E23F15"/>
    <w:rsid w:val="00E3736E"/>
    <w:rsid w:val="00E43415"/>
    <w:rsid w:val="00E4718A"/>
    <w:rsid w:val="00E47F23"/>
    <w:rsid w:val="00E623CC"/>
    <w:rsid w:val="00E62D59"/>
    <w:rsid w:val="00E73315"/>
    <w:rsid w:val="00E86029"/>
    <w:rsid w:val="00EA665C"/>
    <w:rsid w:val="00ED3E12"/>
    <w:rsid w:val="00EE1667"/>
    <w:rsid w:val="00EE2236"/>
    <w:rsid w:val="00EE2317"/>
    <w:rsid w:val="00EF4E5A"/>
    <w:rsid w:val="00F0442B"/>
    <w:rsid w:val="00F05B84"/>
    <w:rsid w:val="00F24FB1"/>
    <w:rsid w:val="00F62073"/>
    <w:rsid w:val="00F62D08"/>
    <w:rsid w:val="00F64927"/>
    <w:rsid w:val="00F74A54"/>
    <w:rsid w:val="00F76169"/>
    <w:rsid w:val="00F96316"/>
    <w:rsid w:val="00F97B66"/>
    <w:rsid w:val="00FB1ECF"/>
    <w:rsid w:val="00FB383A"/>
    <w:rsid w:val="00FC380A"/>
    <w:rsid w:val="00FD0F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7503E7"/>
  <w15:docId w15:val="{5EE59EF0-D88C-4684-B6CE-B1E5A4952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415"/>
    <w:pPr>
      <w:spacing w:line="240" w:lineRule="auto"/>
    </w:pPr>
    <w:rPr>
      <w:rFonts w:ascii="Arial" w:hAnsi="Arial" w:cs="Arial"/>
    </w:rPr>
  </w:style>
  <w:style w:type="paragraph" w:styleId="Heading1">
    <w:name w:val="heading 1"/>
    <w:basedOn w:val="Normal"/>
    <w:next w:val="Normal"/>
    <w:link w:val="Heading1Char"/>
    <w:uiPriority w:val="9"/>
    <w:qFormat/>
    <w:rsid w:val="00A72BD4"/>
    <w:pPr>
      <w:outlineLvl w:val="0"/>
    </w:pPr>
    <w:rPr>
      <w:rFonts w:ascii="Times New Roman" w:hAnsi="Times New Roman" w:cs="Times New Roman"/>
      <w:b/>
      <w:i/>
      <w:color w:val="000080"/>
      <w:sz w:val="36"/>
      <w:szCs w:val="36"/>
    </w:rPr>
  </w:style>
  <w:style w:type="paragraph" w:styleId="Heading2">
    <w:name w:val="heading 2"/>
    <w:basedOn w:val="Normal"/>
    <w:next w:val="Normal"/>
    <w:link w:val="Heading2Char"/>
    <w:uiPriority w:val="9"/>
    <w:unhideWhenUsed/>
    <w:qFormat/>
    <w:rsid w:val="00A72BD4"/>
    <w:pPr>
      <w:outlineLvl w:val="1"/>
    </w:pPr>
    <w:rPr>
      <w:b/>
    </w:rPr>
  </w:style>
  <w:style w:type="paragraph" w:styleId="Heading3">
    <w:name w:val="heading 3"/>
    <w:basedOn w:val="Normal"/>
    <w:next w:val="Normal"/>
    <w:link w:val="Heading3Char"/>
    <w:uiPriority w:val="9"/>
    <w:unhideWhenUsed/>
    <w:qFormat/>
    <w:rsid w:val="00BF3A60"/>
    <w:pPr>
      <w:widowControl w:val="0"/>
      <w:pBdr>
        <w:bottom w:val="single" w:sz="12" w:space="1" w:color="000080"/>
      </w:pBdr>
      <w:tabs>
        <w:tab w:val="left" w:pos="90"/>
        <w:tab w:val="left" w:pos="1140"/>
      </w:tabs>
      <w:autoSpaceDE w:val="0"/>
      <w:autoSpaceDN w:val="0"/>
      <w:adjustRightInd w:val="0"/>
      <w:spacing w:after="120"/>
      <w:outlineLvl w:val="2"/>
    </w:pPr>
    <w:rPr>
      <w:rFonts w:cs="Times New Roman"/>
      <w:b/>
      <w:bCs/>
      <w:i/>
      <w:iCs/>
      <w:color w:val="000080"/>
      <w:sz w:val="24"/>
    </w:rPr>
  </w:style>
  <w:style w:type="paragraph" w:styleId="Heading4">
    <w:name w:val="heading 4"/>
    <w:next w:val="Description"/>
    <w:link w:val="Heading4Char"/>
    <w:uiPriority w:val="9"/>
    <w:unhideWhenUsed/>
    <w:qFormat/>
    <w:rsid w:val="00E86029"/>
    <w:pPr>
      <w:widowControl w:val="0"/>
      <w:tabs>
        <w:tab w:val="left" w:pos="90"/>
      </w:tabs>
      <w:autoSpaceDE w:val="0"/>
      <w:autoSpaceDN w:val="0"/>
      <w:adjustRightInd w:val="0"/>
      <w:spacing w:before="120" w:after="0"/>
      <w:outlineLvl w:val="3"/>
    </w:pPr>
    <w:rPr>
      <w:rFonts w:ascii="Arial" w:hAnsi="Arial" w:cs="Times New Roman"/>
      <w:b/>
      <w:i/>
      <w:iCs/>
      <w:color w:val="000080"/>
    </w:rPr>
  </w:style>
  <w:style w:type="paragraph" w:styleId="Heading5">
    <w:name w:val="heading 5"/>
    <w:next w:val="MeasureList"/>
    <w:link w:val="Heading5Char"/>
    <w:uiPriority w:val="9"/>
    <w:unhideWhenUsed/>
    <w:qFormat/>
    <w:rsid w:val="00E86029"/>
    <w:pPr>
      <w:widowControl w:val="0"/>
      <w:tabs>
        <w:tab w:val="left" w:pos="300"/>
      </w:tabs>
      <w:autoSpaceDE w:val="0"/>
      <w:autoSpaceDN w:val="0"/>
      <w:adjustRightInd w:val="0"/>
      <w:spacing w:before="120" w:after="60"/>
      <w:outlineLvl w:val="4"/>
    </w:pPr>
    <w:rPr>
      <w:rFonts w:ascii="Arial" w:hAnsi="Arial" w:cs="Arial"/>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2BD4"/>
    <w:pPr>
      <w:tabs>
        <w:tab w:val="center" w:pos="4680"/>
        <w:tab w:val="right" w:pos="9360"/>
      </w:tabs>
      <w:spacing w:after="0"/>
    </w:pPr>
    <w:rPr>
      <w:noProof/>
      <w:sz w:val="16"/>
      <w:szCs w:val="16"/>
    </w:rPr>
  </w:style>
  <w:style w:type="character" w:customStyle="1" w:styleId="HeaderChar">
    <w:name w:val="Header Char"/>
    <w:basedOn w:val="DefaultParagraphFont"/>
    <w:link w:val="Header"/>
    <w:uiPriority w:val="99"/>
    <w:rsid w:val="00A72BD4"/>
    <w:rPr>
      <w:rFonts w:ascii="Arial" w:hAnsi="Arial" w:cs="Arial"/>
      <w:noProof/>
      <w:sz w:val="16"/>
      <w:szCs w:val="16"/>
    </w:rPr>
  </w:style>
  <w:style w:type="paragraph" w:styleId="Footer">
    <w:name w:val="footer"/>
    <w:basedOn w:val="Normal"/>
    <w:link w:val="FooterChar"/>
    <w:uiPriority w:val="99"/>
    <w:unhideWhenUsed/>
    <w:rsid w:val="00A72BD4"/>
    <w:pPr>
      <w:tabs>
        <w:tab w:val="right" w:pos="10620"/>
      </w:tabs>
      <w:spacing w:before="80" w:after="0"/>
    </w:pPr>
    <w:rPr>
      <w:i/>
      <w:noProof/>
      <w:sz w:val="18"/>
      <w:szCs w:val="18"/>
    </w:rPr>
  </w:style>
  <w:style w:type="character" w:customStyle="1" w:styleId="FooterChar">
    <w:name w:val="Footer Char"/>
    <w:basedOn w:val="DefaultParagraphFont"/>
    <w:link w:val="Footer"/>
    <w:uiPriority w:val="99"/>
    <w:rsid w:val="00A72BD4"/>
    <w:rPr>
      <w:rFonts w:ascii="Arial" w:hAnsi="Arial" w:cs="Arial"/>
      <w:i/>
      <w:noProof/>
      <w:sz w:val="18"/>
      <w:szCs w:val="18"/>
    </w:rPr>
  </w:style>
  <w:style w:type="paragraph" w:styleId="BalloonText">
    <w:name w:val="Balloon Text"/>
    <w:basedOn w:val="Normal"/>
    <w:link w:val="BalloonTextChar"/>
    <w:uiPriority w:val="99"/>
    <w:semiHidden/>
    <w:unhideWhenUsed/>
    <w:rsid w:val="00E1417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178"/>
    <w:rPr>
      <w:rFonts w:ascii="Tahoma" w:hAnsi="Tahoma" w:cs="Tahoma"/>
      <w:sz w:val="16"/>
      <w:szCs w:val="16"/>
    </w:rPr>
  </w:style>
  <w:style w:type="character" w:customStyle="1" w:styleId="Heading1Char">
    <w:name w:val="Heading 1 Char"/>
    <w:basedOn w:val="DefaultParagraphFont"/>
    <w:link w:val="Heading1"/>
    <w:uiPriority w:val="9"/>
    <w:rsid w:val="00A72BD4"/>
    <w:rPr>
      <w:rFonts w:ascii="Times New Roman" w:hAnsi="Times New Roman" w:cs="Times New Roman"/>
      <w:b/>
      <w:i/>
      <w:color w:val="000080"/>
      <w:sz w:val="36"/>
      <w:szCs w:val="36"/>
    </w:rPr>
  </w:style>
  <w:style w:type="character" w:customStyle="1" w:styleId="Heading2Char">
    <w:name w:val="Heading 2 Char"/>
    <w:basedOn w:val="DefaultParagraphFont"/>
    <w:link w:val="Heading2"/>
    <w:uiPriority w:val="9"/>
    <w:rsid w:val="00A72BD4"/>
    <w:rPr>
      <w:rFonts w:ascii="Arial" w:hAnsi="Arial" w:cs="Arial"/>
      <w:b/>
    </w:rPr>
  </w:style>
  <w:style w:type="character" w:customStyle="1" w:styleId="Heading3Char">
    <w:name w:val="Heading 3 Char"/>
    <w:basedOn w:val="DefaultParagraphFont"/>
    <w:link w:val="Heading3"/>
    <w:uiPriority w:val="9"/>
    <w:rsid w:val="00BF3A60"/>
    <w:rPr>
      <w:rFonts w:ascii="Arial" w:hAnsi="Arial" w:cs="Times New Roman"/>
      <w:b/>
      <w:bCs/>
      <w:i/>
      <w:iCs/>
      <w:color w:val="000080"/>
      <w:sz w:val="24"/>
    </w:rPr>
  </w:style>
  <w:style w:type="character" w:customStyle="1" w:styleId="Heading4Char">
    <w:name w:val="Heading 4 Char"/>
    <w:basedOn w:val="DefaultParagraphFont"/>
    <w:link w:val="Heading4"/>
    <w:uiPriority w:val="9"/>
    <w:rsid w:val="00E86029"/>
    <w:rPr>
      <w:rFonts w:ascii="Arial" w:hAnsi="Arial" w:cs="Times New Roman"/>
      <w:b/>
      <w:i/>
      <w:iCs/>
      <w:color w:val="000080"/>
    </w:rPr>
  </w:style>
  <w:style w:type="paragraph" w:customStyle="1" w:styleId="Description">
    <w:name w:val="Description"/>
    <w:basedOn w:val="Normal"/>
    <w:qFormat/>
    <w:rsid w:val="00E061E1"/>
    <w:pPr>
      <w:widowControl w:val="0"/>
      <w:tabs>
        <w:tab w:val="left" w:pos="300"/>
      </w:tabs>
      <w:autoSpaceDE w:val="0"/>
      <w:autoSpaceDN w:val="0"/>
      <w:adjustRightInd w:val="0"/>
      <w:spacing w:before="70" w:after="0"/>
      <w:ind w:left="270" w:hanging="270"/>
    </w:pPr>
    <w:rPr>
      <w:sz w:val="18"/>
      <w:szCs w:val="24"/>
    </w:rPr>
  </w:style>
  <w:style w:type="character" w:customStyle="1" w:styleId="Heading5Char">
    <w:name w:val="Heading 5 Char"/>
    <w:basedOn w:val="DefaultParagraphFont"/>
    <w:link w:val="Heading5"/>
    <w:uiPriority w:val="9"/>
    <w:rsid w:val="00E86029"/>
    <w:rPr>
      <w:rFonts w:ascii="Arial" w:hAnsi="Arial" w:cs="Arial"/>
      <w:sz w:val="18"/>
      <w:szCs w:val="24"/>
    </w:rPr>
  </w:style>
  <w:style w:type="paragraph" w:customStyle="1" w:styleId="MeasureList">
    <w:name w:val="MeasureList"/>
    <w:qFormat/>
    <w:rsid w:val="00E86029"/>
    <w:pPr>
      <w:widowControl w:val="0"/>
      <w:tabs>
        <w:tab w:val="left" w:pos="570"/>
        <w:tab w:val="left" w:pos="1980"/>
      </w:tabs>
      <w:autoSpaceDE w:val="0"/>
      <w:autoSpaceDN w:val="0"/>
      <w:adjustRightInd w:val="0"/>
      <w:spacing w:before="10" w:after="0"/>
      <w:ind w:left="1980" w:hanging="1980"/>
    </w:pPr>
    <w:rPr>
      <w:rFonts w:ascii="Arial" w:hAnsi="Arial" w:cs="Arial"/>
      <w:sz w:val="18"/>
      <w:szCs w:val="24"/>
    </w:rPr>
  </w:style>
  <w:style w:type="character" w:styleId="Hyperlink">
    <w:name w:val="Hyperlink"/>
    <w:basedOn w:val="DefaultParagraphFont"/>
    <w:uiPriority w:val="99"/>
    <w:unhideWhenUsed/>
    <w:rsid w:val="001B5FEC"/>
    <w:rPr>
      <w:color w:val="0000FF" w:themeColor="hyperlink"/>
      <w:u w:val="single"/>
    </w:rPr>
  </w:style>
  <w:style w:type="character" w:customStyle="1" w:styleId="TableHeaderChar">
    <w:name w:val="Table Header Char"/>
    <w:basedOn w:val="DefaultParagraphFont"/>
    <w:link w:val="TableHeader"/>
    <w:locked/>
    <w:rsid w:val="001B5FEC"/>
    <w:rPr>
      <w:rFonts w:ascii="Arial Narrow Bold" w:eastAsia="Times New Roman" w:hAnsi="Arial Narrow Bold" w:cs="Times New Roman"/>
      <w:b/>
      <w:bCs/>
      <w:color w:val="000000"/>
      <w:sz w:val="20"/>
      <w:szCs w:val="20"/>
    </w:rPr>
  </w:style>
  <w:style w:type="paragraph" w:customStyle="1" w:styleId="TableHeader">
    <w:name w:val="Table Header"/>
    <w:link w:val="TableHeaderChar"/>
    <w:autoRedefine/>
    <w:qFormat/>
    <w:rsid w:val="001B5FEC"/>
    <w:pPr>
      <w:spacing w:after="0" w:line="240" w:lineRule="auto"/>
      <w:mirrorIndents/>
      <w:jc w:val="center"/>
    </w:pPr>
    <w:rPr>
      <w:rFonts w:ascii="Arial Narrow Bold" w:eastAsia="Times New Roman" w:hAnsi="Arial Narrow Bold" w:cs="Times New Roman"/>
      <w:b/>
      <w:bCs/>
      <w:color w:val="000000"/>
      <w:sz w:val="20"/>
      <w:szCs w:val="20"/>
    </w:rPr>
  </w:style>
  <w:style w:type="character" w:customStyle="1" w:styleId="TableJustLeftChar">
    <w:name w:val="Table Just Left Char"/>
    <w:basedOn w:val="TableHeaderChar"/>
    <w:link w:val="TableJustLeft"/>
    <w:locked/>
    <w:rsid w:val="001B5FEC"/>
    <w:rPr>
      <w:rFonts w:ascii="Arial Narrow" w:eastAsia="Times New Roman" w:hAnsi="Arial Narrow" w:cs="Times New Roman"/>
      <w:b w:val="0"/>
      <w:bCs/>
      <w:color w:val="000000"/>
      <w:sz w:val="20"/>
      <w:szCs w:val="16"/>
    </w:rPr>
  </w:style>
  <w:style w:type="paragraph" w:customStyle="1" w:styleId="TableJustLeft">
    <w:name w:val="Table Just Left"/>
    <w:link w:val="TableJustLeftChar"/>
    <w:qFormat/>
    <w:rsid w:val="001B5FEC"/>
    <w:pPr>
      <w:spacing w:after="0" w:line="240" w:lineRule="auto"/>
      <w:contextualSpacing/>
      <w:mirrorIndents/>
    </w:pPr>
    <w:rPr>
      <w:rFonts w:ascii="Arial Narrow" w:eastAsia="Times New Roman" w:hAnsi="Arial Narrow" w:cs="Times New Roman"/>
      <w:bCs/>
      <w:color w:val="000000"/>
      <w:sz w:val="20"/>
      <w:szCs w:val="16"/>
    </w:rPr>
  </w:style>
  <w:style w:type="character" w:customStyle="1" w:styleId="TableJustCenterChar">
    <w:name w:val="Table Just Center Char"/>
    <w:basedOn w:val="TableJustLeftChar"/>
    <w:link w:val="TableJustCenter"/>
    <w:locked/>
    <w:rsid w:val="001B5FEC"/>
    <w:rPr>
      <w:rFonts w:ascii="Arial Narrow" w:eastAsia="Times New Roman" w:hAnsi="Arial Narrow" w:cs="Times New Roman"/>
      <w:b w:val="0"/>
      <w:bCs/>
      <w:color w:val="000000"/>
      <w:sz w:val="20"/>
      <w:szCs w:val="24"/>
    </w:rPr>
  </w:style>
  <w:style w:type="paragraph" w:customStyle="1" w:styleId="TableJustCenter">
    <w:name w:val="Table Just Center"/>
    <w:link w:val="TableJustCenterChar"/>
    <w:autoRedefine/>
    <w:qFormat/>
    <w:rsid w:val="001B5FEC"/>
    <w:pPr>
      <w:spacing w:after="0" w:line="240" w:lineRule="auto"/>
      <w:contextualSpacing/>
      <w:mirrorIndents/>
      <w:jc w:val="center"/>
    </w:pPr>
    <w:rPr>
      <w:rFonts w:ascii="Arial Narrow" w:eastAsia="Times New Roman" w:hAnsi="Arial Narrow" w:cs="Times New Roman"/>
      <w:bCs/>
      <w:color w:val="000000"/>
      <w:sz w:val="20"/>
      <w:szCs w:val="24"/>
    </w:rPr>
  </w:style>
  <w:style w:type="character" w:customStyle="1" w:styleId="AttachmentTitleChar">
    <w:name w:val="Attachment Title Char"/>
    <w:basedOn w:val="DefaultParagraphFont"/>
    <w:link w:val="AttachmentTitle"/>
    <w:locked/>
    <w:rsid w:val="001B5FEC"/>
    <w:rPr>
      <w:rFonts w:ascii="Arial" w:eastAsia="Batang" w:hAnsi="Arial" w:cs="Arial"/>
      <w:b/>
      <w:bCs/>
      <w:color w:val="000000"/>
      <w:szCs w:val="24"/>
      <w:lang w:eastAsia="ko-KR"/>
    </w:rPr>
  </w:style>
  <w:style w:type="paragraph" w:customStyle="1" w:styleId="AttachmentTitle">
    <w:name w:val="Attachment Title"/>
    <w:basedOn w:val="Normal"/>
    <w:link w:val="AttachmentTitleChar"/>
    <w:qFormat/>
    <w:rsid w:val="001B5FEC"/>
    <w:pPr>
      <w:autoSpaceDE w:val="0"/>
      <w:autoSpaceDN w:val="0"/>
      <w:adjustRightInd w:val="0"/>
      <w:spacing w:after="0"/>
      <w:jc w:val="center"/>
      <w:outlineLvl w:val="0"/>
    </w:pPr>
    <w:rPr>
      <w:rFonts w:eastAsia="Batang"/>
      <w:b/>
      <w:bCs/>
      <w:color w:val="000000"/>
      <w:szCs w:val="24"/>
      <w:lang w:eastAsia="ko-KR"/>
    </w:rPr>
  </w:style>
  <w:style w:type="character" w:customStyle="1" w:styleId="Normal-FormulaChar">
    <w:name w:val="Normal - Formula Char"/>
    <w:basedOn w:val="DefaultParagraphFont"/>
    <w:link w:val="Normal-Formula"/>
    <w:locked/>
    <w:rsid w:val="001B5FEC"/>
    <w:rPr>
      <w:rFonts w:ascii="Arial" w:hAnsi="Arial" w:cs="Arial"/>
    </w:rPr>
  </w:style>
  <w:style w:type="paragraph" w:customStyle="1" w:styleId="Normal-Formula">
    <w:name w:val="Normal - Formula"/>
    <w:basedOn w:val="Normal"/>
    <w:link w:val="Normal-FormulaChar"/>
    <w:qFormat/>
    <w:rsid w:val="001B5FEC"/>
    <w:pPr>
      <w:spacing w:before="200" w:after="0"/>
    </w:pPr>
  </w:style>
  <w:style w:type="table" w:styleId="TableGrid">
    <w:name w:val="Table Grid"/>
    <w:basedOn w:val="TableNormal"/>
    <w:uiPriority w:val="59"/>
    <w:rsid w:val="001B5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JustRight">
    <w:name w:val="Table Just Right"/>
    <w:basedOn w:val="TableJustLeft"/>
    <w:link w:val="TableJustRightChar"/>
    <w:autoRedefine/>
    <w:qFormat/>
    <w:rsid w:val="001B5FEC"/>
    <w:pPr>
      <w:jc w:val="right"/>
    </w:pPr>
  </w:style>
  <w:style w:type="character" w:customStyle="1" w:styleId="TableJustRightChar">
    <w:name w:val="Table Just Right Char"/>
    <w:basedOn w:val="TableJustLeftChar"/>
    <w:link w:val="TableJustRight"/>
    <w:rsid w:val="001B5FEC"/>
    <w:rPr>
      <w:rFonts w:ascii="Arial Narrow" w:eastAsia="Times New Roman" w:hAnsi="Arial Narrow" w:cs="Times New Roman"/>
      <w:b w:val="0"/>
      <w:bCs/>
      <w:color w:val="000000"/>
      <w:sz w:val="20"/>
      <w:szCs w:val="16"/>
    </w:rPr>
  </w:style>
  <w:style w:type="character" w:styleId="PlaceholderText">
    <w:name w:val="Placeholder Text"/>
    <w:basedOn w:val="DefaultParagraphFont"/>
    <w:uiPriority w:val="99"/>
    <w:semiHidden/>
    <w:rsid w:val="001B5FEC"/>
    <w:rPr>
      <w:color w:val="808080"/>
    </w:rPr>
  </w:style>
  <w:style w:type="paragraph" w:styleId="FootnoteText">
    <w:name w:val="footnote text"/>
    <w:basedOn w:val="Normal"/>
    <w:link w:val="FootnoteTextChar"/>
    <w:uiPriority w:val="99"/>
    <w:semiHidden/>
    <w:unhideWhenUsed/>
    <w:rsid w:val="00663095"/>
    <w:pPr>
      <w:spacing w:after="0"/>
    </w:pPr>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663095"/>
    <w:rPr>
      <w:rFonts w:eastAsiaTheme="minorEastAsia"/>
      <w:sz w:val="20"/>
      <w:szCs w:val="20"/>
    </w:rPr>
  </w:style>
  <w:style w:type="character" w:styleId="FootnoteReference">
    <w:name w:val="footnote reference"/>
    <w:basedOn w:val="DefaultParagraphFont"/>
    <w:uiPriority w:val="99"/>
    <w:semiHidden/>
    <w:unhideWhenUsed/>
    <w:rsid w:val="00663095"/>
    <w:rPr>
      <w:vertAlign w:val="superscript"/>
    </w:rPr>
  </w:style>
  <w:style w:type="character" w:customStyle="1" w:styleId="ProcessBulletChar">
    <w:name w:val="Process Bullet Char"/>
    <w:basedOn w:val="DefaultParagraphFont"/>
    <w:link w:val="ProcessBullet"/>
    <w:locked/>
    <w:rsid w:val="00E01376"/>
    <w:rPr>
      <w:rFonts w:ascii="Arial" w:eastAsia="Times New Roman" w:hAnsi="Arial" w:cs="Times New Roman"/>
      <w:sz w:val="21"/>
      <w:szCs w:val="24"/>
    </w:rPr>
  </w:style>
  <w:style w:type="paragraph" w:customStyle="1" w:styleId="ProcessBullet">
    <w:name w:val="Process Bullet"/>
    <w:link w:val="ProcessBulletChar"/>
    <w:rsid w:val="00E01376"/>
    <w:pPr>
      <w:numPr>
        <w:numId w:val="13"/>
      </w:numPr>
      <w:spacing w:before="80" w:after="0" w:line="240" w:lineRule="auto"/>
      <w:ind w:left="216" w:hanging="216"/>
    </w:pPr>
    <w:rPr>
      <w:rFonts w:ascii="Arial" w:eastAsia="Times New Roman" w:hAnsi="Arial" w:cs="Times New Roman"/>
      <w:sz w:val="21"/>
      <w:szCs w:val="24"/>
    </w:rPr>
  </w:style>
  <w:style w:type="character" w:customStyle="1" w:styleId="BulletChar">
    <w:name w:val="Bullet Char"/>
    <w:basedOn w:val="DefaultParagraphFont"/>
    <w:link w:val="Bullet"/>
    <w:locked/>
    <w:rsid w:val="00E01376"/>
    <w:rPr>
      <w:rFonts w:ascii="Arial" w:eastAsia="Times New Roman" w:hAnsi="Arial" w:cs="Times New Roman"/>
      <w:sz w:val="21"/>
      <w:szCs w:val="24"/>
    </w:rPr>
  </w:style>
  <w:style w:type="paragraph" w:customStyle="1" w:styleId="Bullet">
    <w:name w:val="Bullet"/>
    <w:link w:val="BulletChar"/>
    <w:qFormat/>
    <w:rsid w:val="00E01376"/>
    <w:pPr>
      <w:numPr>
        <w:numId w:val="15"/>
      </w:numPr>
      <w:spacing w:before="80" w:after="0" w:line="240" w:lineRule="auto"/>
    </w:pPr>
    <w:rPr>
      <w:rFonts w:ascii="Arial" w:eastAsia="Times New Roman" w:hAnsi="Arial" w:cs="Times New Roman"/>
      <w:sz w:val="21"/>
      <w:szCs w:val="24"/>
    </w:rPr>
  </w:style>
  <w:style w:type="character" w:styleId="CommentReference">
    <w:name w:val="annotation reference"/>
    <w:basedOn w:val="DefaultParagraphFont"/>
    <w:uiPriority w:val="99"/>
    <w:semiHidden/>
    <w:unhideWhenUsed/>
    <w:rsid w:val="00AE4EBF"/>
    <w:rPr>
      <w:sz w:val="16"/>
      <w:szCs w:val="16"/>
    </w:rPr>
  </w:style>
  <w:style w:type="paragraph" w:styleId="CommentText">
    <w:name w:val="annotation text"/>
    <w:basedOn w:val="Normal"/>
    <w:link w:val="CommentTextChar"/>
    <w:uiPriority w:val="99"/>
    <w:semiHidden/>
    <w:unhideWhenUsed/>
    <w:rsid w:val="00AE4EBF"/>
    <w:rPr>
      <w:sz w:val="20"/>
      <w:szCs w:val="20"/>
    </w:rPr>
  </w:style>
  <w:style w:type="character" w:customStyle="1" w:styleId="CommentTextChar">
    <w:name w:val="Comment Text Char"/>
    <w:basedOn w:val="DefaultParagraphFont"/>
    <w:link w:val="CommentText"/>
    <w:uiPriority w:val="99"/>
    <w:semiHidden/>
    <w:rsid w:val="00AE4EB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AE4EBF"/>
    <w:rPr>
      <w:b/>
      <w:bCs/>
    </w:rPr>
  </w:style>
  <w:style w:type="character" w:customStyle="1" w:styleId="CommentSubjectChar">
    <w:name w:val="Comment Subject Char"/>
    <w:basedOn w:val="CommentTextChar"/>
    <w:link w:val="CommentSubject"/>
    <w:uiPriority w:val="99"/>
    <w:semiHidden/>
    <w:rsid w:val="00AE4EBF"/>
    <w:rPr>
      <w:rFonts w:ascii="Arial" w:hAnsi="Arial" w:cs="Arial"/>
      <w:b/>
      <w:bCs/>
      <w:sz w:val="20"/>
      <w:szCs w:val="20"/>
    </w:rPr>
  </w:style>
  <w:style w:type="paragraph" w:customStyle="1" w:styleId="Body">
    <w:name w:val="Body"/>
    <w:link w:val="BodyChar1"/>
    <w:qFormat/>
    <w:rsid w:val="00F76169"/>
    <w:pPr>
      <w:spacing w:before="180" w:after="0" w:line="240" w:lineRule="auto"/>
    </w:pPr>
    <w:rPr>
      <w:rFonts w:ascii="Arial" w:eastAsia="Times New Roman" w:hAnsi="Arial" w:cs="Times New Roman"/>
      <w:kern w:val="24"/>
      <w:sz w:val="21"/>
      <w:szCs w:val="20"/>
    </w:rPr>
  </w:style>
  <w:style w:type="character" w:customStyle="1" w:styleId="BodyChar1">
    <w:name w:val="Body Char1"/>
    <w:basedOn w:val="DefaultParagraphFont"/>
    <w:link w:val="Body"/>
    <w:rsid w:val="00F76169"/>
    <w:rPr>
      <w:rFonts w:ascii="Arial" w:eastAsia="Times New Roman" w:hAnsi="Arial" w:cs="Times New Roman"/>
      <w:kern w:val="24"/>
      <w:sz w:val="21"/>
      <w:szCs w:val="20"/>
    </w:rPr>
  </w:style>
  <w:style w:type="paragraph" w:customStyle="1" w:styleId="StdText">
    <w:name w:val="Std Text"/>
    <w:basedOn w:val="Body"/>
    <w:rsid w:val="00C41AD8"/>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62113">
      <w:bodyDiv w:val="1"/>
      <w:marLeft w:val="0"/>
      <w:marRight w:val="0"/>
      <w:marTop w:val="0"/>
      <w:marBottom w:val="0"/>
      <w:divBdr>
        <w:top w:val="none" w:sz="0" w:space="0" w:color="auto"/>
        <w:left w:val="none" w:sz="0" w:space="0" w:color="auto"/>
        <w:bottom w:val="none" w:sz="0" w:space="0" w:color="auto"/>
        <w:right w:val="none" w:sz="0" w:space="0" w:color="auto"/>
      </w:divBdr>
    </w:div>
    <w:div w:id="78991455">
      <w:bodyDiv w:val="1"/>
      <w:marLeft w:val="0"/>
      <w:marRight w:val="0"/>
      <w:marTop w:val="0"/>
      <w:marBottom w:val="0"/>
      <w:divBdr>
        <w:top w:val="none" w:sz="0" w:space="0" w:color="auto"/>
        <w:left w:val="none" w:sz="0" w:space="0" w:color="auto"/>
        <w:bottom w:val="none" w:sz="0" w:space="0" w:color="auto"/>
        <w:right w:val="none" w:sz="0" w:space="0" w:color="auto"/>
      </w:divBdr>
    </w:div>
    <w:div w:id="767652902">
      <w:bodyDiv w:val="1"/>
      <w:marLeft w:val="0"/>
      <w:marRight w:val="0"/>
      <w:marTop w:val="0"/>
      <w:marBottom w:val="0"/>
      <w:divBdr>
        <w:top w:val="none" w:sz="0" w:space="0" w:color="auto"/>
        <w:left w:val="none" w:sz="0" w:space="0" w:color="auto"/>
        <w:bottom w:val="none" w:sz="0" w:space="0" w:color="auto"/>
        <w:right w:val="none" w:sz="0" w:space="0" w:color="auto"/>
      </w:divBdr>
    </w:div>
    <w:div w:id="984702310">
      <w:bodyDiv w:val="1"/>
      <w:marLeft w:val="0"/>
      <w:marRight w:val="0"/>
      <w:marTop w:val="0"/>
      <w:marBottom w:val="0"/>
      <w:divBdr>
        <w:top w:val="none" w:sz="0" w:space="0" w:color="auto"/>
        <w:left w:val="none" w:sz="0" w:space="0" w:color="auto"/>
        <w:bottom w:val="none" w:sz="0" w:space="0" w:color="auto"/>
        <w:right w:val="none" w:sz="0" w:space="0" w:color="auto"/>
      </w:divBdr>
    </w:div>
    <w:div w:id="1602764355">
      <w:bodyDiv w:val="1"/>
      <w:marLeft w:val="0"/>
      <w:marRight w:val="0"/>
      <w:marTop w:val="0"/>
      <w:marBottom w:val="0"/>
      <w:divBdr>
        <w:top w:val="none" w:sz="0" w:space="0" w:color="auto"/>
        <w:left w:val="none" w:sz="0" w:space="0" w:color="auto"/>
        <w:bottom w:val="none" w:sz="0" w:space="0" w:color="auto"/>
        <w:right w:val="none" w:sz="0" w:space="0" w:color="auto"/>
      </w:divBdr>
    </w:div>
    <w:div w:id="189616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www.cms.gov/Research-Statistics-Data-and-Systems/Statistics-Trends-and-Reports/MCRAdvPartDEnrolData/MA-HEDIS-Public-Use-Files" TargetMode="External"/><Relationship Id="rId3" Type="http://schemas.openxmlformats.org/officeDocument/2006/relationships/hyperlink" Target="https://www.cms.gov/Research-Statistics-Data-and-Systems/Statistics-Trends-and-Reports/MCRAdvPartDEnrolData/MA-HEDIS-Public-Use-Files" TargetMode="External"/><Relationship Id="rId7" Type="http://schemas.openxmlformats.org/officeDocument/2006/relationships/hyperlink" Target="https://www.cms.gov/Research-Statistics-Data-and-Systems/Statistics-Trends-and-Reports/MCRAdvPartDEnrolData/MA-HEDIS-Public-Use-Files" TargetMode="External"/><Relationship Id="rId2" Type="http://schemas.openxmlformats.org/officeDocument/2006/relationships/hyperlink" Target="https://www.cms.gov/Research-Statistics-Data-and-Systems/Statistics-Trends-and-Reports/MCRAdvPartDEnrolData/MA-HEDIS-Public-Use-Files" TargetMode="External"/><Relationship Id="rId1" Type="http://schemas.openxmlformats.org/officeDocument/2006/relationships/hyperlink" Target="https://www.cms.gov/Research-Statistics-Data-and-Systems/Statistics-Trends-and-Reports/MCRAdvPartDEnrolData/MA-HEDIS-Public-Use-Files" TargetMode="External"/><Relationship Id="rId6" Type="http://schemas.openxmlformats.org/officeDocument/2006/relationships/hyperlink" Target="https://www.cms.gov/Research-Statistics-Data-and-Systems/Statistics-Trends-and-Reports/MCRAdvPartDEnrolData/MA-HEDIS-Public-Use-Files" TargetMode="External"/><Relationship Id="rId5" Type="http://schemas.openxmlformats.org/officeDocument/2006/relationships/hyperlink" Target="https://www.cms.gov/Research-Statistics-Data-and-Systems/Statistics-Trends-and-Reports/MCRAdvPartDEnrolData/MA-HEDIS-Public-Use-Files" TargetMode="External"/><Relationship Id="rId4" Type="http://schemas.openxmlformats.org/officeDocument/2006/relationships/hyperlink" Target="https://www.cms.gov/Research-Statistics-Data-and-Systems/Statistics-Trends-and-Reports/MCRAdvPartDEnrolData/MA-HEDIS-Public-Use-Files" TargetMode="External"/><Relationship Id="rId9" Type="http://schemas.openxmlformats.org/officeDocument/2006/relationships/hyperlink" Target="https://www.cms.gov/Research-Statistics-Data-and-Systems/Statistics-Trends-and-Reports/MCRAdvPartDEnrolData/MA-HEDIS-Public-Use-Fil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Files\HEDIS\Pufs\docs\HEDISyyyyDoc_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589C0F-1DA1-4100-A502-D11FE1A4C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C:\UserFiles\HEDIS\Pufs\docs\HEDISyyyyDoc_2018-.dotx</Template>
  <TotalTime>1434</TotalTime>
  <Pages>1</Pages>
  <Words>7458</Words>
  <Characters>42511</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HEDIS® 2018 (Summary) Documentation for Reporting Year 2017</vt:lpstr>
    </vt:vector>
  </TitlesOfParts>
  <Company>CMS</Company>
  <LinksUpToDate>false</LinksUpToDate>
  <CharactersWithSpaces>49870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HEDIS® 2018 (Summary) Documentation for Reporting Year 2017</dc:title>
  <dc:creator>HEDISquestions@cms.hhs.gov</dc:creator>
  <cp:lastModifiedBy>Grant Hunt</cp:lastModifiedBy>
  <cp:revision>26</cp:revision>
  <cp:lastPrinted>2019-11-13T18:03:00Z</cp:lastPrinted>
  <dcterms:created xsi:type="dcterms:W3CDTF">2023-09-28T10:50:00Z</dcterms:created>
  <dcterms:modified xsi:type="dcterms:W3CDTF">2025-04-25T14:22:00Z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acts">
    <vt:i4>430</vt:i4>
  </property>
  <property fmtid="{D5CDD505-2E9C-101B-9397-08002B2CF9AE}" pid="3" name="HEDISYear">
    <vt:lpwstr>2018</vt:lpwstr>
  </property>
  <property fmtid="{D5CDD505-2E9C-101B-9397-08002B2CF9AE}" pid="4" name="ReportYear">
    <vt:lpwstr>2017</vt:lpwstr>
  </property>
  <property fmtid="{D5CDD505-2E9C-101B-9397-08002B2CF9AE}" pid="5" name="MarketArea">
    <vt:i4>999</vt:i4>
  </property>
  <property fmtid="{D5CDD505-2E9C-101B-9397-08002B2CF9AE}" pid="6" name="PBPs">
    <vt:i4>999</vt:i4>
  </property>
</Properties>
</file>